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0798CC01"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Mu</w:t>
            </w:r>
            <w:r w:rsidR="00292805">
              <w:rPr>
                <w:rFonts w:ascii="Calibri" w:hAnsi="Calibri"/>
                <w:color w:val="4BACC6" w:themeColor="accent5"/>
                <w:sz w:val="28"/>
                <w:szCs w:val="22"/>
                <w:lang w:val="en-ZA"/>
              </w:rPr>
              <w:t>’m</w:t>
            </w:r>
            <w:r w:rsidRPr="00952F66">
              <w:rPr>
                <w:rFonts w:ascii="Calibri" w:hAnsi="Calibri"/>
                <w:color w:val="4BACC6" w:themeColor="accent5"/>
                <w:sz w:val="28"/>
                <w:szCs w:val="22"/>
                <w:lang w:val="en-ZA"/>
              </w:rPr>
              <w:t>inah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3A2FC2">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3A2FC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3A2FC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3A2FC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3A2FC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3A2FC2">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3A2FC2">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3A2FC2">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3A2FC2">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3A2FC2">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0D33B73E"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395AB9">
        <w:rPr>
          <w:lang w:val="en-ZA"/>
        </w:rPr>
        <w:t xml:space="preserve">a </w:t>
      </w:r>
      <w:r w:rsidR="00952F66">
        <w:rPr>
          <w:lang w:val="en-ZA"/>
        </w:rPr>
        <w:t>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3230024"/>
      <w:bookmarkStart w:id="13" w:name="_Toc3230028"/>
      <w:bookmarkEnd w:id="4"/>
      <w:r>
        <w:t xml:space="preserve">Package A: </w:t>
      </w:r>
      <w:bookmarkEnd w:id="12"/>
      <w:r>
        <w:t>Challenge sub-system</w:t>
      </w:r>
    </w:p>
    <w:p w14:paraId="7D2E6767" w14:textId="77777777" w:rsidR="00614DDE" w:rsidRDefault="00614DDE" w:rsidP="00614DDE">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5"/>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5"/>
            <w:r>
              <w:rPr>
                <w:rStyle w:val="CommentReference"/>
                <w:color w:val="FFFFFF" w:themeColor="background1"/>
              </w:rPr>
              <w:commentReference w:id="15"/>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6"/>
            <w:r>
              <w:rPr>
                <w:b/>
                <w:color w:val="FFFFFF" w:themeColor="background1"/>
              </w:rPr>
              <w:t>Actors</w:t>
            </w:r>
            <w:commentRangeEnd w:id="16"/>
            <w:r>
              <w:rPr>
                <w:rStyle w:val="CommentReference"/>
                <w:color w:val="FFFFFF" w:themeColor="background1"/>
              </w:rPr>
              <w:commentReference w:id="16"/>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7"/>
            <w:r>
              <w:rPr>
                <w:b/>
                <w:color w:val="FFFFFF" w:themeColor="background1"/>
              </w:rPr>
              <w:t>Actors</w:t>
            </w:r>
            <w:commentRangeEnd w:id="17"/>
            <w:r>
              <w:rPr>
                <w:rStyle w:val="CommentReference"/>
                <w:color w:val="FFFFFF" w:themeColor="background1"/>
              </w:rPr>
              <w:commentReference w:id="17"/>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8"/>
            <w:r>
              <w:rPr>
                <w:b/>
                <w:color w:val="FFFFFF" w:themeColor="background1"/>
              </w:rPr>
              <w:t>Description</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9"/>
            <w:r>
              <w:rPr>
                <w:b/>
                <w:color w:val="FFFFFF" w:themeColor="background1"/>
              </w:rPr>
              <w:t>Pre-Conditions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0"/>
            <w:r>
              <w:rPr>
                <w:b/>
                <w:color w:val="FFFFFF" w:themeColor="background1"/>
              </w:rPr>
              <w:t>Triggers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1"/>
            <w:r>
              <w:rPr>
                <w:b/>
                <w:color w:val="FFFFFF" w:themeColor="background1"/>
              </w:rPr>
              <w:t>Post-Conditions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2"/>
            <w:r>
              <w:rPr>
                <w:b/>
                <w:color w:val="FFFFFF" w:themeColor="background1"/>
              </w:rPr>
              <w:t>Basic Flow of Events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3"/>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3"/>
            <w:r>
              <w:rPr>
                <w:rStyle w:val="CommentReference"/>
                <w:color w:val="FFFFFF" w:themeColor="background1"/>
              </w:rPr>
              <w:commentReference w:id="23"/>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4"/>
            <w:r>
              <w:rPr>
                <w:b/>
                <w:color w:val="FFFFFF" w:themeColor="background1"/>
              </w:rPr>
              <w:t>Actors</w:t>
            </w:r>
            <w:commentRangeEnd w:id="24"/>
            <w:r>
              <w:rPr>
                <w:rStyle w:val="CommentReference"/>
                <w:color w:val="FFFFFF" w:themeColor="background1"/>
              </w:rPr>
              <w:commentReference w:id="24"/>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5"/>
            <w:r>
              <w:rPr>
                <w:b/>
                <w:color w:val="FFFFFF" w:themeColor="background1"/>
              </w:rPr>
              <w:t>Actors</w:t>
            </w:r>
            <w:commentRangeEnd w:id="25"/>
            <w:r>
              <w:rPr>
                <w:rStyle w:val="CommentReference"/>
                <w:color w:val="FFFFFF" w:themeColor="background1"/>
              </w:rPr>
              <w:commentReference w:id="25"/>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6"/>
            <w:r>
              <w:rPr>
                <w:b/>
                <w:color w:val="FFFFFF" w:themeColor="background1"/>
              </w:rPr>
              <w:t>Description</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7"/>
            <w:r>
              <w:rPr>
                <w:b/>
                <w:color w:val="FFFFFF" w:themeColor="background1"/>
              </w:rPr>
              <w:t>Pre-Conditions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8"/>
            <w:r>
              <w:rPr>
                <w:b/>
                <w:color w:val="FFFFFF" w:themeColor="background1"/>
              </w:rPr>
              <w:t>Triggers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9"/>
            <w:r>
              <w:rPr>
                <w:b/>
                <w:color w:val="FFFFFF" w:themeColor="background1"/>
              </w:rPr>
              <w:t>Post-Conditions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0"/>
            <w:r>
              <w:rPr>
                <w:b/>
                <w:color w:val="FFFFFF" w:themeColor="background1"/>
              </w:rPr>
              <w:t>Basic Flow of Events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150"/>
        <w:gridCol w:w="1995"/>
        <w:gridCol w:w="4158"/>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1"/>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1"/>
            <w:r>
              <w:rPr>
                <w:rStyle w:val="CommentReference"/>
                <w:color w:val="FFFFFF" w:themeColor="background1"/>
              </w:rPr>
              <w:commentReference w:id="31"/>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2"/>
            <w:r>
              <w:rPr>
                <w:b/>
                <w:color w:val="FFFFFF" w:themeColor="background1"/>
              </w:rPr>
              <w:t>Actors</w:t>
            </w:r>
            <w:commentRangeEnd w:id="32"/>
            <w:r>
              <w:rPr>
                <w:rStyle w:val="CommentReference"/>
                <w:color w:val="FFFFFF" w:themeColor="background1"/>
              </w:rPr>
              <w:commentReference w:id="32"/>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3"/>
            <w:r>
              <w:rPr>
                <w:b/>
                <w:color w:val="FFFFFF" w:themeColor="background1"/>
              </w:rPr>
              <w:t>Actors</w:t>
            </w:r>
            <w:commentRangeEnd w:id="33"/>
            <w:r>
              <w:rPr>
                <w:rStyle w:val="CommentReference"/>
                <w:color w:val="FFFFFF" w:themeColor="background1"/>
              </w:rPr>
              <w:commentReference w:id="33"/>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4"/>
            <w:r>
              <w:rPr>
                <w:b/>
                <w:color w:val="FFFFFF" w:themeColor="background1"/>
              </w:rPr>
              <w:t>Description</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5"/>
            <w:r>
              <w:rPr>
                <w:b/>
                <w:color w:val="FFFFFF" w:themeColor="background1"/>
              </w:rPr>
              <w:t>Pre-Conditions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6"/>
            <w:r>
              <w:rPr>
                <w:b/>
                <w:color w:val="FFFFFF" w:themeColor="background1"/>
              </w:rPr>
              <w:t>Triggers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7"/>
            <w:r>
              <w:rPr>
                <w:b/>
                <w:color w:val="FFFFFF" w:themeColor="background1"/>
              </w:rPr>
              <w:t>Post-Conditions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8"/>
            <w:r>
              <w:rPr>
                <w:b/>
                <w:color w:val="FFFFFF" w:themeColor="background1"/>
              </w:rPr>
              <w:t>Basic Flow of Events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9" w:name="_Toc3230025"/>
      <w:r>
        <w:t xml:space="preserve">Package B: </w:t>
      </w:r>
      <w:bookmarkEnd w:id="39"/>
      <w:r>
        <w:t>Account sub-system</w:t>
      </w:r>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0" w:name="_Toc3230026"/>
      <w:r>
        <w:t xml:space="preserve">Package C: </w:t>
      </w:r>
      <w:bookmarkEnd w:id="40"/>
      <w:r>
        <w:t>Friends sub-system</w:t>
      </w:r>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6C846778" w14:textId="6C1669DF" w:rsidR="00CA4590" w:rsidRDefault="00CA4590" w:rsidP="00CA4590">
      <w:proofErr w:type="spellStart"/>
      <w:r>
        <w:t>BucketList</w:t>
      </w:r>
      <w:proofErr w:type="spellEnd"/>
      <w:r>
        <w:t xml:space="preserve"> is intended to be a web-based application</w:t>
      </w:r>
      <w:r w:rsidR="00A803FB">
        <w:t xml:space="preserve"> with </w:t>
      </w:r>
      <w:r w:rsidR="003A2FC2">
        <w:t>user-centered design</w:t>
      </w:r>
      <w:r w:rsidR="00641D29">
        <w:t xml:space="preserve"> making it easy to learn and navigate through the system. </w:t>
      </w:r>
      <w:r>
        <w:t xml:space="preserve">The GUI should be </w:t>
      </w:r>
      <w:r w:rsidR="00281446">
        <w:t>visually appealing</w:t>
      </w:r>
      <w:r>
        <w:t xml:space="preserve">, minimalistic </w:t>
      </w:r>
      <w:r w:rsidR="00281446">
        <w:t xml:space="preserve">with the goal to encourage </w:t>
      </w:r>
      <w:r>
        <w:t>user</w:t>
      </w:r>
      <w:r w:rsidR="00281446">
        <w:t>s</w:t>
      </w:r>
      <w:r>
        <w:t xml:space="preserve"> to add more to </w:t>
      </w:r>
      <w:r w:rsidR="00281446">
        <w:t>their</w:t>
      </w:r>
      <w:r>
        <w:t xml:space="preserve"> bucket list, complete challenges and</w:t>
      </w:r>
      <w:r w:rsidR="00281446">
        <w:t xml:space="preserve"> invite </w:t>
      </w:r>
      <w:r>
        <w:t>more friends to join.</w:t>
      </w:r>
      <w:r w:rsidR="00292805">
        <w:t xml:space="preserve"> English will be used throughout the system.</w:t>
      </w:r>
    </w:p>
    <w:p w14:paraId="2E825B1C" w14:textId="77777777" w:rsidR="00CA4590" w:rsidRDefault="00CA4590" w:rsidP="00CA4590"/>
    <w:p w14:paraId="59EE0608" w14:textId="77777777" w:rsidR="00CA4590" w:rsidRDefault="00CA4590" w:rsidP="00CA4590">
      <w:pPr>
        <w:rPr>
          <w:b/>
        </w:rPr>
      </w:pPr>
      <w:r>
        <w:rPr>
          <w:b/>
        </w:rPr>
        <w:t>Usability goals:</w:t>
      </w:r>
    </w:p>
    <w:p w14:paraId="74F36E15" w14:textId="77777777" w:rsidR="003C7403" w:rsidRDefault="00641D29" w:rsidP="00CA4590">
      <w:r>
        <w:t>The system</w:t>
      </w:r>
      <w:r w:rsidR="001A3D51">
        <w:t xml:space="preserve"> will be an effective tool in </w:t>
      </w:r>
      <w:r w:rsidR="00CA4590">
        <w:t>entic</w:t>
      </w:r>
      <w:r w:rsidR="001A3D51">
        <w:t>ing</w:t>
      </w:r>
      <w:r w:rsidR="00CA4590">
        <w:t xml:space="preserve"> users to get up and do the things </w:t>
      </w:r>
      <w:r w:rsidR="00281446">
        <w:t>they have</w:t>
      </w:r>
      <w:r w:rsidR="00CA4590">
        <w:t xml:space="preserve"> always wanted to do but never had the motivation or </w:t>
      </w:r>
      <w:r>
        <w:t xml:space="preserve">had the </w:t>
      </w:r>
      <w:r w:rsidR="00CA4590">
        <w:t xml:space="preserve">time </w:t>
      </w:r>
      <w:r w:rsidR="00281446">
        <w:t>for</w:t>
      </w:r>
      <w:r w:rsidR="00CA4590">
        <w:t>.</w:t>
      </w:r>
      <w:r w:rsidR="001A3D51">
        <w:t xml:space="preserve"> </w:t>
      </w:r>
      <w:r>
        <w:t>Navigating through should be fun,</w:t>
      </w:r>
      <w:r w:rsidR="00CA4590">
        <w:t xml:space="preserve"> easy, straight forward, precise, intuitive for all ages and</w:t>
      </w:r>
      <w:r w:rsidR="00281446">
        <w:t xml:space="preserve"> easy</w:t>
      </w:r>
      <w:r w:rsidR="00CA4590">
        <w:t xml:space="preserve"> to remember.</w:t>
      </w:r>
      <w:r>
        <w:t xml:space="preserve"> GUI d</w:t>
      </w:r>
      <w:r w:rsidR="00CA4590">
        <w:t>esign across the website will be consistent between the main bucket list and each individual user</w:t>
      </w:r>
      <w:r w:rsidR="00281446">
        <w:t>’</w:t>
      </w:r>
      <w:r w:rsidR="00CA4590">
        <w:t>s bucket list</w:t>
      </w:r>
      <w:r w:rsidR="001A3D51">
        <w:t xml:space="preserve"> as well as their feed.</w:t>
      </w:r>
    </w:p>
    <w:p w14:paraId="740A7EAC" w14:textId="77777777" w:rsidR="003C7403" w:rsidRDefault="003C7403" w:rsidP="00CA4590"/>
    <w:p w14:paraId="68EF61E2" w14:textId="4FF08BE0" w:rsidR="00CA4590" w:rsidRDefault="00CA4590" w:rsidP="00CA4590">
      <w:r>
        <w:t xml:space="preserve">Once a </w:t>
      </w:r>
      <w:r w:rsidR="00281446">
        <w:t>new user</w:t>
      </w:r>
      <w:r>
        <w:t xml:space="preserve"> has signed up</w:t>
      </w:r>
      <w:r w:rsidR="00281446">
        <w:t>,</w:t>
      </w:r>
      <w:r>
        <w:t xml:space="preserve"> </w:t>
      </w:r>
      <w:r w:rsidR="00281446">
        <w:t>the system</w:t>
      </w:r>
      <w:r>
        <w:t xml:space="preserve"> should immediately </w:t>
      </w:r>
      <w:r w:rsidR="003C7403">
        <w:t>log them</w:t>
      </w:r>
      <w:r w:rsidR="00641D29">
        <w:t xml:space="preserve"> in, their corresponding tables efficiently updated</w:t>
      </w:r>
      <w:r w:rsidR="003C7403">
        <w:t>;</w:t>
      </w:r>
      <w:r w:rsidR="00641D29">
        <w:t xml:space="preserve"> </w:t>
      </w:r>
      <w:r>
        <w:t>giv</w:t>
      </w:r>
      <w:r w:rsidR="00641D29">
        <w:t xml:space="preserve">ing </w:t>
      </w:r>
      <w:r>
        <w:t xml:space="preserve">them access to all user controls such as edit profile, send friend requests etc. </w:t>
      </w:r>
      <w:r>
        <w:rPr>
          <w:color w:val="000000"/>
        </w:rPr>
        <w:t>The system will offer simple error handling and easy reversal of actions</w:t>
      </w:r>
      <w:r w:rsidR="00641D29">
        <w:rPr>
          <w:color w:val="000000"/>
        </w:rPr>
        <w:t>.</w:t>
      </w:r>
      <w:r>
        <w:rPr>
          <w:color w:val="000000"/>
        </w:rPr>
        <w:t xml:space="preserve"> </w:t>
      </w:r>
      <w:r>
        <w:t>Not all personal information will be immediately available so that the user feels secure when using the website</w:t>
      </w:r>
      <w:r w:rsidR="00641D29">
        <w:t xml:space="preserve"> making the system safe to use in public spaces</w:t>
      </w:r>
      <w:r>
        <w:t>.</w:t>
      </w:r>
      <w:r w:rsidR="001A3D51">
        <w:t xml:space="preserve"> There will easy access to all the system has to offer in one place, to the left of the website.</w:t>
      </w:r>
    </w:p>
    <w:p w14:paraId="0A0DEADA" w14:textId="77777777" w:rsidR="001A3D51" w:rsidRDefault="001A3D51" w:rsidP="00CA4590"/>
    <w:p w14:paraId="428B01D4" w14:textId="77777777" w:rsidR="00CA4590" w:rsidRDefault="00CA4590" w:rsidP="00CA4590">
      <w:pPr>
        <w:rPr>
          <w:b/>
        </w:rPr>
      </w:pPr>
      <w:r>
        <w:rPr>
          <w:b/>
        </w:rPr>
        <w:t>User experience goals:</w:t>
      </w:r>
    </w:p>
    <w:p w14:paraId="69D1FCFA" w14:textId="1F36FBAD" w:rsidR="00CA4590" w:rsidRDefault="00CA4590" w:rsidP="00CA4590">
      <w:r>
        <w:t>When visiting the website, onlookers must want to immediately sign up and complete challenges as well as invite friends to join</w:t>
      </w:r>
      <w:r w:rsidR="001A3D51">
        <w:t xml:space="preserve">. </w:t>
      </w:r>
      <w:r>
        <w:t xml:space="preserve">GUI will be aesthetically pleasing, simple yet </w:t>
      </w:r>
      <w:r w:rsidR="001A3D51">
        <w:t>fun</w:t>
      </w:r>
      <w:r>
        <w:t xml:space="preserve"> in order to compel users to complete challenges</w:t>
      </w:r>
      <w:r w:rsidR="001A3D51">
        <w:t>.</w:t>
      </w:r>
      <w:r w:rsidR="001A3D51" w:rsidRPr="001A3D51">
        <w:rPr>
          <w:color w:val="000000"/>
        </w:rPr>
        <w:t xml:space="preserve"> </w:t>
      </w:r>
      <w:r w:rsidR="001A3D51">
        <w:rPr>
          <w:color w:val="000000"/>
        </w:rPr>
        <w:t xml:space="preserve">There should be visual feedback when certain tasks are completed making even the most apprehensive users feel at ease and in control. Users should feel a sense of accomplishment when completing challenges and aim to complete more. By </w:t>
      </w:r>
      <w:r w:rsidR="00A803FB">
        <w:rPr>
          <w:color w:val="000000"/>
        </w:rPr>
        <w:t>receiving points based on challenges completed users should feel motivated to continue using the system.</w:t>
      </w:r>
    </w:p>
    <w:p w14:paraId="7A623784" w14:textId="77777777" w:rsidR="00A803FB" w:rsidRDefault="00A803FB" w:rsidP="00CA4590"/>
    <w:p w14:paraId="18292F30" w14:textId="77777777" w:rsidR="00CA4590" w:rsidRDefault="00CA4590" w:rsidP="00CA4590">
      <w:pPr>
        <w:rPr>
          <w:b/>
        </w:rPr>
      </w:pPr>
      <w:r>
        <w:rPr>
          <w:b/>
        </w:rPr>
        <w:t>User requirements:</w:t>
      </w:r>
    </w:p>
    <w:p w14:paraId="7F03F1EA" w14:textId="34CC6077" w:rsidR="00CA4590" w:rsidRDefault="00CA4590" w:rsidP="00CA4590">
      <w:r>
        <w:t xml:space="preserve">This system will be implemented as a website </w:t>
      </w:r>
      <w:r w:rsidR="00A803FB">
        <w:t>therefore</w:t>
      </w:r>
      <w:r>
        <w:t xml:space="preserve"> access to a computing device is required, basic understanding of how computers work and an internet connection. General casual users to expert users will be able to use the system.</w:t>
      </w:r>
      <w:r w:rsidR="00A803FB">
        <w:t xml:space="preserve"> Although the </w:t>
      </w:r>
      <w:r w:rsidR="00B910F9">
        <w:t>system</w:t>
      </w:r>
      <w:r w:rsidR="00A803FB">
        <w:t xml:space="preserve"> is </w:t>
      </w:r>
      <w:r w:rsidR="00B910F9">
        <w:t>aimed at adventure seeking users there will be challenges available for the more cautious users.</w:t>
      </w:r>
    </w:p>
    <w:p w14:paraId="5564A806" w14:textId="77777777" w:rsidR="00CA4590" w:rsidRDefault="00CA4590" w:rsidP="00F96A0A">
      <w:pPr>
        <w:pStyle w:val="Heading2"/>
        <w:numPr>
          <w:ilvl w:val="1"/>
          <w:numId w:val="12"/>
        </w:numPr>
        <w:ind w:left="578" w:hanging="578"/>
      </w:pPr>
      <w:bookmarkStart w:id="43" w:name="_Toc3230030"/>
      <w:commentRangeStart w:id="44"/>
      <w:r>
        <w:t>Performance</w:t>
      </w:r>
      <w:commentRangeEnd w:id="44"/>
      <w:r>
        <w:rPr>
          <w:rStyle w:val="CommentReference"/>
        </w:rPr>
        <w:commentReference w:id="44"/>
      </w:r>
      <w:r>
        <w:t xml:space="preserve"> Requirements</w:t>
      </w:r>
      <w:bookmarkEnd w:id="43"/>
    </w:p>
    <w:p w14:paraId="499EB447" w14:textId="77777777" w:rsidR="003C7403" w:rsidRDefault="00CA4590" w:rsidP="00CA4590">
      <w:r>
        <w:t>Th</w:t>
      </w:r>
      <w:r w:rsidR="00B910F9">
        <w:t>e system is intended to be</w:t>
      </w:r>
      <w:r>
        <w:t xml:space="preserve"> a multi-user system thus accessing and capturing data into tables will have to be fast, accurate and reliable. </w:t>
      </w:r>
      <w:r w:rsidR="00B910F9">
        <w:t>Therefore, it is imperative that p</w:t>
      </w:r>
      <w:r>
        <w:t xml:space="preserve">rocessing time should not depend on the </w:t>
      </w:r>
      <w:r w:rsidR="00F44D26">
        <w:t>number</w:t>
      </w:r>
      <w:r>
        <w:t xml:space="preserve"> of users currently using the website.</w:t>
      </w:r>
      <w:r w:rsidR="00B910F9" w:rsidRPr="00B910F9">
        <w:t xml:space="preserve"> </w:t>
      </w:r>
      <w:r w:rsidR="00B910F9">
        <w:t>Logging into one’s profile should be done swiftly so that loading the profile and querying tables are not noticeable. Transitioning through interfaces should be swift and lag free as well as a</w:t>
      </w:r>
      <w:r>
        <w:t>ll responses should be immediate i.e. signing up, adding to bucket List</w:t>
      </w:r>
      <w:r w:rsidR="00B910F9">
        <w:t xml:space="preserve">. </w:t>
      </w:r>
    </w:p>
    <w:p w14:paraId="336A5925" w14:textId="77777777" w:rsidR="003C7403" w:rsidRDefault="003C7403" w:rsidP="00CA4590"/>
    <w:p w14:paraId="203EC5C0" w14:textId="6876DF88" w:rsidR="00CA4590" w:rsidRDefault="00CA4590" w:rsidP="00CA4590">
      <w:r>
        <w:t xml:space="preserve">Verifying that a challenge </w:t>
      </w:r>
      <w:r w:rsidR="00B910F9">
        <w:t>has been</w:t>
      </w:r>
      <w:r>
        <w:t xml:space="preserve"> completed should happen automatically once </w:t>
      </w:r>
      <w:r w:rsidR="00F44D26">
        <w:t xml:space="preserve">a </w:t>
      </w:r>
      <w:r>
        <w:t>friend</w:t>
      </w:r>
      <w:r w:rsidR="00F44D26">
        <w:t xml:space="preserve"> is</w:t>
      </w:r>
      <w:r>
        <w:t xml:space="preserve"> verified it.</w:t>
      </w:r>
      <w:r w:rsidR="00B910F9">
        <w:t xml:space="preserve"> The f</w:t>
      </w:r>
      <w:r>
        <w:t xml:space="preserve">eed </w:t>
      </w:r>
      <w:r w:rsidR="00B910F9">
        <w:t xml:space="preserve">tab </w:t>
      </w:r>
      <w:r>
        <w:t>needs to be automatically and immediately updated every time</w:t>
      </w:r>
      <w:r w:rsidR="00395AB9">
        <w:t xml:space="preserve"> a user’s-friend completes a challenge, or </w:t>
      </w:r>
      <w:r>
        <w:t>the users opts to</w:t>
      </w:r>
      <w:r w:rsidR="00B910F9">
        <w:t xml:space="preserve"> o</w:t>
      </w:r>
      <w:r>
        <w:t>pen the tab.</w:t>
      </w:r>
      <w:r w:rsidR="00B910F9">
        <w:t xml:space="preserve"> </w:t>
      </w:r>
      <w:r>
        <w:t>All notifications received by the user should be in real-time.</w:t>
      </w:r>
      <w:r w:rsidR="00B910F9">
        <w:t xml:space="preserve"> </w:t>
      </w:r>
      <w:r>
        <w:t>The system should be available to</w:t>
      </w:r>
      <w:r w:rsidR="00395AB9">
        <w:t xml:space="preserve"> the user and the admin </w:t>
      </w:r>
      <w:r>
        <w:t>24/7</w:t>
      </w:r>
      <w:r w:rsidR="00395AB9">
        <w:t>. There should be regular challenge update in the main Bucket list ensuring that users always have more options than they need.</w:t>
      </w:r>
    </w:p>
    <w:p w14:paraId="233512EB" w14:textId="77777777" w:rsidR="00CA4590" w:rsidRDefault="00CA4590" w:rsidP="00CA4590">
      <w:pPr>
        <w:rPr>
          <w:rFonts w:cs="Arial"/>
          <w:sz w:val="22"/>
          <w:szCs w:val="22"/>
        </w:rPr>
      </w:pPr>
    </w:p>
    <w:p w14:paraId="462395BE" w14:textId="455F2C17" w:rsidR="00CA4590" w:rsidRDefault="00CA4590" w:rsidP="00F96A0A">
      <w:pPr>
        <w:pStyle w:val="Heading2"/>
        <w:numPr>
          <w:ilvl w:val="1"/>
          <w:numId w:val="12"/>
        </w:numPr>
        <w:ind w:left="578" w:hanging="578"/>
      </w:pPr>
      <w:bookmarkStart w:id="45" w:name="_Toc3230031"/>
      <w:commentRangeStart w:id="46"/>
      <w:r>
        <w:lastRenderedPageBreak/>
        <w:t>Security</w:t>
      </w:r>
      <w:commentRangeEnd w:id="46"/>
      <w:r>
        <w:rPr>
          <w:rStyle w:val="CommentReference"/>
        </w:rPr>
        <w:commentReference w:id="46"/>
      </w:r>
      <w:r>
        <w:t xml:space="preserve"> Requirements</w:t>
      </w:r>
      <w:bookmarkEnd w:id="45"/>
    </w:p>
    <w:p w14:paraId="1FA7CC63" w14:textId="77777777" w:rsidR="007907A5" w:rsidRDefault="007907A5" w:rsidP="003535CF">
      <w:r w:rsidRPr="007907A5">
        <w:t>The Bucket List system will be integrating two types of users namely a general user and an admin. Each user has different levels of accessibility and different means of identification and authentication Both users will have unique login details.</w:t>
      </w:r>
      <w:r>
        <w:t xml:space="preserve"> </w:t>
      </w:r>
    </w:p>
    <w:p w14:paraId="38F03124" w14:textId="0358AA04" w:rsidR="003535CF" w:rsidRDefault="003535CF" w:rsidP="003535CF">
      <w:r>
        <w:t>All users are required to sign up</w:t>
      </w:r>
      <w:r w:rsidR="007907A5">
        <w:t xml:space="preserve"> with a valid email address, create their own password</w:t>
      </w:r>
      <w:r>
        <w:t xml:space="preserve"> and a user profile before gaining access to the Bucket List system.</w:t>
      </w:r>
      <w:r w:rsidR="007907A5">
        <w:t xml:space="preserve"> Thus, each user and admin profile will be password protected.</w:t>
      </w:r>
      <w:r>
        <w:t xml:space="preserve"> Thereafter, they may sign in with there username and password or their username and email address.</w:t>
      </w:r>
      <w:r w:rsidRPr="003535CF">
        <w:t xml:space="preserve"> </w:t>
      </w:r>
    </w:p>
    <w:p w14:paraId="7B7F09D5" w14:textId="77777777" w:rsidR="007907A5" w:rsidRPr="003535CF" w:rsidRDefault="007907A5" w:rsidP="003535CF"/>
    <w:p w14:paraId="43374F16" w14:textId="03B3D9E4" w:rsidR="003535CF" w:rsidRPr="003535CF" w:rsidRDefault="003535CF" w:rsidP="003535CF">
      <w:r>
        <w:t xml:space="preserve">Bucket list is an online web-based system with the following security </w:t>
      </w:r>
      <w:r w:rsidR="007907A5">
        <w:t>restrictions</w:t>
      </w:r>
      <w:r>
        <w:t>:</w:t>
      </w:r>
    </w:p>
    <w:p w14:paraId="5E3461BA" w14:textId="28D0C77D" w:rsidR="00CA4590" w:rsidRDefault="00CA4590" w:rsidP="003535CF">
      <w:pPr>
        <w:pStyle w:val="ListParagraph"/>
        <w:numPr>
          <w:ilvl w:val="0"/>
          <w:numId w:val="43"/>
        </w:numPr>
      </w:pPr>
      <w:r>
        <w:t>All personal/ biographical information should be encrypted.</w:t>
      </w:r>
    </w:p>
    <w:p w14:paraId="5AAA2324" w14:textId="404514F7" w:rsidR="003535CF" w:rsidRDefault="003535CF" w:rsidP="007907A5">
      <w:pPr>
        <w:pStyle w:val="ListParagraph"/>
        <w:numPr>
          <w:ilvl w:val="0"/>
          <w:numId w:val="43"/>
        </w:numPr>
      </w:pPr>
      <w:r>
        <w:t>User challenges only visible to users who are listed as “friend”</w:t>
      </w:r>
    </w:p>
    <w:p w14:paraId="3C32A4CE" w14:textId="60266A1B" w:rsidR="003535CF" w:rsidRDefault="003535CF" w:rsidP="003535CF">
      <w:pPr>
        <w:pStyle w:val="ListParagraph"/>
        <w:numPr>
          <w:ilvl w:val="0"/>
          <w:numId w:val="43"/>
        </w:numPr>
      </w:pPr>
      <w:r>
        <w:t xml:space="preserve">Unless an individual has signed up and has a username and </w:t>
      </w:r>
      <w:r w:rsidR="007907A5">
        <w:t>password,</w:t>
      </w:r>
      <w:r>
        <w:t xml:space="preserve"> they will not have access to any Bucket List information besides what the system is about.</w:t>
      </w:r>
    </w:p>
    <w:p w14:paraId="1A961642" w14:textId="4CE8DEC5" w:rsidR="00CA4590" w:rsidRDefault="00CA4590" w:rsidP="003535CF">
      <w:pPr>
        <w:pStyle w:val="ListParagraph"/>
        <w:numPr>
          <w:ilvl w:val="0"/>
          <w:numId w:val="43"/>
        </w:numPr>
      </w:pPr>
      <w:r>
        <w:t>Users only have access to their own profiles but may view other profiles and verify their challenges.</w:t>
      </w:r>
    </w:p>
    <w:p w14:paraId="064490D8" w14:textId="77777777" w:rsidR="007907A5" w:rsidRDefault="003535CF" w:rsidP="00013299">
      <w:pPr>
        <w:pStyle w:val="ListParagraph"/>
        <w:numPr>
          <w:ilvl w:val="0"/>
          <w:numId w:val="43"/>
        </w:numPr>
      </w:pPr>
      <w:r>
        <w:t xml:space="preserve">Only admins may </w:t>
      </w:r>
      <w:r w:rsidR="007907A5">
        <w:t>create, maintain and approve or reject</w:t>
      </w:r>
      <w:r>
        <w:t xml:space="preserve"> challenges </w:t>
      </w:r>
    </w:p>
    <w:p w14:paraId="0008DBBA" w14:textId="60A3C835" w:rsidR="003535CF" w:rsidRDefault="003535CF" w:rsidP="00013299">
      <w:pPr>
        <w:pStyle w:val="ListParagraph"/>
        <w:numPr>
          <w:ilvl w:val="0"/>
          <w:numId w:val="43"/>
        </w:numPr>
      </w:pPr>
      <w:r>
        <w:t>Users may only verify friend challenges and not their own</w:t>
      </w:r>
    </w:p>
    <w:p w14:paraId="197ADB54" w14:textId="27523565" w:rsidR="007907A5" w:rsidRDefault="007907A5" w:rsidP="003535CF">
      <w:pPr>
        <w:pStyle w:val="ListParagraph"/>
        <w:numPr>
          <w:ilvl w:val="0"/>
          <w:numId w:val="43"/>
        </w:numPr>
      </w:pPr>
      <w:r>
        <w:t>No user may make themselves admin</w:t>
      </w:r>
    </w:p>
    <w:p w14:paraId="01D939D5" w14:textId="41B8C157" w:rsidR="00CA4590" w:rsidRPr="003C7403" w:rsidRDefault="007907A5" w:rsidP="00013299">
      <w:pPr>
        <w:pStyle w:val="ListParagraph"/>
        <w:numPr>
          <w:ilvl w:val="0"/>
          <w:numId w:val="43"/>
        </w:numPr>
        <w:spacing w:before="80"/>
        <w:jc w:val="both"/>
        <w:rPr>
          <w:sz w:val="22"/>
        </w:rPr>
      </w:pPr>
      <w:r>
        <w:t>Users may onl</w:t>
      </w:r>
      <w:r w:rsidR="003C7403">
        <w:t>y complete group challenges with users that are listed as their “friend”</w:t>
      </w:r>
    </w:p>
    <w:p w14:paraId="058C453F" w14:textId="77777777" w:rsidR="00CA4590" w:rsidRDefault="00CA4590" w:rsidP="00F96A0A">
      <w:pPr>
        <w:pStyle w:val="Heading2"/>
        <w:numPr>
          <w:ilvl w:val="1"/>
          <w:numId w:val="12"/>
        </w:numPr>
        <w:ind w:left="578" w:hanging="578"/>
      </w:pPr>
      <w:bookmarkStart w:id="47" w:name="_Toc3230032"/>
      <w:commentRangeStart w:id="48"/>
      <w:r>
        <w:t>Operational</w:t>
      </w:r>
      <w:commentRangeEnd w:id="48"/>
      <w:r>
        <w:rPr>
          <w:rStyle w:val="CommentReference"/>
        </w:rPr>
        <w:commentReference w:id="48"/>
      </w:r>
      <w:r>
        <w:t xml:space="preserve"> Requirements</w:t>
      </w:r>
      <w:bookmarkEnd w:id="47"/>
    </w:p>
    <w:p w14:paraId="71494373" w14:textId="49DBB93C" w:rsidR="00CA4590" w:rsidRDefault="00CA4590" w:rsidP="00CA4590">
      <w:r>
        <w:t>Bucket List will be web-based, coded in C# using Visual Studio. A</w:t>
      </w:r>
      <w:r w:rsidR="00013299">
        <w:t xml:space="preserve"> </w:t>
      </w:r>
      <w:r>
        <w:t>SQL Server database will be used to manage and store the data captured into the system. A SQL Server Management System will be used during development to maintain the database.</w:t>
      </w:r>
      <w:r w:rsidR="00AE6126">
        <w:t xml:space="preserve"> </w:t>
      </w:r>
      <w:bookmarkStart w:id="49" w:name="_GoBack"/>
      <w:bookmarkEnd w:id="49"/>
      <w:r w:rsidR="00AE6126" w:rsidRPr="00AE6126">
        <w:t>The system automation boundary wil</w:t>
      </w:r>
      <w:r w:rsidR="00AE6126">
        <w:t xml:space="preserve">l </w:t>
      </w:r>
      <w:r w:rsidR="00AE6126" w:rsidRPr="00AE6126">
        <w:t>be represented by a mouse, keyboard, scanner, monitor and printer.</w:t>
      </w:r>
    </w:p>
    <w:p w14:paraId="22AD8124" w14:textId="77777777"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3230033"/>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3230034"/>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3230035"/>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46BA4BEA" w14:textId="77777777" w:rsidR="002C236E" w:rsidRDefault="002C236E" w:rsidP="002C236E">
      <w:pPr>
        <w:spacing w:before="80"/>
        <w:jc w:val="both"/>
        <w:rPr>
          <w:sz w:val="22"/>
          <w:lang w:val="en-ZA"/>
        </w:rPr>
      </w:pPr>
      <w:bookmarkStart w:id="58" w:name="_Toc3230036"/>
      <w:r>
        <w:rPr>
          <w:sz w:val="22"/>
          <w:lang w:val="en-ZA"/>
        </w:rPr>
        <w:t>Possible nice to haves:</w:t>
      </w:r>
    </w:p>
    <w:p w14:paraId="73FF1A42"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F96A0A">
      <w:pPr>
        <w:pStyle w:val="ListParagraph"/>
        <w:numPr>
          <w:ilvl w:val="0"/>
          <w:numId w:val="11"/>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1E648624" w14:textId="0E012E9D" w:rsidR="00292805" w:rsidRDefault="002C236E" w:rsidP="00292805">
      <w:pPr>
        <w:pStyle w:val="ListParagraph"/>
        <w:numPr>
          <w:ilvl w:val="0"/>
          <w:numId w:val="11"/>
        </w:numPr>
        <w:spacing w:before="80"/>
        <w:jc w:val="both"/>
        <w:rPr>
          <w:sz w:val="22"/>
          <w:lang w:val="en-ZA"/>
        </w:rPr>
      </w:pPr>
      <w:r>
        <w:rPr>
          <w:sz w:val="22"/>
          <w:lang w:val="en-ZA"/>
        </w:rPr>
        <w:t>Users can unlock new challenges when they reach a certain level of points</w:t>
      </w:r>
    </w:p>
    <w:p w14:paraId="5E660590" w14:textId="77777777" w:rsidR="00292805" w:rsidRPr="00292805" w:rsidRDefault="00292805" w:rsidP="00292805">
      <w:pPr>
        <w:pStyle w:val="ListParagraph"/>
        <w:spacing w:before="80"/>
        <w:jc w:val="both"/>
        <w:rPr>
          <w:sz w:val="22"/>
          <w:lang w:val="en-ZA"/>
        </w:rPr>
      </w:pPr>
    </w:p>
    <w:p w14:paraId="0F001E1D" w14:textId="7308DD08" w:rsidR="00B86B67" w:rsidRPr="00952F66" w:rsidRDefault="00B86B67" w:rsidP="00B86B67">
      <w:pPr>
        <w:pStyle w:val="Heading2"/>
        <w:rPr>
          <w:lang w:val="en-ZA"/>
        </w:rPr>
      </w:pPr>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42765601" w:rsidR="002C236E" w:rsidRPr="00952F66" w:rsidRDefault="002C236E" w:rsidP="002C236E">
            <w:pPr>
              <w:pStyle w:val="BodyText2"/>
              <w:tabs>
                <w:tab w:val="left" w:pos="540"/>
              </w:tabs>
              <w:rPr>
                <w:b/>
                <w:sz w:val="22"/>
                <w:szCs w:val="22"/>
                <w:lang w:val="en-ZA"/>
              </w:rPr>
            </w:pPr>
            <w:r>
              <w:rPr>
                <w:b/>
                <w:sz w:val="22"/>
                <w:szCs w:val="22"/>
                <w:lang w:val="en-ZA"/>
              </w:rPr>
              <w:t>Mu’</w:t>
            </w:r>
            <w:r w:rsidR="00292805">
              <w:rPr>
                <w:b/>
                <w:sz w:val="22"/>
                <w:szCs w:val="22"/>
                <w:lang w:val="en-ZA"/>
              </w:rPr>
              <w:t>m</w:t>
            </w:r>
            <w:r>
              <w:rPr>
                <w:b/>
                <w:sz w:val="22"/>
                <w:szCs w:val="22"/>
                <w:lang w:val="en-ZA"/>
              </w:rPr>
              <w:t>inah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3230037"/>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3230038"/>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013299" w:rsidRPr="00183882" w:rsidRDefault="00013299" w:rsidP="00183882">
      <w:pPr>
        <w:pStyle w:val="CommentText"/>
        <w:rPr>
          <w:color w:val="000000" w:themeColor="text1"/>
        </w:rPr>
      </w:pPr>
      <w:r>
        <w:rPr>
          <w:rStyle w:val="CommentReference"/>
        </w:rPr>
        <w:annotationRef/>
      </w:r>
    </w:p>
    <w:p w14:paraId="5E29B212" w14:textId="77777777" w:rsidR="00013299" w:rsidRPr="00183882" w:rsidRDefault="00013299"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013299" w:rsidRPr="00183882" w:rsidRDefault="00013299" w:rsidP="00183882">
      <w:pPr>
        <w:spacing w:line="280" w:lineRule="atLeast"/>
        <w:rPr>
          <w:color w:val="000000" w:themeColor="text1"/>
        </w:rPr>
      </w:pPr>
    </w:p>
    <w:p w14:paraId="44878F36" w14:textId="2B0A1810" w:rsidR="00013299" w:rsidRDefault="00013299"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013299" w:rsidRDefault="00013299">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013299" w:rsidRDefault="00013299">
      <w:pPr>
        <w:pStyle w:val="CommentText"/>
        <w:rPr>
          <w:color w:val="000000" w:themeColor="text1"/>
          <w:sz w:val="22"/>
          <w:szCs w:val="22"/>
        </w:rPr>
      </w:pPr>
    </w:p>
    <w:p w14:paraId="5C1FF077" w14:textId="7865FF44" w:rsidR="00013299" w:rsidRDefault="00013299">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013299" w:rsidRDefault="00013299">
      <w:pPr>
        <w:pStyle w:val="CommentText"/>
      </w:pPr>
      <w:r>
        <w:rPr>
          <w:rStyle w:val="CommentReference"/>
        </w:rPr>
        <w:annotationRef/>
      </w:r>
    </w:p>
    <w:p w14:paraId="58718A67" w14:textId="27D92AC8" w:rsidR="00013299" w:rsidRDefault="00013299">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013299" w:rsidRDefault="00013299">
      <w:pPr>
        <w:pStyle w:val="CommentText"/>
      </w:pPr>
      <w:r>
        <w:rPr>
          <w:rStyle w:val="CommentReference"/>
        </w:rPr>
        <w:annotationRef/>
      </w:r>
    </w:p>
    <w:p w14:paraId="2D205A88" w14:textId="77777777" w:rsidR="00013299" w:rsidRPr="0024266D" w:rsidRDefault="00013299"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013299" w:rsidRPr="0024266D" w:rsidRDefault="00013299" w:rsidP="0024266D">
      <w:pPr>
        <w:pStyle w:val="CommentText"/>
        <w:rPr>
          <w:rFonts w:cs="Arial"/>
        </w:rPr>
      </w:pPr>
    </w:p>
    <w:p w14:paraId="5B841E67" w14:textId="77777777" w:rsidR="00013299" w:rsidRPr="0024266D" w:rsidRDefault="00013299"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013299" w:rsidRDefault="00013299" w:rsidP="0024266D">
      <w:pPr>
        <w:pStyle w:val="CommentText"/>
        <w:rPr>
          <w:rFonts w:cs="Arial"/>
          <w:color w:val="000000" w:themeColor="text1"/>
        </w:rPr>
      </w:pPr>
    </w:p>
    <w:p w14:paraId="701A315E" w14:textId="77777777" w:rsidR="00013299" w:rsidRDefault="00013299"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013299" w:rsidRDefault="00013299" w:rsidP="0024266D">
      <w:pPr>
        <w:pStyle w:val="CommentText"/>
        <w:rPr>
          <w:rFonts w:cs="Arial"/>
          <w:color w:val="000000" w:themeColor="text1"/>
        </w:rPr>
      </w:pPr>
    </w:p>
    <w:p w14:paraId="60F8DC34" w14:textId="77777777" w:rsidR="00013299" w:rsidRPr="0024266D" w:rsidRDefault="00013299"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013299" w:rsidRDefault="00013299">
      <w:pPr>
        <w:pStyle w:val="CommentText"/>
      </w:pPr>
      <w:r>
        <w:rPr>
          <w:rStyle w:val="CommentReference"/>
        </w:rPr>
        <w:annotationRef/>
      </w:r>
    </w:p>
    <w:p w14:paraId="04414291" w14:textId="77777777" w:rsidR="00013299" w:rsidRPr="00E2285F" w:rsidRDefault="00013299"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013299" w:rsidRDefault="00013299" w:rsidP="00741385">
      <w:pPr>
        <w:tabs>
          <w:tab w:val="left" w:pos="540"/>
          <w:tab w:val="left" w:pos="900"/>
        </w:tabs>
        <w:spacing w:line="280" w:lineRule="atLeast"/>
        <w:ind w:left="19"/>
        <w:rPr>
          <w:b/>
          <w:bCs/>
        </w:rPr>
      </w:pPr>
    </w:p>
    <w:p w14:paraId="54B75F29" w14:textId="77777777" w:rsidR="00013299" w:rsidRDefault="00013299" w:rsidP="00741385">
      <w:pPr>
        <w:spacing w:line="280" w:lineRule="atLeast"/>
        <w:ind w:left="19"/>
      </w:pPr>
      <w:r w:rsidRPr="00E2285F">
        <w:t>The use cases must be numbered using the standard numbering system as follows:</w:t>
      </w:r>
    </w:p>
    <w:p w14:paraId="19CA83C2" w14:textId="77777777" w:rsidR="00013299" w:rsidRPr="00E2285F" w:rsidRDefault="00013299" w:rsidP="00741385">
      <w:pPr>
        <w:spacing w:line="280" w:lineRule="atLeast"/>
        <w:ind w:left="19"/>
        <w:rPr>
          <w:b/>
        </w:rPr>
      </w:pPr>
    </w:p>
    <w:p w14:paraId="092D777B" w14:textId="77777777" w:rsidR="00013299" w:rsidRPr="00741385" w:rsidRDefault="00013299"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013299" w:rsidRDefault="00013299" w:rsidP="00741385">
      <w:pPr>
        <w:spacing w:line="280" w:lineRule="atLeast"/>
        <w:jc w:val="both"/>
      </w:pPr>
    </w:p>
    <w:p w14:paraId="237D19C0" w14:textId="77777777" w:rsidR="00013299" w:rsidRPr="00741385" w:rsidRDefault="00013299" w:rsidP="00741385">
      <w:pPr>
        <w:spacing w:line="280" w:lineRule="atLeast"/>
        <w:jc w:val="both"/>
        <w:rPr>
          <w:b/>
        </w:rPr>
      </w:pPr>
      <w:r w:rsidRPr="00E2285F">
        <w:t>For example, if the first package is the Client package, then the use cases would be numbered as follows:</w:t>
      </w:r>
    </w:p>
    <w:p w14:paraId="11519426" w14:textId="77777777" w:rsidR="00013299" w:rsidRPr="00E2285F" w:rsidRDefault="00013299" w:rsidP="00546ECF">
      <w:pPr>
        <w:pStyle w:val="BodyText2"/>
        <w:numPr>
          <w:ilvl w:val="0"/>
          <w:numId w:val="5"/>
        </w:numPr>
        <w:spacing w:after="0" w:line="280" w:lineRule="atLeast"/>
        <w:jc w:val="both"/>
        <w:rPr>
          <w:b/>
        </w:rPr>
      </w:pPr>
      <w:r w:rsidRPr="00E2285F">
        <w:t>A0100 Client Maintenance</w:t>
      </w:r>
    </w:p>
    <w:p w14:paraId="01AD2E88" w14:textId="77777777" w:rsidR="00013299" w:rsidRPr="00E2285F" w:rsidRDefault="00013299" w:rsidP="00546ECF">
      <w:pPr>
        <w:pStyle w:val="BodyText2"/>
        <w:numPr>
          <w:ilvl w:val="0"/>
          <w:numId w:val="5"/>
        </w:numPr>
        <w:spacing w:after="0" w:line="280" w:lineRule="atLeast"/>
        <w:jc w:val="both"/>
        <w:rPr>
          <w:b/>
        </w:rPr>
      </w:pPr>
      <w:r w:rsidRPr="00E2285F">
        <w:t>A0200 Account Maintenance</w:t>
      </w:r>
    </w:p>
    <w:p w14:paraId="6BDEB7C6" w14:textId="77777777" w:rsidR="00013299" w:rsidRPr="00E2285F" w:rsidRDefault="00013299" w:rsidP="00546ECF">
      <w:pPr>
        <w:pStyle w:val="BodyText2"/>
        <w:numPr>
          <w:ilvl w:val="0"/>
          <w:numId w:val="5"/>
        </w:numPr>
        <w:spacing w:after="0" w:line="280" w:lineRule="atLeast"/>
        <w:jc w:val="both"/>
        <w:rPr>
          <w:b/>
        </w:rPr>
      </w:pPr>
      <w:r w:rsidRPr="00E2285F">
        <w:t>A0300 …….</w:t>
      </w:r>
    </w:p>
    <w:p w14:paraId="5A3D12C1" w14:textId="77777777" w:rsidR="00013299" w:rsidRDefault="00013299" w:rsidP="00741385">
      <w:pPr>
        <w:pStyle w:val="ListParagraph"/>
        <w:spacing w:line="280" w:lineRule="atLeast"/>
        <w:ind w:left="0"/>
        <w:jc w:val="both"/>
      </w:pPr>
    </w:p>
    <w:p w14:paraId="74054F33" w14:textId="77777777" w:rsidR="00013299" w:rsidRPr="00741385" w:rsidRDefault="00013299"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013299" w:rsidRPr="00E2285F" w:rsidRDefault="00013299" w:rsidP="00546ECF">
      <w:pPr>
        <w:pStyle w:val="BodyText2"/>
        <w:numPr>
          <w:ilvl w:val="0"/>
          <w:numId w:val="6"/>
        </w:numPr>
        <w:spacing w:after="0" w:line="280" w:lineRule="atLeast"/>
        <w:jc w:val="both"/>
        <w:rPr>
          <w:b/>
        </w:rPr>
      </w:pPr>
      <w:r w:rsidRPr="00E2285F">
        <w:t>A0110 Add Client</w:t>
      </w:r>
    </w:p>
    <w:p w14:paraId="7653548B" w14:textId="77777777" w:rsidR="00013299" w:rsidRPr="00E2285F" w:rsidRDefault="00013299" w:rsidP="00546ECF">
      <w:pPr>
        <w:pStyle w:val="BodyText2"/>
        <w:numPr>
          <w:ilvl w:val="0"/>
          <w:numId w:val="6"/>
        </w:numPr>
        <w:spacing w:after="0" w:line="280" w:lineRule="atLeast"/>
        <w:jc w:val="both"/>
        <w:rPr>
          <w:b/>
        </w:rPr>
      </w:pPr>
      <w:r w:rsidRPr="00E2285F">
        <w:t>A0120 Change Client</w:t>
      </w:r>
    </w:p>
    <w:p w14:paraId="75DF4956" w14:textId="77777777" w:rsidR="00013299" w:rsidRPr="00172B61" w:rsidRDefault="00013299" w:rsidP="00546ECF">
      <w:pPr>
        <w:pStyle w:val="BodyText2"/>
        <w:numPr>
          <w:ilvl w:val="0"/>
          <w:numId w:val="6"/>
        </w:numPr>
        <w:spacing w:after="0" w:line="280" w:lineRule="atLeast"/>
        <w:jc w:val="both"/>
        <w:rPr>
          <w:b/>
        </w:rPr>
      </w:pPr>
      <w:r w:rsidRPr="00E2285F">
        <w:t>A0130 Delete Client</w:t>
      </w:r>
    </w:p>
    <w:p w14:paraId="120D575D" w14:textId="77777777" w:rsidR="00013299" w:rsidRDefault="00013299" w:rsidP="00172B61">
      <w:pPr>
        <w:pStyle w:val="BodyText2"/>
        <w:spacing w:after="0" w:line="280" w:lineRule="atLeast"/>
        <w:jc w:val="both"/>
      </w:pPr>
    </w:p>
    <w:p w14:paraId="24DD4CA6" w14:textId="77777777" w:rsidR="00013299" w:rsidRDefault="00013299" w:rsidP="00172B61">
      <w:pPr>
        <w:pStyle w:val="BodyText2"/>
        <w:spacing w:after="0" w:line="280" w:lineRule="atLeast"/>
        <w:jc w:val="both"/>
      </w:pPr>
    </w:p>
    <w:p w14:paraId="58D2492E" w14:textId="77777777" w:rsidR="00013299" w:rsidRPr="00172B61" w:rsidRDefault="00013299" w:rsidP="00172B61">
      <w:pPr>
        <w:pStyle w:val="BodyText2"/>
        <w:spacing w:after="0" w:line="280" w:lineRule="atLeast"/>
        <w:jc w:val="both"/>
        <w:rPr>
          <w:b/>
          <w:i/>
        </w:rPr>
      </w:pPr>
      <w:r>
        <w:rPr>
          <w:i/>
        </w:rPr>
        <w:t>*Delete tables/rows not required</w:t>
      </w:r>
    </w:p>
    <w:p w14:paraId="164E517D" w14:textId="77777777" w:rsidR="00013299" w:rsidRDefault="00013299">
      <w:pPr>
        <w:pStyle w:val="CommentText"/>
      </w:pPr>
    </w:p>
  </w:comment>
  <w:comment w:id="14" w:author="Janine Nel" w:date="2010-02-09T19:59:00Z" w:initials="Janine">
    <w:p w14:paraId="45AC8096" w14:textId="77777777" w:rsidR="00013299" w:rsidRDefault="00013299" w:rsidP="00614DDE">
      <w:pPr>
        <w:pStyle w:val="CommentText"/>
      </w:pPr>
      <w:r>
        <w:rPr>
          <w:rStyle w:val="CommentReference"/>
        </w:rPr>
        <w:annotationRef/>
      </w:r>
    </w:p>
    <w:p w14:paraId="05CDC9D8" w14:textId="77777777" w:rsidR="00013299" w:rsidRDefault="00013299" w:rsidP="00614DDE">
      <w:pPr>
        <w:pStyle w:val="CommentText"/>
      </w:pPr>
      <w:r>
        <w:t>Repeat tables below for every use case</w:t>
      </w:r>
    </w:p>
  </w:comment>
  <w:comment w:id="15" w:author="Janine Nel" w:date="2010-02-09T20:33:00Z" w:initials="Janine">
    <w:p w14:paraId="42C524A8" w14:textId="77777777" w:rsidR="00013299" w:rsidRDefault="00013299" w:rsidP="00614DDE">
      <w:pPr>
        <w:pStyle w:val="CommentText"/>
      </w:pPr>
      <w:r>
        <w:rPr>
          <w:rStyle w:val="CommentReference"/>
        </w:rPr>
        <w:annotationRef/>
      </w:r>
    </w:p>
    <w:p w14:paraId="201C1BEC" w14:textId="77777777" w:rsidR="00013299" w:rsidRDefault="00013299" w:rsidP="00614DDE">
      <w:pPr>
        <w:pStyle w:val="CommentText"/>
      </w:pPr>
      <w:r>
        <w:t>Must correspond with Business Use Case model</w:t>
      </w:r>
    </w:p>
  </w:comment>
  <w:comment w:id="16" w:author="Janine Nel" w:date="2010-02-09T20:02:00Z" w:initials="Janine">
    <w:p w14:paraId="7167ECDF" w14:textId="77777777" w:rsidR="00013299" w:rsidRDefault="00013299" w:rsidP="00614DDE">
      <w:pPr>
        <w:pStyle w:val="CommentText"/>
      </w:pPr>
      <w:r>
        <w:rPr>
          <w:rStyle w:val="CommentReference"/>
        </w:rPr>
        <w:annotationRef/>
      </w:r>
    </w:p>
    <w:p w14:paraId="3AF7136F" w14:textId="77777777" w:rsidR="00013299" w:rsidRDefault="00013299" w:rsidP="00614DDE">
      <w:pPr>
        <w:pStyle w:val="CommentText"/>
      </w:pPr>
      <w:r>
        <w:t>Identify the users/systems that initiate the use case</w:t>
      </w:r>
    </w:p>
  </w:comment>
  <w:comment w:id="17" w:author="Janine Nel" w:date="2010-02-09T20:03:00Z" w:initials="Janine">
    <w:p w14:paraId="33B15CDF" w14:textId="77777777" w:rsidR="00013299" w:rsidRDefault="00013299" w:rsidP="00614DDE">
      <w:pPr>
        <w:pStyle w:val="CommentText"/>
      </w:pPr>
      <w:r>
        <w:rPr>
          <w:rStyle w:val="CommentReference"/>
        </w:rPr>
        <w:annotationRef/>
      </w:r>
    </w:p>
    <w:p w14:paraId="36449ECB" w14:textId="77777777" w:rsidR="00013299" w:rsidRDefault="00013299" w:rsidP="00614DDE">
      <w:pPr>
        <w:pStyle w:val="CommentText"/>
      </w:pPr>
      <w:r>
        <w:t>List the users/systems that receive messages/report from the use case</w:t>
      </w:r>
    </w:p>
  </w:comment>
  <w:comment w:id="18" w:author="Janine Nel" w:date="2010-02-09T20:28:00Z" w:initials="Janine">
    <w:p w14:paraId="018CAC0A" w14:textId="77777777" w:rsidR="00013299" w:rsidRDefault="00013299" w:rsidP="00614DDE">
      <w:pPr>
        <w:pStyle w:val="CommentText"/>
      </w:pPr>
      <w:r>
        <w:rPr>
          <w:rStyle w:val="CommentReference"/>
        </w:rPr>
        <w:annotationRef/>
      </w:r>
    </w:p>
    <w:p w14:paraId="0CB0AA64" w14:textId="77777777" w:rsidR="00013299" w:rsidRDefault="00013299" w:rsidP="00614DDE">
      <w:pPr>
        <w:pStyle w:val="CommentText"/>
        <w:rPr>
          <w:rFonts w:cs="Arial"/>
        </w:rPr>
      </w:pPr>
      <w:r>
        <w:rPr>
          <w:rFonts w:cs="Arial"/>
          <w:szCs w:val="18"/>
          <w:lang w:val="en-ZA" w:eastAsia="en-ZA"/>
        </w:rPr>
        <w:t>Used to describe the overall intent of the use case.</w:t>
      </w:r>
    </w:p>
  </w:comment>
  <w:comment w:id="19" w:author="Janine Nel" w:date="2010-02-09T20:36:00Z" w:initials="Janine">
    <w:p w14:paraId="70857EFD" w14:textId="77777777" w:rsidR="00013299" w:rsidRDefault="00013299" w:rsidP="00614DDE">
      <w:pPr>
        <w:pStyle w:val="CommentText"/>
      </w:pPr>
      <w:r>
        <w:rPr>
          <w:rStyle w:val="CommentReference"/>
        </w:rPr>
        <w:annotationRef/>
      </w:r>
    </w:p>
    <w:p w14:paraId="4C65B23F" w14:textId="77777777" w:rsidR="00013299" w:rsidRDefault="00013299"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013299" w:rsidRDefault="00013299" w:rsidP="00614DDE">
      <w:pPr>
        <w:pStyle w:val="CommentText"/>
        <w:rPr>
          <w:color w:val="000000" w:themeColor="text1"/>
        </w:rPr>
      </w:pPr>
    </w:p>
    <w:p w14:paraId="222C7677" w14:textId="77777777" w:rsidR="00013299" w:rsidRDefault="00013299" w:rsidP="00614DDE">
      <w:pPr>
        <w:pStyle w:val="CommentText"/>
      </w:pPr>
      <w:r>
        <w:rPr>
          <w:color w:val="000000" w:themeColor="text1"/>
        </w:rPr>
        <w:t>For example, the user may be required to be logged on</w:t>
      </w:r>
    </w:p>
  </w:comment>
  <w:comment w:id="20" w:author="Janine Nel" w:date="2010-02-09T20:37:00Z" w:initials="Janine">
    <w:p w14:paraId="1EC976E5" w14:textId="77777777" w:rsidR="00013299" w:rsidRDefault="00013299" w:rsidP="00614DDE">
      <w:pPr>
        <w:pStyle w:val="CommentText"/>
      </w:pPr>
      <w:r>
        <w:rPr>
          <w:rStyle w:val="CommentReference"/>
        </w:rPr>
        <w:annotationRef/>
      </w:r>
    </w:p>
    <w:p w14:paraId="31E2E37E" w14:textId="77777777" w:rsidR="00013299" w:rsidRDefault="00013299" w:rsidP="00614DDE">
      <w:pPr>
        <w:pStyle w:val="CommentText"/>
        <w:rPr>
          <w:color w:val="000000" w:themeColor="text1"/>
        </w:rPr>
      </w:pPr>
      <w:r>
        <w:rPr>
          <w:color w:val="000000" w:themeColor="text1"/>
        </w:rPr>
        <w:t>List the event / condition that trigger the use case</w:t>
      </w:r>
    </w:p>
  </w:comment>
  <w:comment w:id="21" w:author="Janine Nel" w:date="2010-02-09T20:39:00Z" w:initials="Janine">
    <w:p w14:paraId="683E2A5E" w14:textId="77777777" w:rsidR="00013299" w:rsidRDefault="00013299" w:rsidP="00614DDE">
      <w:pPr>
        <w:pStyle w:val="CommentText"/>
      </w:pPr>
      <w:r>
        <w:rPr>
          <w:rStyle w:val="CommentReference"/>
        </w:rPr>
        <w:annotationRef/>
      </w:r>
    </w:p>
    <w:p w14:paraId="33EC50EF" w14:textId="77777777" w:rsidR="00013299" w:rsidRDefault="00013299" w:rsidP="00614DDE">
      <w:pPr>
        <w:pStyle w:val="CommentText"/>
        <w:rPr>
          <w:color w:val="000000" w:themeColor="text1"/>
        </w:rPr>
      </w:pPr>
      <w:r>
        <w:rPr>
          <w:color w:val="000000" w:themeColor="text1"/>
        </w:rPr>
        <w:t xml:space="preserve">List the end results expected by the user. </w:t>
      </w:r>
    </w:p>
    <w:p w14:paraId="0BE9B32D" w14:textId="77777777" w:rsidR="00013299" w:rsidRDefault="00013299" w:rsidP="00614DDE">
      <w:pPr>
        <w:pStyle w:val="CommentText"/>
        <w:rPr>
          <w:color w:val="000000" w:themeColor="text1"/>
        </w:rPr>
      </w:pPr>
    </w:p>
    <w:p w14:paraId="1F8B6A5D" w14:textId="77777777" w:rsidR="00013299" w:rsidRDefault="00013299"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427C4149" w14:textId="77777777" w:rsidR="00013299" w:rsidRDefault="00013299" w:rsidP="00614DDE">
      <w:pPr>
        <w:pStyle w:val="CommentText"/>
      </w:pPr>
      <w:r>
        <w:rPr>
          <w:rStyle w:val="CommentReference"/>
        </w:rPr>
        <w:annotationRef/>
      </w:r>
    </w:p>
    <w:p w14:paraId="33E15CA5" w14:textId="77777777" w:rsidR="00013299" w:rsidRDefault="00013299"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013299" w:rsidRDefault="00013299" w:rsidP="00614DDE">
      <w:pPr>
        <w:pStyle w:val="CommentText"/>
        <w:rPr>
          <w:color w:val="000000" w:themeColor="text1"/>
        </w:rPr>
      </w:pPr>
    </w:p>
    <w:p w14:paraId="4B6C79BE" w14:textId="77777777" w:rsidR="00013299" w:rsidRDefault="00013299"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013299" w:rsidRDefault="00013299" w:rsidP="00614DDE">
      <w:pPr>
        <w:autoSpaceDE w:val="0"/>
        <w:autoSpaceDN w:val="0"/>
        <w:adjustRightInd w:val="0"/>
        <w:rPr>
          <w:rFonts w:cs="Arial"/>
          <w:sz w:val="18"/>
          <w:szCs w:val="18"/>
          <w:lang w:val="en-ZA" w:eastAsia="en-ZA"/>
        </w:rPr>
      </w:pPr>
    </w:p>
    <w:p w14:paraId="3197670B" w14:textId="77777777" w:rsidR="00013299" w:rsidRDefault="00013299"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1858D58F" w14:textId="77777777" w:rsidR="00013299" w:rsidRDefault="00013299" w:rsidP="00614DDE">
      <w:pPr>
        <w:pStyle w:val="CommentText"/>
      </w:pPr>
      <w:r>
        <w:rPr>
          <w:rStyle w:val="CommentReference"/>
        </w:rPr>
        <w:annotationRef/>
      </w:r>
    </w:p>
    <w:p w14:paraId="23058A25" w14:textId="77777777" w:rsidR="00013299" w:rsidRDefault="00013299" w:rsidP="00614DDE">
      <w:pPr>
        <w:pStyle w:val="CommentText"/>
      </w:pPr>
      <w:r>
        <w:t>Must correspond with Business Use Case model</w:t>
      </w:r>
    </w:p>
  </w:comment>
  <w:comment w:id="24" w:author="Janine Nel" w:date="2010-02-09T20:02:00Z" w:initials="Janine">
    <w:p w14:paraId="269173F3" w14:textId="77777777" w:rsidR="00013299" w:rsidRDefault="00013299" w:rsidP="00614DDE">
      <w:pPr>
        <w:pStyle w:val="CommentText"/>
      </w:pPr>
      <w:r>
        <w:rPr>
          <w:rStyle w:val="CommentReference"/>
        </w:rPr>
        <w:annotationRef/>
      </w:r>
    </w:p>
    <w:p w14:paraId="351A0832" w14:textId="77777777" w:rsidR="00013299" w:rsidRDefault="00013299" w:rsidP="00614DDE">
      <w:pPr>
        <w:pStyle w:val="CommentText"/>
      </w:pPr>
      <w:r>
        <w:t>Identify the users/systems that initiate the use case</w:t>
      </w:r>
    </w:p>
  </w:comment>
  <w:comment w:id="25" w:author="Janine Nel" w:date="2010-02-09T20:03:00Z" w:initials="Janine">
    <w:p w14:paraId="42B9349D" w14:textId="77777777" w:rsidR="00013299" w:rsidRDefault="00013299" w:rsidP="00614DDE">
      <w:pPr>
        <w:pStyle w:val="CommentText"/>
      </w:pPr>
      <w:r>
        <w:rPr>
          <w:rStyle w:val="CommentReference"/>
        </w:rPr>
        <w:annotationRef/>
      </w:r>
    </w:p>
    <w:p w14:paraId="56244BB1" w14:textId="77777777" w:rsidR="00013299" w:rsidRDefault="00013299" w:rsidP="00614DDE">
      <w:pPr>
        <w:pStyle w:val="CommentText"/>
      </w:pPr>
      <w:r>
        <w:t>List the users/systems that receive messages/report from the use case</w:t>
      </w:r>
    </w:p>
  </w:comment>
  <w:comment w:id="26" w:author="Janine Nel" w:date="2010-02-09T20:28:00Z" w:initials="Janine">
    <w:p w14:paraId="4978AB47" w14:textId="77777777" w:rsidR="00013299" w:rsidRDefault="00013299" w:rsidP="00614DDE">
      <w:pPr>
        <w:pStyle w:val="CommentText"/>
      </w:pPr>
      <w:r>
        <w:rPr>
          <w:rStyle w:val="CommentReference"/>
        </w:rPr>
        <w:annotationRef/>
      </w:r>
    </w:p>
    <w:p w14:paraId="354FA4CD" w14:textId="77777777" w:rsidR="00013299" w:rsidRDefault="00013299" w:rsidP="00614DDE">
      <w:pPr>
        <w:pStyle w:val="CommentText"/>
        <w:rPr>
          <w:rFonts w:cs="Arial"/>
        </w:rPr>
      </w:pPr>
      <w:r>
        <w:rPr>
          <w:rFonts w:cs="Arial"/>
          <w:szCs w:val="18"/>
          <w:lang w:val="en-ZA" w:eastAsia="en-ZA"/>
        </w:rPr>
        <w:t>Used to describe the overall intent of the use case.</w:t>
      </w:r>
    </w:p>
  </w:comment>
  <w:comment w:id="27" w:author="Janine Nel" w:date="2010-02-09T20:36:00Z" w:initials="Janine">
    <w:p w14:paraId="4B72166D" w14:textId="77777777" w:rsidR="00013299" w:rsidRDefault="00013299" w:rsidP="00614DDE">
      <w:pPr>
        <w:pStyle w:val="CommentText"/>
      </w:pPr>
      <w:r>
        <w:rPr>
          <w:rStyle w:val="CommentReference"/>
        </w:rPr>
        <w:annotationRef/>
      </w:r>
    </w:p>
    <w:p w14:paraId="72D33826" w14:textId="77777777" w:rsidR="00013299" w:rsidRDefault="00013299"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013299" w:rsidRDefault="00013299" w:rsidP="00614DDE">
      <w:pPr>
        <w:pStyle w:val="CommentText"/>
        <w:rPr>
          <w:color w:val="000000" w:themeColor="text1"/>
        </w:rPr>
      </w:pPr>
    </w:p>
    <w:p w14:paraId="16141041" w14:textId="77777777" w:rsidR="00013299" w:rsidRDefault="00013299" w:rsidP="00614DDE">
      <w:pPr>
        <w:pStyle w:val="CommentText"/>
      </w:pPr>
      <w:r>
        <w:rPr>
          <w:color w:val="000000" w:themeColor="text1"/>
        </w:rPr>
        <w:t>For example, the user may be required to be logged on</w:t>
      </w:r>
    </w:p>
  </w:comment>
  <w:comment w:id="28" w:author="Janine Nel" w:date="2010-02-09T20:37:00Z" w:initials="Janine">
    <w:p w14:paraId="1AC04BA8" w14:textId="77777777" w:rsidR="00013299" w:rsidRDefault="00013299" w:rsidP="00614DDE">
      <w:pPr>
        <w:pStyle w:val="CommentText"/>
      </w:pPr>
      <w:r>
        <w:rPr>
          <w:rStyle w:val="CommentReference"/>
        </w:rPr>
        <w:annotationRef/>
      </w:r>
    </w:p>
    <w:p w14:paraId="5E232ECA" w14:textId="77777777" w:rsidR="00013299" w:rsidRDefault="00013299" w:rsidP="00614DDE">
      <w:pPr>
        <w:pStyle w:val="CommentText"/>
        <w:rPr>
          <w:color w:val="000000" w:themeColor="text1"/>
        </w:rPr>
      </w:pPr>
      <w:r>
        <w:rPr>
          <w:color w:val="000000" w:themeColor="text1"/>
        </w:rPr>
        <w:t>List the event / condition that trigger the use case</w:t>
      </w:r>
    </w:p>
  </w:comment>
  <w:comment w:id="29" w:author="Janine Nel" w:date="2010-02-09T20:39:00Z" w:initials="Janine">
    <w:p w14:paraId="06C6F585" w14:textId="77777777" w:rsidR="00013299" w:rsidRDefault="00013299" w:rsidP="00614DDE">
      <w:pPr>
        <w:pStyle w:val="CommentText"/>
      </w:pPr>
      <w:r>
        <w:rPr>
          <w:rStyle w:val="CommentReference"/>
        </w:rPr>
        <w:annotationRef/>
      </w:r>
    </w:p>
    <w:p w14:paraId="19C5A5A4" w14:textId="77777777" w:rsidR="00013299" w:rsidRDefault="00013299" w:rsidP="00614DDE">
      <w:pPr>
        <w:pStyle w:val="CommentText"/>
        <w:rPr>
          <w:color w:val="000000" w:themeColor="text1"/>
        </w:rPr>
      </w:pPr>
      <w:r>
        <w:rPr>
          <w:color w:val="000000" w:themeColor="text1"/>
        </w:rPr>
        <w:t xml:space="preserve">List the end results expected by the user. </w:t>
      </w:r>
    </w:p>
    <w:p w14:paraId="4E705281" w14:textId="77777777" w:rsidR="00013299" w:rsidRDefault="00013299" w:rsidP="00614DDE">
      <w:pPr>
        <w:pStyle w:val="CommentText"/>
        <w:rPr>
          <w:color w:val="000000" w:themeColor="text1"/>
        </w:rPr>
      </w:pPr>
    </w:p>
    <w:p w14:paraId="4619F51B" w14:textId="77777777" w:rsidR="00013299" w:rsidRDefault="00013299"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6CDCE945" w14:textId="77777777" w:rsidR="00013299" w:rsidRDefault="00013299" w:rsidP="00614DDE">
      <w:pPr>
        <w:pStyle w:val="CommentText"/>
      </w:pPr>
      <w:r>
        <w:rPr>
          <w:rStyle w:val="CommentReference"/>
        </w:rPr>
        <w:annotationRef/>
      </w:r>
    </w:p>
    <w:p w14:paraId="71EDDB73" w14:textId="77777777" w:rsidR="00013299" w:rsidRDefault="00013299"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013299" w:rsidRDefault="00013299" w:rsidP="00614DDE">
      <w:pPr>
        <w:pStyle w:val="CommentText"/>
        <w:rPr>
          <w:color w:val="000000" w:themeColor="text1"/>
        </w:rPr>
      </w:pPr>
    </w:p>
    <w:p w14:paraId="60F343E2" w14:textId="77777777" w:rsidR="00013299" w:rsidRDefault="00013299"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013299" w:rsidRDefault="00013299" w:rsidP="00614DDE">
      <w:pPr>
        <w:autoSpaceDE w:val="0"/>
        <w:autoSpaceDN w:val="0"/>
        <w:adjustRightInd w:val="0"/>
        <w:rPr>
          <w:rFonts w:cs="Arial"/>
          <w:sz w:val="18"/>
          <w:szCs w:val="18"/>
          <w:lang w:val="en-ZA" w:eastAsia="en-ZA"/>
        </w:rPr>
      </w:pPr>
    </w:p>
    <w:p w14:paraId="21A14481" w14:textId="77777777" w:rsidR="00013299" w:rsidRDefault="00013299"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42CDDB82" w14:textId="77777777" w:rsidR="00013299" w:rsidRDefault="00013299" w:rsidP="00614DDE">
      <w:pPr>
        <w:pStyle w:val="CommentText"/>
      </w:pPr>
      <w:r>
        <w:rPr>
          <w:rStyle w:val="CommentReference"/>
        </w:rPr>
        <w:annotationRef/>
      </w:r>
    </w:p>
    <w:p w14:paraId="6E6AF17A" w14:textId="77777777" w:rsidR="00013299" w:rsidRDefault="00013299" w:rsidP="00614DDE">
      <w:pPr>
        <w:pStyle w:val="CommentText"/>
      </w:pPr>
      <w:r>
        <w:t>Must correspond with Business Use Case model</w:t>
      </w:r>
    </w:p>
  </w:comment>
  <w:comment w:id="32" w:author="Janine Nel" w:date="2010-02-09T20:02:00Z" w:initials="Janine">
    <w:p w14:paraId="17BEBAB3" w14:textId="77777777" w:rsidR="00013299" w:rsidRDefault="00013299" w:rsidP="00614DDE">
      <w:pPr>
        <w:pStyle w:val="CommentText"/>
      </w:pPr>
      <w:r>
        <w:rPr>
          <w:rStyle w:val="CommentReference"/>
        </w:rPr>
        <w:annotationRef/>
      </w:r>
    </w:p>
    <w:p w14:paraId="0B0D35BB" w14:textId="77777777" w:rsidR="00013299" w:rsidRDefault="00013299" w:rsidP="00614DDE">
      <w:pPr>
        <w:pStyle w:val="CommentText"/>
      </w:pPr>
      <w:r>
        <w:t>Identify the users/systems that initiate the use case</w:t>
      </w:r>
    </w:p>
  </w:comment>
  <w:comment w:id="33" w:author="Janine Nel" w:date="2010-02-09T20:03:00Z" w:initials="Janine">
    <w:p w14:paraId="14D2EC1A" w14:textId="77777777" w:rsidR="00013299" w:rsidRDefault="00013299" w:rsidP="00614DDE">
      <w:pPr>
        <w:pStyle w:val="CommentText"/>
      </w:pPr>
      <w:r>
        <w:rPr>
          <w:rStyle w:val="CommentReference"/>
        </w:rPr>
        <w:annotationRef/>
      </w:r>
    </w:p>
    <w:p w14:paraId="7AB85884" w14:textId="77777777" w:rsidR="00013299" w:rsidRDefault="00013299" w:rsidP="00614DDE">
      <w:pPr>
        <w:pStyle w:val="CommentText"/>
      </w:pPr>
      <w:r>
        <w:t>List the users/systems that receive messages/report from the use case</w:t>
      </w:r>
    </w:p>
  </w:comment>
  <w:comment w:id="34" w:author="Janine Nel" w:date="2010-02-09T20:28:00Z" w:initials="Janine">
    <w:p w14:paraId="0D28AD34" w14:textId="77777777" w:rsidR="00013299" w:rsidRDefault="00013299" w:rsidP="00614DDE">
      <w:pPr>
        <w:pStyle w:val="CommentText"/>
      </w:pPr>
      <w:r>
        <w:rPr>
          <w:rStyle w:val="CommentReference"/>
        </w:rPr>
        <w:annotationRef/>
      </w:r>
    </w:p>
    <w:p w14:paraId="6C895112" w14:textId="77777777" w:rsidR="00013299" w:rsidRDefault="00013299" w:rsidP="00614DDE">
      <w:pPr>
        <w:pStyle w:val="CommentText"/>
        <w:rPr>
          <w:rFonts w:cs="Arial"/>
        </w:rPr>
      </w:pPr>
      <w:r>
        <w:rPr>
          <w:rFonts w:cs="Arial"/>
          <w:szCs w:val="18"/>
          <w:lang w:val="en-ZA" w:eastAsia="en-ZA"/>
        </w:rPr>
        <w:t>Used to describe the overall intent of the use case.</w:t>
      </w:r>
    </w:p>
  </w:comment>
  <w:comment w:id="35" w:author="Janine Nel" w:date="2010-02-09T20:36:00Z" w:initials="Janine">
    <w:p w14:paraId="6AF80DAE" w14:textId="77777777" w:rsidR="00013299" w:rsidRDefault="00013299" w:rsidP="00614DDE">
      <w:pPr>
        <w:pStyle w:val="CommentText"/>
      </w:pPr>
      <w:r>
        <w:rPr>
          <w:rStyle w:val="CommentReference"/>
        </w:rPr>
        <w:annotationRef/>
      </w:r>
    </w:p>
    <w:p w14:paraId="4931CD03" w14:textId="77777777" w:rsidR="00013299" w:rsidRDefault="00013299"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013299" w:rsidRDefault="00013299" w:rsidP="00614DDE">
      <w:pPr>
        <w:pStyle w:val="CommentText"/>
        <w:rPr>
          <w:color w:val="000000" w:themeColor="text1"/>
        </w:rPr>
      </w:pPr>
    </w:p>
    <w:p w14:paraId="19247D19" w14:textId="77777777" w:rsidR="00013299" w:rsidRDefault="00013299" w:rsidP="00614DDE">
      <w:pPr>
        <w:pStyle w:val="CommentText"/>
      </w:pPr>
      <w:r>
        <w:rPr>
          <w:color w:val="000000" w:themeColor="text1"/>
        </w:rPr>
        <w:t>For example, the user may be required to be logged on</w:t>
      </w:r>
    </w:p>
  </w:comment>
  <w:comment w:id="36" w:author="Janine Nel" w:date="2010-02-09T20:37:00Z" w:initials="Janine">
    <w:p w14:paraId="27DFF52F" w14:textId="77777777" w:rsidR="00013299" w:rsidRDefault="00013299" w:rsidP="00614DDE">
      <w:pPr>
        <w:pStyle w:val="CommentText"/>
      </w:pPr>
      <w:r>
        <w:rPr>
          <w:rStyle w:val="CommentReference"/>
        </w:rPr>
        <w:annotationRef/>
      </w:r>
    </w:p>
    <w:p w14:paraId="55CDE264" w14:textId="77777777" w:rsidR="00013299" w:rsidRDefault="00013299" w:rsidP="00614DDE">
      <w:pPr>
        <w:pStyle w:val="CommentText"/>
        <w:rPr>
          <w:color w:val="000000" w:themeColor="text1"/>
        </w:rPr>
      </w:pPr>
      <w:r>
        <w:rPr>
          <w:color w:val="000000" w:themeColor="text1"/>
        </w:rPr>
        <w:t>List the event / condition that trigger the use case</w:t>
      </w:r>
    </w:p>
  </w:comment>
  <w:comment w:id="37" w:author="Janine Nel" w:date="2010-02-09T20:39:00Z" w:initials="Janine">
    <w:p w14:paraId="5672F9C2" w14:textId="77777777" w:rsidR="00013299" w:rsidRDefault="00013299" w:rsidP="00614DDE">
      <w:pPr>
        <w:pStyle w:val="CommentText"/>
      </w:pPr>
      <w:r>
        <w:rPr>
          <w:rStyle w:val="CommentReference"/>
        </w:rPr>
        <w:annotationRef/>
      </w:r>
    </w:p>
    <w:p w14:paraId="13E462BE" w14:textId="77777777" w:rsidR="00013299" w:rsidRDefault="00013299" w:rsidP="00614DDE">
      <w:pPr>
        <w:pStyle w:val="CommentText"/>
        <w:rPr>
          <w:color w:val="000000" w:themeColor="text1"/>
        </w:rPr>
      </w:pPr>
      <w:r>
        <w:rPr>
          <w:color w:val="000000" w:themeColor="text1"/>
        </w:rPr>
        <w:t xml:space="preserve">List the end results expected by the user. </w:t>
      </w:r>
    </w:p>
    <w:p w14:paraId="3BACCFA4" w14:textId="77777777" w:rsidR="00013299" w:rsidRDefault="00013299" w:rsidP="00614DDE">
      <w:pPr>
        <w:pStyle w:val="CommentText"/>
        <w:rPr>
          <w:color w:val="000000" w:themeColor="text1"/>
        </w:rPr>
      </w:pPr>
    </w:p>
    <w:p w14:paraId="6FA69E64" w14:textId="77777777" w:rsidR="00013299" w:rsidRDefault="00013299"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6175E08" w14:textId="77777777" w:rsidR="00013299" w:rsidRDefault="00013299" w:rsidP="00614DDE">
      <w:pPr>
        <w:pStyle w:val="CommentText"/>
      </w:pPr>
      <w:r>
        <w:rPr>
          <w:rStyle w:val="CommentReference"/>
        </w:rPr>
        <w:annotationRef/>
      </w:r>
    </w:p>
    <w:p w14:paraId="297F54EA" w14:textId="77777777" w:rsidR="00013299" w:rsidRDefault="00013299"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013299" w:rsidRDefault="00013299" w:rsidP="00614DDE">
      <w:pPr>
        <w:pStyle w:val="CommentText"/>
        <w:rPr>
          <w:color w:val="000000" w:themeColor="text1"/>
        </w:rPr>
      </w:pPr>
    </w:p>
    <w:p w14:paraId="581805FB" w14:textId="77777777" w:rsidR="00013299" w:rsidRDefault="00013299"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013299" w:rsidRDefault="00013299" w:rsidP="00614DDE">
      <w:pPr>
        <w:autoSpaceDE w:val="0"/>
        <w:autoSpaceDN w:val="0"/>
        <w:adjustRightInd w:val="0"/>
        <w:rPr>
          <w:rFonts w:cs="Arial"/>
          <w:sz w:val="18"/>
          <w:szCs w:val="18"/>
          <w:lang w:val="en-ZA" w:eastAsia="en-ZA"/>
        </w:rPr>
      </w:pPr>
    </w:p>
    <w:p w14:paraId="1C7735E5" w14:textId="77777777" w:rsidR="00013299" w:rsidRDefault="00013299"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013299" w:rsidRDefault="00013299">
      <w:pPr>
        <w:pStyle w:val="CommentText"/>
      </w:pPr>
      <w:r>
        <w:rPr>
          <w:rStyle w:val="CommentReference"/>
        </w:rPr>
        <w:annotationRef/>
      </w:r>
    </w:p>
    <w:p w14:paraId="5F31835F" w14:textId="41589457" w:rsidR="00013299" w:rsidRPr="00E2285F" w:rsidRDefault="00013299"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013299" w:rsidRPr="00E2285F" w:rsidRDefault="00013299" w:rsidP="00402165">
      <w:pPr>
        <w:pStyle w:val="BodyText2"/>
        <w:ind w:left="34"/>
        <w:rPr>
          <w:b/>
        </w:rPr>
      </w:pPr>
    </w:p>
    <w:p w14:paraId="05DF986D" w14:textId="77777777" w:rsidR="00013299" w:rsidRPr="00E2285F" w:rsidRDefault="00013299" w:rsidP="00402165">
      <w:pPr>
        <w:pStyle w:val="BodyText2"/>
        <w:ind w:left="34"/>
        <w:rPr>
          <w:b/>
        </w:rPr>
      </w:pPr>
      <w:r w:rsidRPr="00E2285F">
        <w:t>Examples of usability goals are:</w:t>
      </w:r>
    </w:p>
    <w:p w14:paraId="6DE740D9"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013299" w:rsidRPr="00E2285F" w:rsidRDefault="00013299"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013299" w:rsidRPr="00E2285F" w:rsidRDefault="00013299" w:rsidP="00402165">
      <w:pPr>
        <w:pStyle w:val="BodyText2"/>
        <w:ind w:left="34"/>
        <w:rPr>
          <w:b/>
        </w:rPr>
      </w:pPr>
    </w:p>
    <w:p w14:paraId="3D4D3D82" w14:textId="77777777" w:rsidR="00013299" w:rsidRPr="00E2285F" w:rsidRDefault="00013299" w:rsidP="00402165">
      <w:pPr>
        <w:pStyle w:val="BodyText2"/>
        <w:ind w:left="34"/>
        <w:rPr>
          <w:b/>
        </w:rPr>
      </w:pPr>
      <w:r w:rsidRPr="00E2285F">
        <w:t xml:space="preserve">Examples of user experience goals are: </w:t>
      </w:r>
    </w:p>
    <w:p w14:paraId="573D76DF" w14:textId="77777777" w:rsidR="00013299" w:rsidRPr="00E2285F" w:rsidRDefault="00013299"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013299" w:rsidRPr="00E2285F" w:rsidRDefault="00013299" w:rsidP="00402165">
      <w:pPr>
        <w:pStyle w:val="BodyText2"/>
        <w:ind w:left="34"/>
        <w:rPr>
          <w:b/>
        </w:rPr>
      </w:pPr>
    </w:p>
    <w:p w14:paraId="44765FB8" w14:textId="77777777" w:rsidR="00013299" w:rsidRPr="00E2285F" w:rsidRDefault="00013299" w:rsidP="00402165">
      <w:pPr>
        <w:pStyle w:val="BodyText2"/>
        <w:ind w:left="34"/>
        <w:rPr>
          <w:b/>
        </w:rPr>
      </w:pPr>
      <w:r w:rsidRPr="00E2285F">
        <w:t>The User requirements must also be identified. These can include:</w:t>
      </w:r>
    </w:p>
    <w:p w14:paraId="0C42E68C" w14:textId="77777777" w:rsidR="00013299" w:rsidRPr="00E2285F" w:rsidRDefault="00013299"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013299" w:rsidRPr="00E2285F" w:rsidRDefault="00013299"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013299" w:rsidRPr="00E2285F" w:rsidRDefault="00013299"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013299" w:rsidRPr="00E2285F" w:rsidRDefault="00013299"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013299" w:rsidRPr="00402165" w:rsidRDefault="00013299"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013299" w:rsidRPr="00402165" w:rsidRDefault="00013299"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Janine Nel" w:date="2010-02-09T19:35:00Z" w:initials="Janine">
    <w:p w14:paraId="32BFA800" w14:textId="77777777" w:rsidR="00013299" w:rsidRDefault="00013299" w:rsidP="00CA4590">
      <w:pPr>
        <w:pStyle w:val="CommentText"/>
      </w:pPr>
      <w:r>
        <w:rPr>
          <w:rStyle w:val="CommentReference"/>
        </w:rPr>
        <w:annotationRef/>
      </w:r>
    </w:p>
    <w:p w14:paraId="7D9CE608" w14:textId="77777777" w:rsidR="00013299" w:rsidRDefault="00013299" w:rsidP="00CA4590">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6" w:author="Janine Nel" w:date="2010-02-09T19:42:00Z" w:initials="Janine">
    <w:p w14:paraId="0731BF8A" w14:textId="77777777" w:rsidR="00013299" w:rsidRDefault="00013299" w:rsidP="00CA4590">
      <w:pPr>
        <w:pStyle w:val="CommentText"/>
      </w:pPr>
      <w:r>
        <w:rPr>
          <w:rStyle w:val="CommentReference"/>
        </w:rPr>
        <w:annotationRef/>
      </w:r>
    </w:p>
    <w:p w14:paraId="1A8DC3B6" w14:textId="77777777" w:rsidR="00013299" w:rsidRDefault="00013299" w:rsidP="00CA4590">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8" w:author="Janine Nel" w:date="2010-02-09T19:36:00Z" w:initials="Janine">
    <w:p w14:paraId="6A6220AB" w14:textId="77777777" w:rsidR="00013299" w:rsidRDefault="00013299" w:rsidP="00CA4590">
      <w:pPr>
        <w:pStyle w:val="CommentText"/>
      </w:pPr>
      <w:r>
        <w:rPr>
          <w:rStyle w:val="CommentReference"/>
        </w:rPr>
        <w:annotationRef/>
      </w:r>
      <w:r>
        <w:t>Operational requirements determine the hardware/software environment, in which the system will operate.</w:t>
      </w:r>
    </w:p>
  </w:comment>
  <w:comment w:id="51" w:author="Janine Nel" w:date="2010-02-09T19:30:00Z" w:initials="Janine">
    <w:p w14:paraId="466A29BC" w14:textId="77777777" w:rsidR="00013299" w:rsidRDefault="00013299">
      <w:pPr>
        <w:pStyle w:val="CommentText"/>
      </w:pPr>
      <w:r>
        <w:rPr>
          <w:rStyle w:val="CommentReference"/>
        </w:rPr>
        <w:annotationRef/>
      </w:r>
    </w:p>
    <w:p w14:paraId="71CFEEBB" w14:textId="77777777" w:rsidR="00013299" w:rsidRPr="0031121D" w:rsidRDefault="00013299"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013299" w:rsidRPr="002B438E" w:rsidRDefault="00013299"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013299" w:rsidRPr="002B438E" w:rsidRDefault="00013299"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013299" w:rsidRDefault="00013299" w:rsidP="002B438E">
      <w:pPr>
        <w:pStyle w:val="CommentText"/>
      </w:pPr>
    </w:p>
  </w:comment>
  <w:comment w:id="52" w:author="Janine Nel" w:date="2010-02-09T19:38:00Z" w:initials="Janine">
    <w:p w14:paraId="3A1B4410" w14:textId="77777777" w:rsidR="00013299" w:rsidRDefault="00013299">
      <w:pPr>
        <w:pStyle w:val="CommentText"/>
      </w:pPr>
      <w:r>
        <w:rPr>
          <w:rStyle w:val="CommentReference"/>
        </w:rPr>
        <w:annotationRef/>
      </w:r>
    </w:p>
    <w:p w14:paraId="430EF899" w14:textId="3343C77E" w:rsidR="00013299" w:rsidRDefault="00013299">
      <w:pPr>
        <w:pStyle w:val="CommentText"/>
      </w:pPr>
      <w:r>
        <w:t>Entity / Class Name i.e. Student, Employee, Book</w:t>
      </w:r>
    </w:p>
  </w:comment>
  <w:comment w:id="53" w:author="Nel, Janine (Ms) (Summerstrand Campus South)" w:date="2018-02-20T09:24:00Z" w:initials="NJ((CS">
    <w:p w14:paraId="2655ECD8" w14:textId="77777777" w:rsidR="00013299" w:rsidRDefault="00013299">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013299" w:rsidRDefault="00013299">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013299" w:rsidRDefault="00013299">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013299" w:rsidRPr="00FC4D12" w:rsidRDefault="00013299"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013299" w:rsidRDefault="00013299">
      <w:pPr>
        <w:pStyle w:val="CommentText"/>
      </w:pPr>
    </w:p>
  </w:comment>
  <w:comment w:id="59" w:author="Nel, Janine (Ms) (Summerstrand Campus South)" w:date="2018-02-20T09:31:00Z" w:initials="NJ((CS">
    <w:p w14:paraId="4263983F" w14:textId="77777777" w:rsidR="00013299" w:rsidRDefault="00013299">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013299" w:rsidRDefault="00013299">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013299" w:rsidRPr="00C56973" w:rsidRDefault="00013299"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013299" w:rsidRDefault="000132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7D9CE608" w15:done="0"/>
  <w15:commentEx w15:paraId="1A8DC3B6" w15:done="0"/>
  <w15:commentEx w15:paraId="6A6220AB"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7D9CE608" w16cid:durableId="2073EFEB"/>
  <w16cid:commentId w16cid:paraId="1A8DC3B6" w16cid:durableId="2073EFEC"/>
  <w16cid:commentId w16cid:paraId="6A6220AB" w16cid:durableId="2073EFEE"/>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F3414" w14:textId="77777777" w:rsidR="009C21F0" w:rsidRDefault="009C21F0">
      <w:r>
        <w:separator/>
      </w:r>
    </w:p>
  </w:endnote>
  <w:endnote w:type="continuationSeparator" w:id="0">
    <w:p w14:paraId="4EA25286" w14:textId="77777777" w:rsidR="009C21F0" w:rsidRDefault="009C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013299" w:rsidRDefault="000132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013299" w:rsidRDefault="00013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013299" w:rsidRDefault="00013299"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013299" w:rsidRPr="00DC1839" w:rsidRDefault="00013299"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7C29" w14:textId="77777777" w:rsidR="009C21F0" w:rsidRDefault="009C21F0">
      <w:r>
        <w:separator/>
      </w:r>
    </w:p>
  </w:footnote>
  <w:footnote w:type="continuationSeparator" w:id="0">
    <w:p w14:paraId="62A2B297" w14:textId="77777777" w:rsidR="009C21F0" w:rsidRDefault="009C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013299" w:rsidRPr="00A733E3" w:rsidRDefault="00013299"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4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3299"/>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35F6"/>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3D51"/>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2805"/>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35CF"/>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5AB9"/>
    <w:rsid w:val="00397DFF"/>
    <w:rsid w:val="003A1498"/>
    <w:rsid w:val="003A1636"/>
    <w:rsid w:val="003A28A0"/>
    <w:rsid w:val="003A2941"/>
    <w:rsid w:val="003A2FC2"/>
    <w:rsid w:val="003A35D4"/>
    <w:rsid w:val="003A4D63"/>
    <w:rsid w:val="003A5E12"/>
    <w:rsid w:val="003A6FFD"/>
    <w:rsid w:val="003B020C"/>
    <w:rsid w:val="003B1CFE"/>
    <w:rsid w:val="003B3C3E"/>
    <w:rsid w:val="003B4F48"/>
    <w:rsid w:val="003B7A98"/>
    <w:rsid w:val="003C1155"/>
    <w:rsid w:val="003C7403"/>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512"/>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4777"/>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1D29"/>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1DF8"/>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07A5"/>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1F41"/>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21F0"/>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3FB"/>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26"/>
    <w:rsid w:val="00AE6171"/>
    <w:rsid w:val="00AE7612"/>
    <w:rsid w:val="00AF28A9"/>
    <w:rsid w:val="00AF2EA7"/>
    <w:rsid w:val="00AF43DA"/>
    <w:rsid w:val="00AF54C9"/>
    <w:rsid w:val="00B01AFB"/>
    <w:rsid w:val="00B022BC"/>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49FB"/>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0F9"/>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0FA78-8E20-4EF6-AD68-64E5385C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0</TotalTime>
  <Pages>21</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29878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Mu'minah Daniels</cp:lastModifiedBy>
  <cp:revision>2</cp:revision>
  <cp:lastPrinted>2013-02-26T08:36:00Z</cp:lastPrinted>
  <dcterms:created xsi:type="dcterms:W3CDTF">2019-05-01T17:08:00Z</dcterms:created>
  <dcterms:modified xsi:type="dcterms:W3CDTF">2019-05-01T17:08:00Z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