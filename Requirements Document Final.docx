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41E07" w14:textId="7CF5E6EA" w:rsidR="00D4174B" w:rsidRPr="00952F66" w:rsidRDefault="00AA6CD1" w:rsidP="00D4174B">
      <w:pPr>
        <w:spacing w:before="180" w:after="120"/>
        <w:jc w:val="center"/>
        <w:rPr>
          <w:b/>
          <w:i/>
          <w:iCs/>
          <w:color w:val="1F497D" w:themeColor="text2"/>
          <w:sz w:val="28"/>
          <w:szCs w:val="28"/>
          <w:u w:val="single"/>
          <w:lang w:val="en-ZA"/>
        </w:rPr>
      </w:pPr>
      <w:proofErr w:type="spellStart"/>
      <w:r>
        <w:rPr>
          <w:b/>
          <w:i/>
          <w:iCs/>
          <w:color w:val="1F497D" w:themeColor="text2"/>
          <w:sz w:val="28"/>
          <w:szCs w:val="28"/>
          <w:u w:val="single"/>
          <w:lang w:val="en-ZA"/>
        </w:rPr>
        <w:t>P</w:t>
      </w:r>
      <w:r w:rsidR="00D4174B" w:rsidRPr="00952F66">
        <w:rPr>
          <w:b/>
          <w:i/>
          <w:iCs/>
          <w:color w:val="1F497D" w:themeColor="text2"/>
          <w:sz w:val="28"/>
          <w:szCs w:val="28"/>
          <w:u w:val="single"/>
          <w:lang w:val="en-ZA"/>
        </w:rPr>
        <w:t>Notes</w:t>
      </w:r>
      <w:proofErr w:type="spellEnd"/>
      <w:r w:rsidR="00D4174B" w:rsidRPr="00952F66">
        <w:rPr>
          <w:b/>
          <w:i/>
          <w:iCs/>
          <w:color w:val="1F497D" w:themeColor="text2"/>
          <w:sz w:val="28"/>
          <w:szCs w:val="28"/>
          <w:u w:val="single"/>
          <w:lang w:val="en-ZA"/>
        </w:rPr>
        <w:t xml:space="preserve"> to the </w:t>
      </w:r>
      <w:r w:rsidR="0068079F" w:rsidRPr="00952F66">
        <w:rPr>
          <w:b/>
          <w:i/>
          <w:iCs/>
          <w:color w:val="1F497D" w:themeColor="text2"/>
          <w:sz w:val="28"/>
          <w:szCs w:val="28"/>
          <w:u w:val="single"/>
          <w:lang w:val="en-ZA"/>
        </w:rPr>
        <w:t>Team</w:t>
      </w:r>
    </w:p>
    <w:p w14:paraId="51A0B321" w14:textId="77777777" w:rsidR="007A7438" w:rsidRPr="00952F66" w:rsidRDefault="007A7438" w:rsidP="00D4174B">
      <w:pPr>
        <w:pStyle w:val="Instructions"/>
        <w:spacing w:after="120"/>
        <w:jc w:val="both"/>
        <w:rPr>
          <w:color w:val="1F497D" w:themeColor="text2"/>
          <w:sz w:val="20"/>
          <w:lang w:val="en-ZA"/>
        </w:rPr>
      </w:pPr>
    </w:p>
    <w:p w14:paraId="1D04E8DC" w14:textId="09617E12" w:rsidR="00D4174B" w:rsidRPr="00952F66" w:rsidRDefault="00D4174B" w:rsidP="00D4174B">
      <w:pPr>
        <w:pStyle w:val="Instructions"/>
        <w:spacing w:after="120"/>
        <w:jc w:val="both"/>
        <w:rPr>
          <w:i w:val="0"/>
          <w:color w:val="1F497D" w:themeColor="text2"/>
          <w:sz w:val="20"/>
          <w:lang w:val="en-ZA"/>
        </w:rPr>
      </w:pPr>
      <w:r w:rsidRPr="00952F66">
        <w:rPr>
          <w:i w:val="0"/>
          <w:color w:val="1F497D" w:themeColor="text2"/>
          <w:sz w:val="20"/>
          <w:lang w:val="en-ZA"/>
        </w:rPr>
        <w:t xml:space="preserve">This is a template of a </w:t>
      </w:r>
      <w:r w:rsidR="00EE3850" w:rsidRPr="00952F66">
        <w:rPr>
          <w:i w:val="0"/>
          <w:color w:val="1F497D" w:themeColor="text2"/>
          <w:sz w:val="20"/>
          <w:lang w:val="en-ZA"/>
        </w:rPr>
        <w:fldChar w:fldCharType="begin"/>
      </w:r>
      <w:r w:rsidR="00EE3850" w:rsidRPr="00952F66">
        <w:rPr>
          <w:i w:val="0"/>
          <w:color w:val="1F497D" w:themeColor="text2"/>
          <w:sz w:val="20"/>
          <w:lang w:val="en-ZA"/>
        </w:rPr>
        <w:instrText xml:space="preserve"> DOCPROPERTY  Title  \* MERGEFORMAT </w:instrText>
      </w:r>
      <w:r w:rsidR="00EE3850" w:rsidRPr="00952F66">
        <w:rPr>
          <w:i w:val="0"/>
          <w:color w:val="1F497D" w:themeColor="text2"/>
          <w:sz w:val="20"/>
          <w:lang w:val="en-ZA"/>
        </w:rPr>
        <w:fldChar w:fldCharType="separate"/>
      </w:r>
      <w:r w:rsidRPr="00952F66">
        <w:rPr>
          <w:i w:val="0"/>
          <w:color w:val="1F497D" w:themeColor="text2"/>
          <w:sz w:val="20"/>
          <w:lang w:val="en-ZA"/>
        </w:rPr>
        <w:t xml:space="preserve">Requirements </w:t>
      </w:r>
      <w:r w:rsidR="00EE3850" w:rsidRPr="00952F66">
        <w:rPr>
          <w:i w:val="0"/>
          <w:color w:val="1F497D" w:themeColor="text2"/>
          <w:sz w:val="20"/>
          <w:lang w:val="en-ZA"/>
        </w:rPr>
        <w:fldChar w:fldCharType="end"/>
      </w:r>
      <w:r w:rsidRPr="00952F66">
        <w:rPr>
          <w:i w:val="0"/>
          <w:color w:val="1F497D" w:themeColor="text2"/>
          <w:sz w:val="20"/>
          <w:lang w:val="en-ZA"/>
        </w:rPr>
        <w:t>Document for your project</w:t>
      </w:r>
      <w:r w:rsidR="00470E05" w:rsidRPr="00952F66">
        <w:rPr>
          <w:i w:val="0"/>
          <w:color w:val="1F497D" w:themeColor="text2"/>
          <w:sz w:val="20"/>
          <w:lang w:val="en-ZA"/>
        </w:rPr>
        <w:t xml:space="preserve"> with explanatory notes </w:t>
      </w:r>
      <w:r w:rsidR="00F04235" w:rsidRPr="00952F66">
        <w:rPr>
          <w:i w:val="0"/>
          <w:color w:val="1F497D" w:themeColor="text2"/>
          <w:sz w:val="20"/>
          <w:lang w:val="en-ZA"/>
        </w:rPr>
        <w:t>included</w:t>
      </w:r>
      <w:r w:rsidR="0068079F" w:rsidRPr="00952F66">
        <w:rPr>
          <w:i w:val="0"/>
          <w:color w:val="1F497D" w:themeColor="text2"/>
          <w:sz w:val="20"/>
          <w:lang w:val="en-ZA"/>
        </w:rPr>
        <w:t xml:space="preserve"> as comments</w:t>
      </w:r>
      <w:r w:rsidRPr="00952F66">
        <w:rPr>
          <w:i w:val="0"/>
          <w:color w:val="1F497D" w:themeColor="text2"/>
          <w:sz w:val="20"/>
          <w:lang w:val="en-ZA"/>
        </w:rPr>
        <w:t xml:space="preserve">. </w:t>
      </w:r>
    </w:p>
    <w:p w14:paraId="6065FAAA" w14:textId="77777777" w:rsidR="00D4174B" w:rsidRPr="00952F66" w:rsidRDefault="00D4174B" w:rsidP="00D4174B">
      <w:pPr>
        <w:pStyle w:val="Instructions"/>
        <w:jc w:val="both"/>
        <w:rPr>
          <w:color w:val="1F497D" w:themeColor="text2"/>
          <w:sz w:val="20"/>
          <w:lang w:val="en-ZA"/>
        </w:rPr>
      </w:pPr>
    </w:p>
    <w:p w14:paraId="434E352F" w14:textId="77777777" w:rsidR="00D4174B" w:rsidRPr="00952F66" w:rsidRDefault="00D4174B" w:rsidP="00D4174B">
      <w:pPr>
        <w:pStyle w:val="Instructions"/>
        <w:jc w:val="both"/>
        <w:rPr>
          <w:b/>
          <w:i w:val="0"/>
          <w:color w:val="1F497D" w:themeColor="text2"/>
          <w:sz w:val="20"/>
          <w:lang w:val="en-ZA"/>
        </w:rPr>
      </w:pPr>
      <w:r w:rsidRPr="00952F66">
        <w:rPr>
          <w:b/>
          <w:i w:val="0"/>
          <w:color w:val="1F497D" w:themeColor="text2"/>
          <w:sz w:val="20"/>
          <w:lang w:val="en-ZA"/>
        </w:rPr>
        <w:t>When using this template, the following steps are recommended:</w:t>
      </w:r>
    </w:p>
    <w:p w14:paraId="2A5B155B"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Replace all text enclosed in angle brackets (e.g., &lt;Project Name&gt;) with the correct values. These angle brackets appear </w:t>
      </w:r>
      <w:r w:rsidR="00741925" w:rsidRPr="00952F66">
        <w:rPr>
          <w:i w:val="0"/>
          <w:color w:val="1F497D" w:themeColor="text2"/>
          <w:sz w:val="20"/>
          <w:lang w:val="en-ZA"/>
        </w:rPr>
        <w:t xml:space="preserve">either in </w:t>
      </w:r>
      <w:r w:rsidRPr="00952F66">
        <w:rPr>
          <w:i w:val="0"/>
          <w:color w:val="1F497D" w:themeColor="text2"/>
          <w:sz w:val="20"/>
          <w:lang w:val="en-ZA"/>
        </w:rPr>
        <w:t xml:space="preserve">the body of the document </w:t>
      </w:r>
      <w:r w:rsidR="00741925" w:rsidRPr="00952F66">
        <w:rPr>
          <w:i w:val="0"/>
          <w:color w:val="1F497D" w:themeColor="text2"/>
          <w:sz w:val="20"/>
          <w:lang w:val="en-ZA"/>
        </w:rPr>
        <w:t>or</w:t>
      </w:r>
      <w:r w:rsidRPr="00952F66">
        <w:rPr>
          <w:i w:val="0"/>
          <w:color w:val="1F497D" w:themeColor="text2"/>
          <w:sz w:val="20"/>
          <w:lang w:val="en-ZA"/>
        </w:rPr>
        <w:t xml:space="preserve"> in headers and footers. </w:t>
      </w:r>
    </w:p>
    <w:p w14:paraId="034F1044" w14:textId="77777777" w:rsidR="00D4174B" w:rsidRPr="00952F66" w:rsidRDefault="00D4174B"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To update the Table of Contents, right-click on it and select “Update field” and choose the option - “Update entire table”.</w:t>
      </w:r>
    </w:p>
    <w:p w14:paraId="0B2FA9C4" w14:textId="77777777"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Turn off Tracking. Go to the Review tab; make sure Display for Review is set to “Final”.</w:t>
      </w:r>
    </w:p>
    <w:p w14:paraId="3E908C5D" w14:textId="77777777" w:rsidR="00183882" w:rsidRPr="00952F66" w:rsidRDefault="00183882" w:rsidP="00741925">
      <w:pPr>
        <w:pStyle w:val="Instructions"/>
        <w:spacing w:after="120"/>
        <w:jc w:val="center"/>
        <w:rPr>
          <w:i w:val="0"/>
          <w:color w:val="1F497D" w:themeColor="text2"/>
          <w:sz w:val="20"/>
          <w:lang w:val="en-ZA"/>
        </w:rPr>
      </w:pPr>
      <w:r w:rsidRPr="00952F66">
        <w:rPr>
          <w:i w:val="0"/>
          <w:noProof/>
          <w:color w:val="1F497D" w:themeColor="text2"/>
          <w:lang w:val="en-ZA" w:eastAsia="en-ZA"/>
        </w:rPr>
        <w:drawing>
          <wp:inline distT="0" distB="0" distL="0" distR="0" wp14:anchorId="0364CC08" wp14:editId="4CF3F5A5">
            <wp:extent cx="3086100" cy="1085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3086100" cy="1085850"/>
                    </a:xfrm>
                    <a:prstGeom prst="rect">
                      <a:avLst/>
                    </a:prstGeom>
                    <a:noFill/>
                    <a:ln w="9525">
                      <a:noFill/>
                      <a:miter lim="800000"/>
                      <a:headEnd/>
                      <a:tailEnd/>
                    </a:ln>
                  </pic:spPr>
                </pic:pic>
              </a:graphicData>
            </a:graphic>
          </wp:inline>
        </w:drawing>
      </w:r>
    </w:p>
    <w:p w14:paraId="4A65932F" w14:textId="77777777" w:rsidR="00F43DED" w:rsidRPr="00952F66" w:rsidRDefault="00F43DED" w:rsidP="00741925">
      <w:pPr>
        <w:jc w:val="both"/>
        <w:rPr>
          <w:lang w:val="en-ZA"/>
        </w:rPr>
      </w:pPr>
    </w:p>
    <w:p w14:paraId="35CC409A" w14:textId="58291E81" w:rsidR="00183882" w:rsidRPr="00952F66" w:rsidRDefault="00183882" w:rsidP="00546ECF">
      <w:pPr>
        <w:pStyle w:val="Instructions"/>
        <w:numPr>
          <w:ilvl w:val="0"/>
          <w:numId w:val="3"/>
        </w:numPr>
        <w:tabs>
          <w:tab w:val="clear" w:pos="720"/>
          <w:tab w:val="num" w:pos="360"/>
        </w:tabs>
        <w:spacing w:after="120"/>
        <w:ind w:left="360"/>
        <w:jc w:val="both"/>
        <w:rPr>
          <w:i w:val="0"/>
          <w:color w:val="1F497D" w:themeColor="text2"/>
          <w:sz w:val="20"/>
          <w:lang w:val="en-ZA"/>
        </w:rPr>
      </w:pPr>
      <w:r w:rsidRPr="00952F66">
        <w:rPr>
          <w:i w:val="0"/>
          <w:color w:val="1F497D" w:themeColor="text2"/>
          <w:sz w:val="20"/>
          <w:lang w:val="en-ZA"/>
        </w:rPr>
        <w:t xml:space="preserve">Before submission of this document, delete this instruction section “Notes to the </w:t>
      </w:r>
      <w:r w:rsidR="0068079F" w:rsidRPr="00952F66">
        <w:rPr>
          <w:i w:val="0"/>
          <w:color w:val="1F497D" w:themeColor="text2"/>
          <w:sz w:val="20"/>
          <w:lang w:val="en-ZA"/>
        </w:rPr>
        <w:t>Team</w:t>
      </w:r>
      <w:r w:rsidRPr="00952F66">
        <w:rPr>
          <w:i w:val="0"/>
          <w:color w:val="1F497D" w:themeColor="text2"/>
          <w:sz w:val="20"/>
          <w:lang w:val="en-ZA"/>
        </w:rPr>
        <w:t>”.</w:t>
      </w:r>
    </w:p>
    <w:p w14:paraId="77D71534" w14:textId="77777777" w:rsidR="00D4174B" w:rsidRPr="00952F66" w:rsidRDefault="00D4174B" w:rsidP="00F43DED">
      <w:pPr>
        <w:jc w:val="both"/>
        <w:rPr>
          <w:color w:val="1F497D" w:themeColor="text2"/>
          <w:lang w:val="en-ZA"/>
        </w:rPr>
      </w:pPr>
      <w:r w:rsidRPr="00952F66">
        <w:rPr>
          <w:color w:val="1F497D" w:themeColor="text2"/>
          <w:lang w:val="en-ZA"/>
        </w:rPr>
        <w:br w:type="page"/>
      </w:r>
    </w:p>
    <w:p w14:paraId="1155741D" w14:textId="652C7944" w:rsidR="00D4174B" w:rsidRPr="00952F66" w:rsidRDefault="00D4174B" w:rsidP="00D4174B">
      <w:pPr>
        <w:pStyle w:val="TitleCover"/>
        <w:spacing w:after="240"/>
        <w:jc w:val="right"/>
        <w:rPr>
          <w:rFonts w:ascii="Arial" w:hAnsi="Arial"/>
          <w:sz w:val="52"/>
          <w:lang w:val="en-ZA"/>
        </w:rPr>
      </w:pPr>
    </w:p>
    <w:p w14:paraId="165438B5" w14:textId="77777777" w:rsidR="00D4174B" w:rsidRPr="00952F66" w:rsidRDefault="00D4174B" w:rsidP="00D4174B">
      <w:pPr>
        <w:pStyle w:val="TitleCover"/>
        <w:spacing w:after="240"/>
        <w:jc w:val="right"/>
        <w:rPr>
          <w:rFonts w:ascii="Arial" w:hAnsi="Arial"/>
          <w:sz w:val="52"/>
          <w:lang w:val="en-ZA"/>
        </w:rPr>
      </w:pPr>
    </w:p>
    <w:p w14:paraId="381025C3" w14:textId="418F59FA" w:rsidR="00D4174B" w:rsidRPr="00952F66" w:rsidRDefault="0068079F" w:rsidP="00D4174B">
      <w:pPr>
        <w:pStyle w:val="TitleCover"/>
        <w:spacing w:after="240"/>
        <w:jc w:val="right"/>
        <w:rPr>
          <w:rFonts w:ascii="Arial" w:hAnsi="Arial"/>
          <w:sz w:val="52"/>
          <w:lang w:val="en-ZA"/>
        </w:rPr>
      </w:pPr>
      <w:r w:rsidRPr="00952F66">
        <w:rPr>
          <w:rFonts w:ascii="Arial" w:hAnsi="Arial"/>
          <w:noProof/>
          <w:sz w:val="52"/>
          <w:lang w:val="en-ZA" w:eastAsia="en-ZA"/>
        </w:rPr>
        <w:drawing>
          <wp:anchor distT="0" distB="0" distL="114300" distR="114300" simplePos="0" relativeHeight="251658240" behindDoc="0" locked="0" layoutInCell="1" allowOverlap="1" wp14:anchorId="5B4ABA64" wp14:editId="35BB423E">
            <wp:simplePos x="0" y="0"/>
            <wp:positionH relativeFrom="column">
              <wp:posOffset>4132053</wp:posOffset>
            </wp:positionH>
            <wp:positionV relativeFrom="paragraph">
              <wp:posOffset>-1311455</wp:posOffset>
            </wp:positionV>
            <wp:extent cx="1594800" cy="163080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lore.jpg"/>
                    <pic:cNvPicPr/>
                  </pic:nvPicPr>
                  <pic:blipFill>
                    <a:blip r:embed="rId9">
                      <a:extLst>
                        <a:ext uri="{28A0092B-C50C-407E-A947-70E740481C1C}">
                          <a14:useLocalDpi xmlns:a14="http://schemas.microsoft.com/office/drawing/2010/main" val="0"/>
                        </a:ext>
                      </a:extLst>
                    </a:blip>
                    <a:stretch>
                      <a:fillRect/>
                    </a:stretch>
                  </pic:blipFill>
                  <pic:spPr>
                    <a:xfrm>
                      <a:off x="0" y="0"/>
                      <a:ext cx="1594800" cy="1630800"/>
                    </a:xfrm>
                    <a:prstGeom prst="rect">
                      <a:avLst/>
                    </a:prstGeom>
                  </pic:spPr>
                </pic:pic>
              </a:graphicData>
            </a:graphic>
            <wp14:sizeRelH relativeFrom="margin">
              <wp14:pctWidth>0</wp14:pctWidth>
            </wp14:sizeRelH>
            <wp14:sizeRelV relativeFrom="margin">
              <wp14:pctHeight>0</wp14:pctHeight>
            </wp14:sizeRelV>
          </wp:anchor>
        </w:drawing>
      </w:r>
    </w:p>
    <w:p w14:paraId="5E85718B" w14:textId="77777777" w:rsidR="00D4174B" w:rsidRPr="00952F66" w:rsidRDefault="00D4174B" w:rsidP="00D4174B">
      <w:pPr>
        <w:rPr>
          <w:lang w:val="en-ZA"/>
        </w:rPr>
      </w:pPr>
    </w:p>
    <w:p w14:paraId="4061DB2E" w14:textId="752AC215" w:rsidR="00D4174B" w:rsidRPr="00952F66" w:rsidRDefault="00241017" w:rsidP="00D4174B">
      <w:pPr>
        <w:pStyle w:val="Title"/>
        <w:pBdr>
          <w:bottom w:val="single" w:sz="4" w:space="1" w:color="auto"/>
        </w:pBdr>
        <w:jc w:val="right"/>
        <w:rPr>
          <w:color w:val="4BACC6" w:themeColor="accent5"/>
          <w:sz w:val="40"/>
          <w:szCs w:val="40"/>
          <w:lang w:val="en-ZA"/>
        </w:rPr>
      </w:pPr>
      <w:r w:rsidRPr="00952F66">
        <w:rPr>
          <w:color w:val="4BACC6" w:themeColor="accent5"/>
          <w:sz w:val="40"/>
          <w:szCs w:val="40"/>
          <w:lang w:val="en-ZA"/>
        </w:rPr>
        <w:t>Stats and Stacks</w:t>
      </w:r>
    </w:p>
    <w:commentRangeStart w:id="0"/>
    <w:p w14:paraId="05224CF4" w14:textId="77777777" w:rsidR="00D4174B" w:rsidRPr="00952F66" w:rsidRDefault="00AF54C9" w:rsidP="00D4174B">
      <w:pPr>
        <w:pStyle w:val="Title"/>
        <w:pBdr>
          <w:bottom w:val="single" w:sz="4" w:space="1" w:color="auto"/>
        </w:pBdr>
        <w:jc w:val="right"/>
        <w:rPr>
          <w:sz w:val="40"/>
          <w:szCs w:val="40"/>
          <w:lang w:val="en-ZA"/>
        </w:rPr>
      </w:pPr>
      <w:r w:rsidRPr="00952F66">
        <w:rPr>
          <w:sz w:val="40"/>
          <w:szCs w:val="40"/>
          <w:lang w:val="en-ZA"/>
        </w:rPr>
        <w:fldChar w:fldCharType="begin"/>
      </w:r>
      <w:r w:rsidR="00D4174B" w:rsidRPr="00952F66">
        <w:rPr>
          <w:sz w:val="40"/>
          <w:szCs w:val="40"/>
          <w:lang w:val="en-ZA"/>
        </w:rPr>
        <w:instrText xml:space="preserve"> DOCPROPERTY  Title  \* MERGEFORMAT </w:instrText>
      </w:r>
      <w:r w:rsidRPr="00952F66">
        <w:rPr>
          <w:sz w:val="40"/>
          <w:szCs w:val="40"/>
          <w:lang w:val="en-ZA"/>
        </w:rPr>
        <w:fldChar w:fldCharType="separate"/>
      </w:r>
      <w:r w:rsidR="00D4174B" w:rsidRPr="00952F66">
        <w:rPr>
          <w:sz w:val="40"/>
          <w:szCs w:val="40"/>
          <w:lang w:val="en-ZA"/>
        </w:rPr>
        <w:t>Requirements D</w:t>
      </w:r>
      <w:r w:rsidRPr="00952F66">
        <w:rPr>
          <w:sz w:val="40"/>
          <w:szCs w:val="40"/>
          <w:lang w:val="en-ZA"/>
        </w:rPr>
        <w:fldChar w:fldCharType="end"/>
      </w:r>
      <w:r w:rsidR="00D4174B" w:rsidRPr="00952F66">
        <w:rPr>
          <w:sz w:val="40"/>
          <w:szCs w:val="40"/>
          <w:lang w:val="en-ZA"/>
        </w:rPr>
        <w:t>ocument</w:t>
      </w:r>
      <w:commentRangeEnd w:id="0"/>
      <w:r w:rsidR="007D4E19" w:rsidRPr="00952F66">
        <w:rPr>
          <w:rStyle w:val="CommentReference"/>
          <w:b w:val="0"/>
          <w:lang w:val="en-ZA"/>
        </w:rPr>
        <w:commentReference w:id="0"/>
      </w:r>
    </w:p>
    <w:p w14:paraId="0FEEECEF" w14:textId="77777777" w:rsidR="00FA3DE7" w:rsidRPr="00952F66" w:rsidRDefault="00FA3DE7" w:rsidP="00D4174B">
      <w:pPr>
        <w:pStyle w:val="Title"/>
        <w:pBdr>
          <w:bottom w:val="single" w:sz="4" w:space="1" w:color="auto"/>
        </w:pBdr>
        <w:jc w:val="right"/>
        <w:rPr>
          <w:sz w:val="40"/>
          <w:szCs w:val="40"/>
          <w:lang w:val="en-ZA"/>
        </w:rPr>
      </w:pPr>
    </w:p>
    <w:p w14:paraId="5C043A74" w14:textId="616CBC5F" w:rsidR="00FA3DE7" w:rsidRPr="00952F66" w:rsidRDefault="00241017" w:rsidP="00D4174B">
      <w:pPr>
        <w:pStyle w:val="Title"/>
        <w:pBdr>
          <w:bottom w:val="single" w:sz="4" w:space="1" w:color="auto"/>
        </w:pBdr>
        <w:jc w:val="right"/>
        <w:rPr>
          <w:b w:val="0"/>
          <w:i/>
          <w:color w:val="4BACC6" w:themeColor="accent5"/>
          <w:sz w:val="40"/>
          <w:szCs w:val="40"/>
          <w:lang w:val="en-ZA"/>
        </w:rPr>
      </w:pPr>
      <w:proofErr w:type="spellStart"/>
      <w:r w:rsidRPr="00952F66">
        <w:rPr>
          <w:b w:val="0"/>
          <w:i/>
          <w:color w:val="4BACC6" w:themeColor="accent5"/>
          <w:sz w:val="32"/>
          <w:szCs w:val="40"/>
          <w:lang w:val="en-ZA"/>
        </w:rPr>
        <w:t>BucketList</w:t>
      </w:r>
      <w:proofErr w:type="spellEnd"/>
    </w:p>
    <w:p w14:paraId="294365BC" w14:textId="77777777" w:rsidR="00D4174B" w:rsidRPr="00952F66" w:rsidRDefault="00D4174B" w:rsidP="00D4174B">
      <w:pPr>
        <w:pStyle w:val="StyleSubtitleCover2TopNoborder"/>
        <w:rPr>
          <w:rFonts w:ascii="Arial" w:hAnsi="Arial"/>
          <w:i/>
          <w:color w:val="0000FF"/>
          <w:lang w:val="en-ZA"/>
        </w:rPr>
      </w:pPr>
    </w:p>
    <w:p w14:paraId="19A29EDD" w14:textId="77777777" w:rsidR="00D4174B" w:rsidRPr="00952F66" w:rsidRDefault="00D4174B" w:rsidP="00D4174B">
      <w:pPr>
        <w:pStyle w:val="StyleSubtitleCover2TopNoborder"/>
        <w:rPr>
          <w:rFonts w:ascii="Arial" w:hAnsi="Arial"/>
          <w:color w:val="000000" w:themeColor="text1"/>
          <w:lang w:val="en-ZA"/>
        </w:rPr>
      </w:pPr>
      <w:r w:rsidRPr="00952F66">
        <w:rPr>
          <w:rFonts w:ascii="Arial" w:hAnsi="Arial"/>
          <w:color w:val="000000" w:themeColor="text1"/>
          <w:lang w:val="en-ZA"/>
        </w:rPr>
        <w:t>Team Members:</w:t>
      </w:r>
    </w:p>
    <w:tbl>
      <w:tblPr>
        <w:tblW w:w="4620" w:type="dxa"/>
        <w:jc w:val="right"/>
        <w:tblLook w:val="01E0" w:firstRow="1" w:lastRow="1" w:firstColumn="1" w:lastColumn="1" w:noHBand="0" w:noVBand="0"/>
      </w:tblPr>
      <w:tblGrid>
        <w:gridCol w:w="4620"/>
      </w:tblGrid>
      <w:tr w:rsidR="00D4174B" w:rsidRPr="00952F66" w14:paraId="602A53B7" w14:textId="77777777" w:rsidTr="00F43DED">
        <w:trPr>
          <w:jc w:val="right"/>
        </w:trPr>
        <w:tc>
          <w:tcPr>
            <w:tcW w:w="4620" w:type="dxa"/>
            <w:shd w:val="clear" w:color="auto" w:fill="auto"/>
          </w:tcPr>
          <w:p w14:paraId="0EB5354B" w14:textId="70381F53" w:rsidR="00D4174B"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217143512</w:t>
            </w:r>
            <w:r w:rsidR="00D4174B"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Bernard Mc Donald</w:t>
            </w:r>
          </w:p>
          <w:p w14:paraId="58CA29C7" w14:textId="68B6A904" w:rsidR="007C7B64"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217198392</w:t>
            </w:r>
            <w:r w:rsidR="007C7B64" w:rsidRPr="00952F66">
              <w:rPr>
                <w:rFonts w:ascii="Calibri" w:hAnsi="Calibri"/>
                <w:color w:val="4BACC6" w:themeColor="accent5"/>
                <w:sz w:val="28"/>
                <w:szCs w:val="22"/>
                <w:lang w:val="en-ZA"/>
              </w:rPr>
              <w:t xml:space="preserve">, </w:t>
            </w:r>
            <w:proofErr w:type="spellStart"/>
            <w:r w:rsidRPr="00952F66">
              <w:rPr>
                <w:rFonts w:ascii="Calibri" w:hAnsi="Calibri"/>
                <w:color w:val="4BACC6" w:themeColor="accent5"/>
                <w:sz w:val="28"/>
                <w:szCs w:val="22"/>
                <w:lang w:val="en-ZA"/>
              </w:rPr>
              <w:t>Mu’Minah</w:t>
            </w:r>
            <w:proofErr w:type="spellEnd"/>
            <w:r w:rsidRPr="00952F66">
              <w:rPr>
                <w:rFonts w:ascii="Calibri" w:hAnsi="Calibri"/>
                <w:color w:val="4BACC6" w:themeColor="accent5"/>
                <w:sz w:val="28"/>
                <w:szCs w:val="22"/>
                <w:lang w:val="en-ZA"/>
              </w:rPr>
              <w:t xml:space="preserve"> Daniels</w:t>
            </w:r>
          </w:p>
          <w:p w14:paraId="5EB1A596" w14:textId="75B8CC96" w:rsidR="0068079F" w:rsidRPr="00952F66" w:rsidRDefault="00241017" w:rsidP="00D4174B">
            <w:pPr>
              <w:spacing w:before="60" w:after="60"/>
              <w:jc w:val="both"/>
              <w:rPr>
                <w:rFonts w:ascii="Calibri" w:hAnsi="Calibri"/>
                <w:color w:val="4BACC6" w:themeColor="accent5"/>
                <w:sz w:val="28"/>
                <w:szCs w:val="22"/>
                <w:lang w:val="en-ZA"/>
              </w:rPr>
            </w:pPr>
            <w:r w:rsidRPr="00952F66">
              <w:rPr>
                <w:rFonts w:ascii="Calibri" w:hAnsi="Calibri"/>
                <w:color w:val="4BACC6" w:themeColor="accent5"/>
                <w:sz w:val="28"/>
                <w:szCs w:val="22"/>
                <w:lang w:val="en-ZA"/>
              </w:rPr>
              <w:t>213348292</w:t>
            </w:r>
            <w:r w:rsidR="007A7438" w:rsidRPr="00952F66">
              <w:rPr>
                <w:rFonts w:ascii="Calibri" w:hAnsi="Calibri"/>
                <w:color w:val="4BACC6" w:themeColor="accent5"/>
                <w:sz w:val="28"/>
                <w:szCs w:val="22"/>
                <w:lang w:val="en-ZA"/>
              </w:rPr>
              <w:t xml:space="preserve">, </w:t>
            </w:r>
            <w:r w:rsidRPr="00952F66">
              <w:rPr>
                <w:rFonts w:ascii="Calibri" w:hAnsi="Calibri"/>
                <w:color w:val="4BACC6" w:themeColor="accent5"/>
                <w:sz w:val="28"/>
                <w:szCs w:val="22"/>
                <w:lang w:val="en-ZA"/>
              </w:rPr>
              <w:t>Tiffany de Vos</w:t>
            </w:r>
          </w:p>
        </w:tc>
      </w:tr>
    </w:tbl>
    <w:p w14:paraId="52DA86B8" w14:textId="46FE430A" w:rsidR="007A7438" w:rsidRPr="00952F66" w:rsidRDefault="007A7438" w:rsidP="007A7438">
      <w:pPr>
        <w:pStyle w:val="StyleSubtitleCover2TopNoborder"/>
        <w:rPr>
          <w:rFonts w:ascii="Arial" w:hAnsi="Arial"/>
          <w:lang w:val="en-ZA"/>
        </w:rPr>
      </w:pPr>
    </w:p>
    <w:p w14:paraId="235EC335" w14:textId="77777777" w:rsidR="0068079F" w:rsidRPr="00952F66" w:rsidRDefault="0068079F" w:rsidP="007A7438">
      <w:pPr>
        <w:pStyle w:val="StyleSubtitleCover2TopNoborder"/>
        <w:rPr>
          <w:rFonts w:ascii="Arial" w:hAnsi="Arial"/>
          <w:lang w:val="en-ZA"/>
        </w:rPr>
      </w:pPr>
    </w:p>
    <w:p w14:paraId="0344BD9C" w14:textId="6832E8F6" w:rsidR="00230265" w:rsidRPr="00952F66" w:rsidRDefault="00230265" w:rsidP="0068079F">
      <w:pPr>
        <w:pStyle w:val="StyleSubtitleCover2TopNoborder"/>
        <w:pBdr>
          <w:bottom w:val="single" w:sz="48" w:space="1" w:color="auto"/>
        </w:pBdr>
        <w:jc w:val="left"/>
        <w:rPr>
          <w:rFonts w:ascii="Arial" w:hAnsi="Arial"/>
          <w:color w:val="1F497D" w:themeColor="text2"/>
          <w:sz w:val="28"/>
          <w:lang w:val="en-ZA"/>
        </w:rPr>
      </w:pPr>
    </w:p>
    <w:p w14:paraId="04202187" w14:textId="3F87897E"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DB26CE8" w14:textId="5108DAB8"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BBBA7E6" w14:textId="49250157"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BB137D4" w14:textId="48B795F5"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600BEF5" w14:textId="25AA8683"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19F70A56" w14:textId="227A8F3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52D434D3" w14:textId="5602EFC2"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49B4B6A0" w14:textId="3E1AEE3B" w:rsidR="0068079F" w:rsidRPr="00952F66" w:rsidRDefault="0068079F" w:rsidP="0068079F">
      <w:pPr>
        <w:pStyle w:val="StyleSubtitleCover2TopNoborder"/>
        <w:pBdr>
          <w:bottom w:val="single" w:sz="48" w:space="1" w:color="auto"/>
        </w:pBdr>
        <w:jc w:val="left"/>
        <w:rPr>
          <w:rFonts w:ascii="Arial" w:hAnsi="Arial"/>
          <w:color w:val="1F497D" w:themeColor="text2"/>
          <w:sz w:val="28"/>
          <w:lang w:val="en-ZA"/>
        </w:rPr>
      </w:pPr>
    </w:p>
    <w:p w14:paraId="2A322866" w14:textId="55653E87" w:rsidR="0068079F" w:rsidRPr="00952F66" w:rsidRDefault="0009153A" w:rsidP="009F29B5">
      <w:pPr>
        <w:pStyle w:val="StyleSubtitleCover2TopNoborder"/>
        <w:pBdr>
          <w:bottom w:val="single" w:sz="48" w:space="1" w:color="auto"/>
        </w:pBdr>
        <w:rPr>
          <w:rFonts w:ascii="Arial" w:hAnsi="Arial"/>
          <w:color w:val="1F497D" w:themeColor="text2"/>
          <w:sz w:val="28"/>
          <w:lang w:val="en-ZA"/>
        </w:rPr>
      </w:pPr>
      <w:r w:rsidRPr="00952F66">
        <w:rPr>
          <w:rFonts w:ascii="Arial" w:hAnsi="Arial"/>
          <w:color w:val="1F497D" w:themeColor="text2"/>
          <w:sz w:val="28"/>
          <w:lang w:val="en-ZA"/>
        </w:rPr>
        <w:t xml:space="preserve">Date Submitted: </w:t>
      </w:r>
      <w:r w:rsidR="00241017" w:rsidRPr="00952F66">
        <w:rPr>
          <w:rFonts w:ascii="Arial" w:hAnsi="Arial"/>
          <w:color w:val="1F497D" w:themeColor="text2"/>
          <w:sz w:val="28"/>
          <w:lang w:val="en-ZA"/>
        </w:rPr>
        <w:t>2 May 2019</w:t>
      </w:r>
    </w:p>
    <w:p w14:paraId="2819D04A" w14:textId="77777777" w:rsidR="00D4174B" w:rsidRPr="00952F66" w:rsidRDefault="00D4174B" w:rsidP="00D4174B">
      <w:pPr>
        <w:rPr>
          <w:lang w:val="en-ZA"/>
        </w:rPr>
      </w:pPr>
    </w:p>
    <w:p w14:paraId="015860F5" w14:textId="77777777" w:rsidR="00D4174B" w:rsidRPr="00952F66" w:rsidRDefault="00D4174B" w:rsidP="00D4174B">
      <w:pPr>
        <w:rPr>
          <w:lang w:val="en-ZA"/>
        </w:rPr>
        <w:sectPr w:rsidR="00D4174B" w:rsidRPr="00952F66" w:rsidSect="006856D3">
          <w:footerReference w:type="even" r:id="rId13"/>
          <w:pgSz w:w="11907" w:h="16839" w:code="9"/>
          <w:pgMar w:top="720" w:right="1440" w:bottom="720" w:left="1440" w:header="432" w:footer="432" w:gutter="0"/>
          <w:cols w:space="720"/>
          <w:titlePg/>
          <w:docGrid w:linePitch="360"/>
        </w:sectPr>
      </w:pPr>
    </w:p>
    <w:p w14:paraId="368C41B7" w14:textId="77777777" w:rsidR="004C4A05" w:rsidRPr="00952F66" w:rsidRDefault="004C4A05" w:rsidP="006856D3">
      <w:pPr>
        <w:pBdr>
          <w:bottom w:val="single" w:sz="4" w:space="1" w:color="auto"/>
        </w:pBdr>
        <w:spacing w:before="360" w:after="120"/>
        <w:rPr>
          <w:b/>
          <w:sz w:val="24"/>
          <w:szCs w:val="26"/>
          <w:lang w:val="en-ZA"/>
        </w:rPr>
      </w:pPr>
      <w:r w:rsidRPr="00952F66">
        <w:rPr>
          <w:b/>
          <w:sz w:val="24"/>
          <w:szCs w:val="26"/>
          <w:lang w:val="en-ZA"/>
        </w:rPr>
        <w:lastRenderedPageBreak/>
        <w:t>TABLE OF CONTENTS</w:t>
      </w:r>
    </w:p>
    <w:p w14:paraId="4BBCE4E9" w14:textId="57727D95" w:rsidR="00142E35" w:rsidRPr="00952F66" w:rsidRDefault="00AF54C9">
      <w:pPr>
        <w:pStyle w:val="TOC1"/>
        <w:rPr>
          <w:rFonts w:asciiTheme="minorHAnsi" w:eastAsiaTheme="minorEastAsia" w:hAnsiTheme="minorHAnsi" w:cstheme="minorBidi"/>
          <w:b w:val="0"/>
          <w:bCs w:val="0"/>
          <w:caps w:val="0"/>
          <w:sz w:val="22"/>
          <w:szCs w:val="22"/>
          <w:lang w:val="en-ZA" w:eastAsia="en-ZA"/>
        </w:rPr>
      </w:pPr>
      <w:r w:rsidRPr="00952F66">
        <w:rPr>
          <w:b w:val="0"/>
          <w:bCs w:val="0"/>
          <w:caps w:val="0"/>
          <w:lang w:val="en-ZA"/>
        </w:rPr>
        <w:fldChar w:fldCharType="begin"/>
      </w:r>
      <w:r w:rsidR="00711285" w:rsidRPr="00952F66">
        <w:rPr>
          <w:b w:val="0"/>
          <w:bCs w:val="0"/>
          <w:caps w:val="0"/>
          <w:lang w:val="en-ZA"/>
        </w:rPr>
        <w:instrText xml:space="preserve"> TOC \o "1-2" \h \z \t "Heading 3,3,Heading 4,4" </w:instrText>
      </w:r>
      <w:r w:rsidRPr="00952F66">
        <w:rPr>
          <w:b w:val="0"/>
          <w:bCs w:val="0"/>
          <w:caps w:val="0"/>
          <w:lang w:val="en-ZA"/>
        </w:rPr>
        <w:fldChar w:fldCharType="separate"/>
      </w:r>
      <w:hyperlink w:anchor="_Toc3230019" w:history="1">
        <w:r w:rsidR="00142E35" w:rsidRPr="00952F66">
          <w:rPr>
            <w:rStyle w:val="Hyperlink"/>
            <w:lang w:val="en-ZA"/>
          </w:rPr>
          <w:t>1</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SYSTEM OVERVIEW</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_Toc3230019 \h </w:instrText>
        </w:r>
        <w:r w:rsidR="00142E35" w:rsidRPr="00952F66">
          <w:rPr>
            <w:webHidden/>
            <w:lang w:val="en-ZA"/>
          </w:rPr>
        </w:r>
        <w:r w:rsidR="00142E35" w:rsidRPr="00952F66">
          <w:rPr>
            <w:webHidden/>
            <w:lang w:val="en-ZA"/>
          </w:rPr>
          <w:fldChar w:fldCharType="separate"/>
        </w:r>
        <w:r w:rsidR="00142E35" w:rsidRPr="00952F66">
          <w:rPr>
            <w:webHidden/>
            <w:lang w:val="en-ZA"/>
          </w:rPr>
          <w:t>4</w:t>
        </w:r>
        <w:r w:rsidR="00142E35" w:rsidRPr="00952F66">
          <w:rPr>
            <w:webHidden/>
            <w:lang w:val="en-ZA"/>
          </w:rPr>
          <w:fldChar w:fldCharType="end"/>
        </w:r>
      </w:hyperlink>
    </w:p>
    <w:p w14:paraId="28A69231" w14:textId="4DA38C81" w:rsidR="00142E35" w:rsidRPr="00952F66" w:rsidRDefault="007D3F5F">
      <w:pPr>
        <w:pStyle w:val="TOC1"/>
        <w:rPr>
          <w:rFonts w:asciiTheme="minorHAnsi" w:eastAsiaTheme="minorEastAsia" w:hAnsiTheme="minorHAnsi" w:cstheme="minorBidi"/>
          <w:b w:val="0"/>
          <w:bCs w:val="0"/>
          <w:caps w:val="0"/>
          <w:sz w:val="22"/>
          <w:szCs w:val="22"/>
          <w:lang w:val="en-ZA" w:eastAsia="en-ZA"/>
        </w:rPr>
      </w:pPr>
      <w:hyperlink w:anchor="_Toc3230020" w:history="1">
        <w:r w:rsidR="00142E35" w:rsidRPr="00952F66">
          <w:rPr>
            <w:rStyle w:val="Hyperlink"/>
            <w:lang w:val="en-ZA"/>
          </w:rPr>
          <w:t>2</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_Toc3230020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19432996" w14:textId="1954EE0D"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21" w:history="1">
        <w:r w:rsidR="00142E35" w:rsidRPr="00952F66">
          <w:rPr>
            <w:rStyle w:val="Hyperlink"/>
            <w:lang w:val="en-ZA"/>
          </w:rPr>
          <w:t>2.1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Business Use Case Model</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_Toc3230021 \h </w:instrText>
        </w:r>
        <w:r w:rsidR="00142E35" w:rsidRPr="00952F66">
          <w:rPr>
            <w:webHidden/>
            <w:lang w:val="en-ZA"/>
          </w:rPr>
        </w:r>
        <w:r w:rsidR="00142E35" w:rsidRPr="00952F66">
          <w:rPr>
            <w:webHidden/>
            <w:lang w:val="en-ZA"/>
          </w:rPr>
          <w:fldChar w:fldCharType="separate"/>
        </w:r>
        <w:r w:rsidR="00142E35" w:rsidRPr="00952F66">
          <w:rPr>
            <w:webHidden/>
            <w:lang w:val="en-ZA"/>
          </w:rPr>
          <w:t>5</w:t>
        </w:r>
        <w:r w:rsidR="00142E35" w:rsidRPr="00952F66">
          <w:rPr>
            <w:webHidden/>
            <w:lang w:val="en-ZA"/>
          </w:rPr>
          <w:fldChar w:fldCharType="end"/>
        </w:r>
      </w:hyperlink>
    </w:p>
    <w:p w14:paraId="409F136B" w14:textId="45D0B172"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22" w:history="1">
        <w:r w:rsidR="00142E35" w:rsidRPr="00952F66">
          <w:rPr>
            <w:rStyle w:val="Hyperlink"/>
            <w:lang w:val="en-ZA"/>
          </w:rPr>
          <w:t>2.2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Glossary</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_Toc3230022 \h </w:instrText>
        </w:r>
        <w:r w:rsidR="00142E35" w:rsidRPr="00952F66">
          <w:rPr>
            <w:webHidden/>
            <w:lang w:val="en-ZA"/>
          </w:rPr>
        </w:r>
        <w:r w:rsidR="00142E35" w:rsidRPr="00952F66">
          <w:rPr>
            <w:webHidden/>
            <w:lang w:val="en-ZA"/>
          </w:rPr>
          <w:fldChar w:fldCharType="separate"/>
        </w:r>
        <w:r w:rsidR="00142E35" w:rsidRPr="00952F66">
          <w:rPr>
            <w:webHidden/>
            <w:lang w:val="en-ZA"/>
          </w:rPr>
          <w:t>6</w:t>
        </w:r>
        <w:r w:rsidR="00142E35" w:rsidRPr="00952F66">
          <w:rPr>
            <w:webHidden/>
            <w:lang w:val="en-ZA"/>
          </w:rPr>
          <w:fldChar w:fldCharType="end"/>
        </w:r>
      </w:hyperlink>
    </w:p>
    <w:p w14:paraId="31B8C4FE" w14:textId="198C8DCD"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23" w:history="1">
        <w:r w:rsidR="00142E35" w:rsidRPr="00952F66">
          <w:rPr>
            <w:rStyle w:val="Hyperlink"/>
            <w:lang w:val="en-ZA"/>
          </w:rPr>
          <w:t>2.3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Use Case Narratives (User Stories)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_Toc3230023 \h </w:instrText>
        </w:r>
        <w:r w:rsidR="00142E35" w:rsidRPr="00952F66">
          <w:rPr>
            <w:webHidden/>
            <w:lang w:val="en-ZA"/>
          </w:rPr>
        </w:r>
        <w:r w:rsidR="00142E35" w:rsidRPr="00952F66">
          <w:rPr>
            <w:webHidden/>
            <w:lang w:val="en-ZA"/>
          </w:rPr>
          <w:fldChar w:fldCharType="separate"/>
        </w:r>
        <w:r w:rsidR="00142E35" w:rsidRPr="00952F66">
          <w:rPr>
            <w:webHidden/>
            <w:lang w:val="en-ZA"/>
          </w:rPr>
          <w:t>8</w:t>
        </w:r>
        <w:r w:rsidR="00142E35" w:rsidRPr="00952F66">
          <w:rPr>
            <w:webHidden/>
            <w:lang w:val="en-ZA"/>
          </w:rPr>
          <w:fldChar w:fldCharType="end"/>
        </w:r>
      </w:hyperlink>
    </w:p>
    <w:p w14:paraId="186A04F0" w14:textId="72DD3CC4" w:rsidR="00142E35" w:rsidRPr="00952F66" w:rsidRDefault="007D3F5F">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4" w:history="1">
        <w:r w:rsidR="00142E35" w:rsidRPr="00952F66">
          <w:rPr>
            <w:rStyle w:val="Hyperlink"/>
            <w:noProof/>
            <w:lang w:val="en-ZA"/>
          </w:rPr>
          <w:t>2.3.1</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A: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_Toc3230024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364C3BA9" w14:textId="7A9C2E9B" w:rsidR="00142E35" w:rsidRPr="00952F66" w:rsidRDefault="007D3F5F">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5" w:history="1">
        <w:r w:rsidR="00142E35" w:rsidRPr="00952F66">
          <w:rPr>
            <w:rStyle w:val="Hyperlink"/>
            <w:noProof/>
            <w:lang w:val="en-ZA"/>
          </w:rPr>
          <w:t>2.3.2</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B: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_Toc3230025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25999F62" w14:textId="5AA451F1" w:rsidR="00142E35" w:rsidRPr="00952F66" w:rsidRDefault="007D3F5F">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6" w:history="1">
        <w:r w:rsidR="00142E35" w:rsidRPr="00952F66">
          <w:rPr>
            <w:rStyle w:val="Hyperlink"/>
            <w:noProof/>
            <w:lang w:val="en-ZA"/>
          </w:rPr>
          <w:t>2.3.3</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C: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_Toc3230026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8</w:t>
        </w:r>
        <w:r w:rsidR="00142E35" w:rsidRPr="00952F66">
          <w:rPr>
            <w:noProof/>
            <w:webHidden/>
            <w:lang w:val="en-ZA"/>
          </w:rPr>
          <w:fldChar w:fldCharType="end"/>
        </w:r>
      </w:hyperlink>
    </w:p>
    <w:p w14:paraId="1184360A" w14:textId="41EF913C" w:rsidR="00142E35" w:rsidRPr="00952F66" w:rsidRDefault="007D3F5F">
      <w:pPr>
        <w:pStyle w:val="TOC3"/>
        <w:tabs>
          <w:tab w:val="left" w:pos="1138"/>
          <w:tab w:val="right" w:leader="dot" w:pos="8303"/>
        </w:tabs>
        <w:rPr>
          <w:rFonts w:asciiTheme="minorHAnsi" w:eastAsiaTheme="minorEastAsia" w:hAnsiTheme="minorHAnsi" w:cstheme="minorBidi"/>
          <w:noProof/>
          <w:sz w:val="22"/>
          <w:szCs w:val="22"/>
          <w:lang w:val="en-ZA" w:eastAsia="en-ZA"/>
        </w:rPr>
      </w:pPr>
      <w:hyperlink w:anchor="_Toc3230027" w:history="1">
        <w:r w:rsidR="00142E35" w:rsidRPr="00952F66">
          <w:rPr>
            <w:rStyle w:val="Hyperlink"/>
            <w:noProof/>
            <w:lang w:val="en-ZA"/>
          </w:rPr>
          <w:t>2.3.4</w:t>
        </w:r>
        <w:r w:rsidR="00142E35" w:rsidRPr="00952F66">
          <w:rPr>
            <w:rFonts w:asciiTheme="minorHAnsi" w:eastAsiaTheme="minorEastAsia" w:hAnsiTheme="minorHAnsi" w:cstheme="minorBidi"/>
            <w:noProof/>
            <w:sz w:val="22"/>
            <w:szCs w:val="22"/>
            <w:lang w:val="en-ZA" w:eastAsia="en-ZA"/>
          </w:rPr>
          <w:tab/>
        </w:r>
        <w:r w:rsidR="00142E35" w:rsidRPr="00952F66">
          <w:rPr>
            <w:rStyle w:val="Hyperlink"/>
            <w:noProof/>
            <w:lang w:val="en-ZA"/>
          </w:rPr>
          <w:t>Package D: [insert package name]</w:t>
        </w:r>
        <w:r w:rsidR="00142E35" w:rsidRPr="00952F66">
          <w:rPr>
            <w:noProof/>
            <w:webHidden/>
            <w:lang w:val="en-ZA"/>
          </w:rPr>
          <w:tab/>
        </w:r>
        <w:r w:rsidR="00142E35" w:rsidRPr="00952F66">
          <w:rPr>
            <w:noProof/>
            <w:webHidden/>
            <w:lang w:val="en-ZA"/>
          </w:rPr>
          <w:fldChar w:fldCharType="begin"/>
        </w:r>
        <w:r w:rsidR="00142E35" w:rsidRPr="00952F66">
          <w:rPr>
            <w:noProof/>
            <w:webHidden/>
            <w:lang w:val="en-ZA"/>
          </w:rPr>
          <w:instrText xml:space="preserve"> PAGEREF _Toc3230027 \h </w:instrText>
        </w:r>
        <w:r w:rsidR="00142E35" w:rsidRPr="00952F66">
          <w:rPr>
            <w:noProof/>
            <w:webHidden/>
            <w:lang w:val="en-ZA"/>
          </w:rPr>
        </w:r>
        <w:r w:rsidR="00142E35" w:rsidRPr="00952F66">
          <w:rPr>
            <w:noProof/>
            <w:webHidden/>
            <w:lang w:val="en-ZA"/>
          </w:rPr>
          <w:fldChar w:fldCharType="separate"/>
        </w:r>
        <w:r w:rsidR="00142E35" w:rsidRPr="00952F66">
          <w:rPr>
            <w:noProof/>
            <w:webHidden/>
            <w:lang w:val="en-ZA"/>
          </w:rPr>
          <w:t>9</w:t>
        </w:r>
        <w:r w:rsidR="00142E35" w:rsidRPr="00952F66">
          <w:rPr>
            <w:noProof/>
            <w:webHidden/>
            <w:lang w:val="en-ZA"/>
          </w:rPr>
          <w:fldChar w:fldCharType="end"/>
        </w:r>
      </w:hyperlink>
    </w:p>
    <w:p w14:paraId="1819E365" w14:textId="6EFDAB64" w:rsidR="00142E35" w:rsidRPr="00952F66" w:rsidRDefault="007D3F5F">
      <w:pPr>
        <w:pStyle w:val="TOC1"/>
        <w:rPr>
          <w:rFonts w:asciiTheme="minorHAnsi" w:eastAsiaTheme="minorEastAsia" w:hAnsiTheme="minorHAnsi" w:cstheme="minorBidi"/>
          <w:b w:val="0"/>
          <w:bCs w:val="0"/>
          <w:caps w:val="0"/>
          <w:sz w:val="22"/>
          <w:szCs w:val="22"/>
          <w:lang w:val="en-ZA" w:eastAsia="en-ZA"/>
        </w:rPr>
      </w:pPr>
      <w:hyperlink w:anchor="_Toc3230028" w:history="1">
        <w:r w:rsidR="00142E35" w:rsidRPr="00952F66">
          <w:rPr>
            <w:rStyle w:val="Hyperlink"/>
            <w:lang w:val="en-ZA"/>
          </w:rPr>
          <w:t>3</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NON-FUNCTIONAL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_Toc3230028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3435514A" w14:textId="1AA693DD"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29" w:history="1">
        <w:r w:rsidR="00142E35" w:rsidRPr="00952F66">
          <w:rPr>
            <w:rStyle w:val="Hyperlink"/>
            <w:lang w:val="en-ZA"/>
          </w:rPr>
          <w:t>3.1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Interface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_Toc3230029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7C7C552D" w14:textId="4C88759E"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0" w:history="1">
        <w:r w:rsidR="00142E35" w:rsidRPr="00952F66">
          <w:rPr>
            <w:rStyle w:val="Hyperlink"/>
            <w:lang w:val="en-ZA"/>
          </w:rPr>
          <w:t>3.2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Performance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_Toc3230030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48DCA29F" w14:textId="14B9CC95"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1" w:history="1">
        <w:r w:rsidR="00142E35" w:rsidRPr="00952F66">
          <w:rPr>
            <w:rStyle w:val="Hyperlink"/>
            <w:lang w:val="en-ZA"/>
          </w:rPr>
          <w:t>3.3</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Security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_Toc3230031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53579097" w14:textId="31B8B5C2"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2" w:history="1">
        <w:r w:rsidR="00142E35" w:rsidRPr="00952F66">
          <w:rPr>
            <w:rStyle w:val="Hyperlink"/>
            <w:lang w:val="en-ZA"/>
          </w:rPr>
          <w:t>3.4</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Operational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_Toc3230032 \h </w:instrText>
        </w:r>
        <w:r w:rsidR="00142E35" w:rsidRPr="00952F66">
          <w:rPr>
            <w:webHidden/>
            <w:lang w:val="en-ZA"/>
          </w:rPr>
        </w:r>
        <w:r w:rsidR="00142E35" w:rsidRPr="00952F66">
          <w:rPr>
            <w:webHidden/>
            <w:lang w:val="en-ZA"/>
          </w:rPr>
          <w:fldChar w:fldCharType="separate"/>
        </w:r>
        <w:r w:rsidR="00142E35" w:rsidRPr="00952F66">
          <w:rPr>
            <w:webHidden/>
            <w:lang w:val="en-ZA"/>
          </w:rPr>
          <w:t>10</w:t>
        </w:r>
        <w:r w:rsidR="00142E35" w:rsidRPr="00952F66">
          <w:rPr>
            <w:webHidden/>
            <w:lang w:val="en-ZA"/>
          </w:rPr>
          <w:fldChar w:fldCharType="end"/>
        </w:r>
      </w:hyperlink>
    </w:p>
    <w:p w14:paraId="6152E119" w14:textId="3B4DBD54" w:rsidR="00142E35" w:rsidRPr="00952F66" w:rsidRDefault="007D3F5F">
      <w:pPr>
        <w:pStyle w:val="TOC1"/>
        <w:rPr>
          <w:rFonts w:asciiTheme="minorHAnsi" w:eastAsiaTheme="minorEastAsia" w:hAnsiTheme="minorHAnsi" w:cstheme="minorBidi"/>
          <w:b w:val="0"/>
          <w:bCs w:val="0"/>
          <w:caps w:val="0"/>
          <w:sz w:val="22"/>
          <w:szCs w:val="22"/>
          <w:lang w:val="en-ZA" w:eastAsia="en-ZA"/>
        </w:rPr>
      </w:pPr>
      <w:hyperlink w:anchor="_Toc3230033" w:history="1">
        <w:r w:rsidR="00142E35" w:rsidRPr="00952F66">
          <w:rPr>
            <w:rStyle w:val="Hyperlink"/>
            <w:lang w:val="en-ZA"/>
          </w:rPr>
          <w:t>4</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DATA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_Toc3230033 \h </w:instrText>
        </w:r>
        <w:r w:rsidR="00142E35" w:rsidRPr="00952F66">
          <w:rPr>
            <w:webHidden/>
            <w:lang w:val="en-ZA"/>
          </w:rPr>
        </w:r>
        <w:r w:rsidR="00142E35" w:rsidRPr="00952F66">
          <w:rPr>
            <w:webHidden/>
            <w:lang w:val="en-ZA"/>
          </w:rPr>
          <w:fldChar w:fldCharType="separate"/>
        </w:r>
        <w:r w:rsidR="00142E35" w:rsidRPr="00952F66">
          <w:rPr>
            <w:webHidden/>
            <w:lang w:val="en-ZA"/>
          </w:rPr>
          <w:t>11</w:t>
        </w:r>
        <w:r w:rsidR="00142E35" w:rsidRPr="00952F66">
          <w:rPr>
            <w:webHidden/>
            <w:lang w:val="en-ZA"/>
          </w:rPr>
          <w:fldChar w:fldCharType="end"/>
        </w:r>
      </w:hyperlink>
    </w:p>
    <w:p w14:paraId="439259AB" w14:textId="6015245B" w:rsidR="00142E35" w:rsidRPr="00952F66" w:rsidRDefault="007D3F5F">
      <w:pPr>
        <w:pStyle w:val="TOC1"/>
        <w:rPr>
          <w:rFonts w:asciiTheme="minorHAnsi" w:eastAsiaTheme="minorEastAsia" w:hAnsiTheme="minorHAnsi" w:cstheme="minorBidi"/>
          <w:b w:val="0"/>
          <w:bCs w:val="0"/>
          <w:caps w:val="0"/>
          <w:sz w:val="22"/>
          <w:szCs w:val="22"/>
          <w:lang w:val="en-ZA" w:eastAsia="en-ZA"/>
        </w:rPr>
      </w:pPr>
      <w:hyperlink w:anchor="_Toc3230034" w:history="1">
        <w:r w:rsidR="00142E35" w:rsidRPr="00952F66">
          <w:rPr>
            <w:rStyle w:val="Hyperlink"/>
            <w:lang w:val="en-ZA"/>
          </w:rPr>
          <w:t>5</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Project Matters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_Toc3230034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6086C9F0" w14:textId="27002DAF"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5" w:history="1">
        <w:r w:rsidR="00142E35" w:rsidRPr="00952F66">
          <w:rPr>
            <w:rStyle w:val="Hyperlink"/>
            <w:lang w:val="en-ZA"/>
          </w:rPr>
          <w:t>5.1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Open Issues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_Toc3230035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2DFDEDB5" w14:textId="0B43E4AC"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6" w:history="1">
        <w:r w:rsidR="00142E35" w:rsidRPr="00952F66">
          <w:rPr>
            <w:rStyle w:val="Hyperlink"/>
            <w:lang w:val="en-ZA"/>
          </w:rPr>
          <w:t>5.2</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Preliminary Schedule</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_Toc3230036 \h </w:instrText>
        </w:r>
        <w:r w:rsidR="00142E35" w:rsidRPr="00952F66">
          <w:rPr>
            <w:webHidden/>
            <w:lang w:val="en-ZA"/>
          </w:rPr>
        </w:r>
        <w:r w:rsidR="00142E35" w:rsidRPr="00952F66">
          <w:rPr>
            <w:webHidden/>
            <w:lang w:val="en-ZA"/>
          </w:rPr>
          <w:fldChar w:fldCharType="separate"/>
        </w:r>
        <w:r w:rsidR="00142E35" w:rsidRPr="00952F66">
          <w:rPr>
            <w:webHidden/>
            <w:lang w:val="en-ZA"/>
          </w:rPr>
          <w:t>12</w:t>
        </w:r>
        <w:r w:rsidR="00142E35" w:rsidRPr="00952F66">
          <w:rPr>
            <w:webHidden/>
            <w:lang w:val="en-ZA"/>
          </w:rPr>
          <w:fldChar w:fldCharType="end"/>
        </w:r>
      </w:hyperlink>
    </w:p>
    <w:p w14:paraId="0194F35A" w14:textId="75608992" w:rsidR="00142E35" w:rsidRPr="00952F66" w:rsidRDefault="007D3F5F">
      <w:pPr>
        <w:pStyle w:val="TOC1"/>
        <w:rPr>
          <w:rFonts w:asciiTheme="minorHAnsi" w:eastAsiaTheme="minorEastAsia" w:hAnsiTheme="minorHAnsi" w:cstheme="minorBidi"/>
          <w:b w:val="0"/>
          <w:bCs w:val="0"/>
          <w:caps w:val="0"/>
          <w:sz w:val="22"/>
          <w:szCs w:val="22"/>
          <w:lang w:val="en-ZA" w:eastAsia="en-ZA"/>
        </w:rPr>
      </w:pPr>
      <w:hyperlink w:anchor="_Toc3230037" w:history="1">
        <w:r w:rsidR="00142E35" w:rsidRPr="00952F66">
          <w:rPr>
            <w:rStyle w:val="Hyperlink"/>
            <w:lang w:val="en-ZA"/>
          </w:rPr>
          <w:t>6</w:t>
        </w:r>
        <w:r w:rsidR="00142E35" w:rsidRPr="00952F66">
          <w:rPr>
            <w:rFonts w:asciiTheme="minorHAnsi" w:eastAsiaTheme="minorEastAsia" w:hAnsiTheme="minorHAnsi" w:cstheme="minorBidi"/>
            <w:b w:val="0"/>
            <w:bCs w:val="0"/>
            <w:caps w:val="0"/>
            <w:sz w:val="22"/>
            <w:szCs w:val="22"/>
            <w:lang w:val="en-ZA" w:eastAsia="en-ZA"/>
          </w:rPr>
          <w:tab/>
        </w:r>
        <w:r w:rsidR="00142E35" w:rsidRPr="00952F66">
          <w:rPr>
            <w:rStyle w:val="Hyperlink"/>
            <w:lang w:val="en-ZA"/>
          </w:rPr>
          <w:t>Researching the Requirements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_Toc3230037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4A4878D2" w14:textId="24A0E244" w:rsidR="00142E35" w:rsidRPr="00952F66" w:rsidRDefault="007D3F5F">
      <w:pPr>
        <w:pStyle w:val="TOC2"/>
        <w:rPr>
          <w:rFonts w:asciiTheme="minorHAnsi" w:eastAsiaTheme="minorEastAsia" w:hAnsiTheme="minorHAnsi" w:cstheme="minorBidi"/>
          <w:bCs w:val="0"/>
          <w:sz w:val="22"/>
          <w:szCs w:val="22"/>
          <w:lang w:val="en-ZA" w:eastAsia="en-ZA"/>
        </w:rPr>
      </w:pPr>
      <w:hyperlink w:anchor="_Toc3230038" w:history="1">
        <w:r w:rsidR="00142E35" w:rsidRPr="00952F66">
          <w:rPr>
            <w:rStyle w:val="Hyperlink"/>
            <w:lang w:val="en-ZA"/>
          </w:rPr>
          <w:t>6.1</w:t>
        </w:r>
        <w:r w:rsidR="00142E35" w:rsidRPr="00952F66">
          <w:rPr>
            <w:rFonts w:asciiTheme="minorHAnsi" w:eastAsiaTheme="minorEastAsia" w:hAnsiTheme="minorHAnsi" w:cstheme="minorBidi"/>
            <w:bCs w:val="0"/>
            <w:sz w:val="22"/>
            <w:szCs w:val="22"/>
            <w:lang w:val="en-ZA" w:eastAsia="en-ZA"/>
          </w:rPr>
          <w:tab/>
        </w:r>
        <w:r w:rsidR="00142E35" w:rsidRPr="00952F66">
          <w:rPr>
            <w:rStyle w:val="Hyperlink"/>
            <w:lang w:val="en-ZA"/>
          </w:rPr>
          <w:t>10 User Interview Questions</w:t>
        </w:r>
        <w:r w:rsidR="00142E35" w:rsidRPr="00952F66">
          <w:rPr>
            <w:webHidden/>
            <w:lang w:val="en-ZA"/>
          </w:rPr>
          <w:tab/>
        </w:r>
        <w:r w:rsidR="00142E35" w:rsidRPr="00952F66">
          <w:rPr>
            <w:webHidden/>
            <w:lang w:val="en-ZA"/>
          </w:rPr>
          <w:fldChar w:fldCharType="begin"/>
        </w:r>
        <w:r w:rsidR="00142E35" w:rsidRPr="00952F66">
          <w:rPr>
            <w:webHidden/>
            <w:lang w:val="en-ZA"/>
          </w:rPr>
          <w:instrText xml:space="preserve"> PAGEREF _Toc3230038 \h </w:instrText>
        </w:r>
        <w:r w:rsidR="00142E35" w:rsidRPr="00952F66">
          <w:rPr>
            <w:webHidden/>
            <w:lang w:val="en-ZA"/>
          </w:rPr>
        </w:r>
        <w:r w:rsidR="00142E35" w:rsidRPr="00952F66">
          <w:rPr>
            <w:webHidden/>
            <w:lang w:val="en-ZA"/>
          </w:rPr>
          <w:fldChar w:fldCharType="separate"/>
        </w:r>
        <w:r w:rsidR="00142E35" w:rsidRPr="00952F66">
          <w:rPr>
            <w:webHidden/>
            <w:lang w:val="en-ZA"/>
          </w:rPr>
          <w:t>13</w:t>
        </w:r>
        <w:r w:rsidR="00142E35" w:rsidRPr="00952F66">
          <w:rPr>
            <w:webHidden/>
            <w:lang w:val="en-ZA"/>
          </w:rPr>
          <w:fldChar w:fldCharType="end"/>
        </w:r>
      </w:hyperlink>
    </w:p>
    <w:p w14:paraId="74F09132" w14:textId="6EC9B8A1" w:rsidR="008E60A4" w:rsidRPr="00952F66" w:rsidRDefault="00AF54C9" w:rsidP="000311A9">
      <w:pPr>
        <w:ind w:left="1138" w:hanging="720"/>
        <w:rPr>
          <w:lang w:val="en-ZA"/>
        </w:rPr>
      </w:pPr>
      <w:r w:rsidRPr="00952F66">
        <w:rPr>
          <w:rFonts w:cs="Arial"/>
          <w:b/>
          <w:bCs/>
          <w:caps/>
          <w:noProof/>
          <w:lang w:val="en-ZA"/>
        </w:rPr>
        <w:fldChar w:fldCharType="end"/>
      </w:r>
    </w:p>
    <w:p w14:paraId="4BFF2299" w14:textId="2F05E181" w:rsidR="004C4A05" w:rsidRPr="00952F66" w:rsidRDefault="004C4A05" w:rsidP="0028684F">
      <w:pPr>
        <w:pStyle w:val="Heading1"/>
        <w:pBdr>
          <w:bottom w:val="single" w:sz="4" w:space="1" w:color="auto"/>
        </w:pBdr>
        <w:rPr>
          <w:lang w:val="en-ZA"/>
        </w:rPr>
      </w:pPr>
      <w:r w:rsidRPr="00952F66">
        <w:rPr>
          <w:lang w:val="en-ZA"/>
        </w:rPr>
        <w:br w:type="page"/>
      </w:r>
      <w:bookmarkStart w:id="1" w:name="_Toc67755726"/>
      <w:bookmarkStart w:id="2" w:name="_Toc3230019"/>
      <w:r w:rsidR="00072673" w:rsidRPr="00952F66">
        <w:rPr>
          <w:lang w:val="en-ZA"/>
        </w:rPr>
        <w:lastRenderedPageBreak/>
        <w:t>SYSTEM</w:t>
      </w:r>
      <w:r w:rsidR="00E37DB8" w:rsidRPr="00952F66">
        <w:rPr>
          <w:lang w:val="en-ZA"/>
        </w:rPr>
        <w:t xml:space="preserve"> </w:t>
      </w:r>
      <w:commentRangeStart w:id="3"/>
      <w:r w:rsidR="00E37DB8" w:rsidRPr="00952F66">
        <w:rPr>
          <w:lang w:val="en-ZA"/>
        </w:rPr>
        <w:t>OVERVIEW</w:t>
      </w:r>
      <w:bookmarkEnd w:id="1"/>
      <w:commentRangeEnd w:id="3"/>
      <w:r w:rsidR="00072673" w:rsidRPr="00952F66">
        <w:rPr>
          <w:rStyle w:val="CommentReference"/>
          <w:rFonts w:cs="Times New Roman"/>
          <w:b w:val="0"/>
          <w:bCs w:val="0"/>
          <w:kern w:val="0"/>
          <w:lang w:val="en-ZA"/>
        </w:rPr>
        <w:commentReference w:id="3"/>
      </w:r>
      <w:bookmarkEnd w:id="2"/>
    </w:p>
    <w:p w14:paraId="2F2B5A37" w14:textId="77777777" w:rsidR="002E1D48" w:rsidRPr="00952F66" w:rsidRDefault="002E1D48" w:rsidP="001C4818">
      <w:pPr>
        <w:jc w:val="both"/>
        <w:rPr>
          <w:rFonts w:cs="Arial"/>
          <w:color w:val="000000" w:themeColor="text1"/>
          <w:sz w:val="22"/>
          <w:szCs w:val="22"/>
          <w:lang w:val="en-ZA"/>
        </w:rPr>
      </w:pPr>
    </w:p>
    <w:p w14:paraId="7CD10894" w14:textId="7A42FDFD" w:rsidR="007458F3" w:rsidRPr="00952F66" w:rsidRDefault="00D45281" w:rsidP="007458F3">
      <w:pPr>
        <w:rPr>
          <w:lang w:val="en-ZA"/>
        </w:rPr>
      </w:pPr>
      <w:bookmarkStart w:id="4" w:name="_Toc67755737"/>
      <w:r w:rsidRPr="00952F66">
        <w:rPr>
          <w:lang w:val="en-ZA"/>
        </w:rPr>
        <w:t xml:space="preserve">The main objective of this system is to provide </w:t>
      </w:r>
      <w:r w:rsidR="007458F3" w:rsidRPr="00952F66">
        <w:rPr>
          <w:lang w:val="en-ZA"/>
        </w:rPr>
        <w:t>adventurous people with an app that encourages them to accomplish more out of life’s diverse activities than just sitting at home tied to their phones.</w:t>
      </w:r>
    </w:p>
    <w:p w14:paraId="7716C639" w14:textId="3FBF6787" w:rsidR="007458F3" w:rsidRPr="00952F66" w:rsidRDefault="007458F3" w:rsidP="007458F3">
      <w:pPr>
        <w:rPr>
          <w:lang w:val="en-ZA"/>
        </w:rPr>
      </w:pPr>
    </w:p>
    <w:p w14:paraId="7FC3E2FD" w14:textId="40FAF944" w:rsidR="007458F3" w:rsidRPr="00952F66" w:rsidRDefault="007458F3" w:rsidP="007458F3">
      <w:pPr>
        <w:rPr>
          <w:lang w:val="en-ZA"/>
        </w:rPr>
      </w:pPr>
      <w:r w:rsidRPr="00952F66">
        <w:rPr>
          <w:lang w:val="en-ZA"/>
        </w:rPr>
        <w:t>An adventurer using the app is introduced to a wide range of activities in the form of a bucket list</w:t>
      </w:r>
      <w:r w:rsidR="00AE6171" w:rsidRPr="00952F66">
        <w:rPr>
          <w:lang w:val="en-ZA"/>
        </w:rPr>
        <w:t>. The user</w:t>
      </w:r>
      <w:r w:rsidRPr="00952F66">
        <w:rPr>
          <w:lang w:val="en-ZA"/>
        </w:rPr>
        <w:t xml:space="preserve"> can complete the</w:t>
      </w:r>
      <w:r w:rsidR="00AE6171" w:rsidRPr="00952F66">
        <w:rPr>
          <w:lang w:val="en-ZA"/>
        </w:rPr>
        <w:t xml:space="preserve"> challenges that </w:t>
      </w:r>
      <w:r w:rsidR="00E21D35" w:rsidRPr="00952F66">
        <w:rPr>
          <w:lang w:val="en-ZA"/>
        </w:rPr>
        <w:t xml:space="preserve">they add to their personal bucket list </w:t>
      </w:r>
      <w:r w:rsidR="00AE6171" w:rsidRPr="00952F66">
        <w:rPr>
          <w:lang w:val="en-ZA"/>
        </w:rPr>
        <w:t xml:space="preserve">and simply upload a photo of the activity </w:t>
      </w:r>
      <w:r w:rsidRPr="00952F66">
        <w:rPr>
          <w:lang w:val="en-ZA"/>
        </w:rPr>
        <w:t xml:space="preserve">to receive points and gain achievements. </w:t>
      </w:r>
      <w:r w:rsidR="003B020C" w:rsidRPr="00952F66">
        <w:rPr>
          <w:lang w:val="en-ZA"/>
        </w:rPr>
        <w:t xml:space="preserve">The user’s goal is to collect all the predefined achievements. </w:t>
      </w:r>
      <w:r w:rsidRPr="00952F66">
        <w:rPr>
          <w:lang w:val="en-ZA"/>
        </w:rPr>
        <w:t xml:space="preserve">The challenges are of a wide variety </w:t>
      </w:r>
      <w:proofErr w:type="gramStart"/>
      <w:r w:rsidRPr="00952F66">
        <w:rPr>
          <w:lang w:val="en-ZA"/>
        </w:rPr>
        <w:t>and also</w:t>
      </w:r>
      <w:proofErr w:type="gramEnd"/>
      <w:r w:rsidRPr="00952F66">
        <w:rPr>
          <w:lang w:val="en-ZA"/>
        </w:rPr>
        <w:t xml:space="preserve"> vary in difficulty.</w:t>
      </w:r>
      <w:r w:rsidR="00AE6171" w:rsidRPr="00952F66">
        <w:rPr>
          <w:lang w:val="en-ZA"/>
        </w:rPr>
        <w:t xml:space="preserve"> </w:t>
      </w:r>
      <w:r w:rsidR="003B020C" w:rsidRPr="00952F66">
        <w:rPr>
          <w:lang w:val="en-ZA"/>
        </w:rPr>
        <w:t xml:space="preserve">Examples of simpler challenges are: “Talk to someone new”, “Photobomb people you don’t know”, “Go for a jog” or “Play a prank on someone”. More complicated challenges could be: “Climb a mountain” or “Go on a road trip”. </w:t>
      </w:r>
      <w:r w:rsidR="00AE6171" w:rsidRPr="00952F66">
        <w:rPr>
          <w:lang w:val="en-ZA"/>
        </w:rPr>
        <w:t xml:space="preserve">Users can rate </w:t>
      </w:r>
      <w:r w:rsidR="003B020C" w:rsidRPr="00952F66">
        <w:rPr>
          <w:lang w:val="en-ZA"/>
        </w:rPr>
        <w:t xml:space="preserve">and review </w:t>
      </w:r>
      <w:r w:rsidR="00AE6171" w:rsidRPr="00952F66">
        <w:rPr>
          <w:lang w:val="en-ZA"/>
        </w:rPr>
        <w:t xml:space="preserve">each challenge to ensure adventurers find the challenge best suited for them. </w:t>
      </w:r>
    </w:p>
    <w:p w14:paraId="3467419E" w14:textId="784D0A89" w:rsidR="007458F3" w:rsidRPr="00952F66" w:rsidRDefault="007458F3" w:rsidP="007458F3">
      <w:pPr>
        <w:rPr>
          <w:lang w:val="en-ZA"/>
        </w:rPr>
      </w:pPr>
    </w:p>
    <w:p w14:paraId="3E9A1631" w14:textId="624E3D32" w:rsidR="007458F3" w:rsidRPr="00952F66" w:rsidRDefault="007458F3" w:rsidP="007458F3">
      <w:pPr>
        <w:rPr>
          <w:lang w:val="en-ZA"/>
        </w:rPr>
      </w:pPr>
      <w:r w:rsidRPr="00952F66">
        <w:rPr>
          <w:lang w:val="en-ZA"/>
        </w:rPr>
        <w:t xml:space="preserve">The </w:t>
      </w:r>
      <w:r w:rsidR="00952F66" w:rsidRPr="00952F66">
        <w:rPr>
          <w:lang w:val="en-ZA"/>
        </w:rPr>
        <w:t xml:space="preserve">system </w:t>
      </w:r>
      <w:r w:rsidRPr="00952F66">
        <w:rPr>
          <w:lang w:val="en-ZA"/>
        </w:rPr>
        <w:t>allows users to connect with friends on the a</w:t>
      </w:r>
      <w:r w:rsidR="00952F66">
        <w:rPr>
          <w:lang w:val="en-ZA"/>
        </w:rPr>
        <w:t xml:space="preserve">pp </w:t>
      </w:r>
      <w:r w:rsidRPr="00952F66">
        <w:rPr>
          <w:lang w:val="en-ZA"/>
        </w:rPr>
        <w:t>where they can view each other’s progress and achievement</w:t>
      </w:r>
      <w:r w:rsidR="00952F66" w:rsidRPr="00952F66">
        <w:rPr>
          <w:lang w:val="en-ZA"/>
        </w:rPr>
        <w:t>s</w:t>
      </w:r>
      <w:r w:rsidR="00952F66">
        <w:rPr>
          <w:lang w:val="en-ZA"/>
        </w:rPr>
        <w:t>.</w:t>
      </w:r>
      <w:r w:rsidR="00952F66" w:rsidRPr="00952F66">
        <w:rPr>
          <w:lang w:val="en-ZA"/>
        </w:rPr>
        <w:t xml:space="preserve"> </w:t>
      </w:r>
      <w:r w:rsidR="00952F66">
        <w:rPr>
          <w:lang w:val="en-ZA"/>
        </w:rPr>
        <w:t>It is easy to search for a friend by username or name and send them a friend invite. The system</w:t>
      </w:r>
      <w:r w:rsidRPr="00952F66">
        <w:rPr>
          <w:lang w:val="en-ZA"/>
        </w:rPr>
        <w:t xml:space="preserve"> places </w:t>
      </w:r>
      <w:r w:rsidR="00952F66">
        <w:rPr>
          <w:lang w:val="en-ZA"/>
        </w:rPr>
        <w:t>especial</w:t>
      </w:r>
      <w:r w:rsidRPr="00952F66">
        <w:rPr>
          <w:lang w:val="en-ZA"/>
        </w:rPr>
        <w:t xml:space="preserve"> emphasis on in-person social interaction as the challenges </w:t>
      </w:r>
      <w:r w:rsidR="00AE6171" w:rsidRPr="00952F66">
        <w:rPr>
          <w:lang w:val="en-ZA"/>
        </w:rPr>
        <w:t>can be completed in groups and each photo a user uploads of a completed challenge need to be validated by a friend of the user.</w:t>
      </w:r>
    </w:p>
    <w:p w14:paraId="08626CFE" w14:textId="42FC1122" w:rsidR="00E21D35" w:rsidRPr="00952F66" w:rsidRDefault="00E21D35" w:rsidP="007458F3">
      <w:pPr>
        <w:rPr>
          <w:lang w:val="en-ZA"/>
        </w:rPr>
      </w:pPr>
    </w:p>
    <w:p w14:paraId="4F1564A6" w14:textId="070EA365" w:rsidR="00A733E3" w:rsidRPr="005C4912" w:rsidRDefault="005C4912" w:rsidP="00241017">
      <w:pPr>
        <w:rPr>
          <w:lang w:val="en-ZA"/>
        </w:rPr>
      </w:pPr>
      <w:r>
        <w:rPr>
          <w:lang w:val="en-ZA"/>
        </w:rPr>
        <w:t xml:space="preserve">Users and admins will log in with their personal passwords to keep their account secure. They can manage their profile and list of friends on the app. </w:t>
      </w:r>
      <w:r w:rsidR="00E21D35" w:rsidRPr="00952F66">
        <w:rPr>
          <w:lang w:val="en-ZA"/>
        </w:rPr>
        <w:t xml:space="preserve">Although users can suggest challenges, all the challenges and their details are finalised </w:t>
      </w:r>
      <w:r w:rsidR="00783EC6">
        <w:rPr>
          <w:lang w:val="en-ZA"/>
        </w:rPr>
        <w:t xml:space="preserve">by </w:t>
      </w:r>
      <w:r w:rsidR="00E21D35" w:rsidRPr="00952F66">
        <w:rPr>
          <w:lang w:val="en-ZA"/>
        </w:rPr>
        <w:t>administrators. They ensure a challenge is ethical, safe and assigned a fair difficulty level. Another aspect of the system that keeps the app a safe space for users is the user reporting option. A user may report another user if there is due cause. The reported users are reviewed by an admin and blocked from the app if necessary.</w:t>
      </w:r>
      <w:r w:rsidR="00A733E3" w:rsidRPr="00952F66">
        <w:rPr>
          <w:lang w:val="en-ZA"/>
        </w:rPr>
        <w:br w:type="page"/>
      </w:r>
    </w:p>
    <w:p w14:paraId="02C3241A" w14:textId="77777777" w:rsidR="008646F6" w:rsidRPr="00952F66" w:rsidRDefault="00AA794B" w:rsidP="00831918">
      <w:pPr>
        <w:pStyle w:val="Heading1"/>
        <w:pBdr>
          <w:bottom w:val="single" w:sz="4" w:space="1" w:color="auto"/>
        </w:pBdr>
        <w:rPr>
          <w:lang w:val="en-ZA"/>
        </w:rPr>
      </w:pPr>
      <w:bookmarkStart w:id="5" w:name="_Toc3230020"/>
      <w:r w:rsidRPr="00952F66">
        <w:rPr>
          <w:lang w:val="en-ZA"/>
        </w:rPr>
        <w:lastRenderedPageBreak/>
        <w:t xml:space="preserve">FUNCTIONAL </w:t>
      </w:r>
      <w:commentRangeStart w:id="6"/>
      <w:r w:rsidRPr="00952F66">
        <w:rPr>
          <w:lang w:val="en-ZA"/>
        </w:rPr>
        <w:t>REQUIREMENTS</w:t>
      </w:r>
      <w:commentRangeEnd w:id="6"/>
      <w:r w:rsidR="006718B9" w:rsidRPr="00952F66">
        <w:rPr>
          <w:rStyle w:val="CommentReference"/>
          <w:rFonts w:cs="Times New Roman"/>
          <w:b w:val="0"/>
          <w:bCs w:val="0"/>
          <w:kern w:val="0"/>
          <w:lang w:val="en-ZA"/>
        </w:rPr>
        <w:commentReference w:id="6"/>
      </w:r>
      <w:bookmarkEnd w:id="5"/>
    </w:p>
    <w:p w14:paraId="181D1319" w14:textId="77777777" w:rsidR="008646F6" w:rsidRPr="00952F66" w:rsidRDefault="00AA794B" w:rsidP="008646F6">
      <w:pPr>
        <w:pStyle w:val="Heading2"/>
        <w:rPr>
          <w:lang w:val="en-ZA"/>
        </w:rPr>
      </w:pPr>
      <w:bookmarkStart w:id="7" w:name="_Toc3230021"/>
      <w:r w:rsidRPr="00952F66">
        <w:rPr>
          <w:lang w:val="en-ZA"/>
        </w:rPr>
        <w:t xml:space="preserve">Business Use Case </w:t>
      </w:r>
      <w:commentRangeStart w:id="8"/>
      <w:r w:rsidRPr="00952F66">
        <w:rPr>
          <w:lang w:val="en-ZA"/>
        </w:rPr>
        <w:t>Model</w:t>
      </w:r>
      <w:commentRangeEnd w:id="8"/>
      <w:r w:rsidR="00261770" w:rsidRPr="00952F66">
        <w:rPr>
          <w:rStyle w:val="CommentReference"/>
          <w:rFonts w:cs="Times New Roman"/>
          <w:b w:val="0"/>
          <w:bCs w:val="0"/>
          <w:iCs w:val="0"/>
          <w:lang w:val="en-ZA"/>
        </w:rPr>
        <w:commentReference w:id="8"/>
      </w:r>
      <w:bookmarkEnd w:id="7"/>
    </w:p>
    <w:p w14:paraId="7632B9FA" w14:textId="3234B9A5" w:rsidR="001C4818" w:rsidRPr="00952F66" w:rsidRDefault="0012292E" w:rsidP="001C4818">
      <w:pPr>
        <w:jc w:val="both"/>
        <w:rPr>
          <w:rFonts w:cs="Arial"/>
          <w:sz w:val="22"/>
          <w:szCs w:val="22"/>
          <w:lang w:val="en-ZA"/>
        </w:rPr>
      </w:pPr>
      <w:r>
        <w:rPr>
          <w:noProof/>
          <w:lang w:val="en-ZA"/>
        </w:rPr>
        <w:drawing>
          <wp:inline distT="0" distB="0" distL="0" distR="0" wp14:anchorId="2BC2B274" wp14:editId="0DAE968C">
            <wp:extent cx="4412902" cy="76835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606" cy="7696913"/>
                    </a:xfrm>
                    <a:prstGeom prst="rect">
                      <a:avLst/>
                    </a:prstGeom>
                    <a:noFill/>
                    <a:ln>
                      <a:noFill/>
                    </a:ln>
                  </pic:spPr>
                </pic:pic>
              </a:graphicData>
            </a:graphic>
          </wp:inline>
        </w:drawing>
      </w:r>
    </w:p>
    <w:p w14:paraId="1315A6A1" w14:textId="4F674D3E" w:rsidR="00741385" w:rsidRPr="00952F66" w:rsidRDefault="00741385">
      <w:pPr>
        <w:rPr>
          <w:rFonts w:cs="Arial"/>
          <w:b/>
          <w:bCs/>
          <w:iCs/>
          <w:sz w:val="24"/>
          <w:lang w:val="en-ZA"/>
        </w:rPr>
      </w:pPr>
      <w:r w:rsidRPr="00952F66">
        <w:rPr>
          <w:lang w:val="en-ZA"/>
        </w:rPr>
        <w:br w:type="page"/>
      </w:r>
    </w:p>
    <w:p w14:paraId="40A63D3D" w14:textId="76AE0CCC" w:rsidR="008646F6" w:rsidRPr="00952F66" w:rsidRDefault="00660516" w:rsidP="008646F6">
      <w:pPr>
        <w:pStyle w:val="Heading2"/>
        <w:rPr>
          <w:lang w:val="en-ZA"/>
        </w:rPr>
      </w:pPr>
      <w:bookmarkStart w:id="9" w:name="_Toc3230022"/>
      <w:r w:rsidRPr="00952F66">
        <w:rPr>
          <w:lang w:val="en-ZA"/>
        </w:rPr>
        <w:lastRenderedPageBreak/>
        <w:t xml:space="preserve">Use Case </w:t>
      </w:r>
      <w:commentRangeStart w:id="10"/>
      <w:r w:rsidRPr="00952F66">
        <w:rPr>
          <w:lang w:val="en-ZA"/>
        </w:rPr>
        <w:t>Glossary</w:t>
      </w:r>
      <w:commentRangeEnd w:id="10"/>
      <w:r w:rsidR="00741385" w:rsidRPr="00952F66">
        <w:rPr>
          <w:rStyle w:val="CommentReference"/>
          <w:rFonts w:cs="Times New Roman"/>
          <w:b w:val="0"/>
          <w:bCs w:val="0"/>
          <w:iCs w:val="0"/>
          <w:lang w:val="en-ZA"/>
        </w:rPr>
        <w:commentReference w:id="10"/>
      </w:r>
      <w:bookmarkEnd w:id="9"/>
    </w:p>
    <w:p w14:paraId="0E2DD4D7" w14:textId="77777777" w:rsidR="0008310D" w:rsidRPr="00952F66" w:rsidRDefault="0008310D" w:rsidP="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4DC3F402" w14:textId="77777777" w:rsidTr="00016BF7">
        <w:trPr>
          <w:trHeight w:val="340"/>
        </w:trPr>
        <w:tc>
          <w:tcPr>
            <w:tcW w:w="8755" w:type="dxa"/>
            <w:gridSpan w:val="3"/>
            <w:shd w:val="clear" w:color="auto" w:fill="4BACC6" w:themeFill="accent5"/>
          </w:tcPr>
          <w:p w14:paraId="32F074F7"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Challenges sub-system</w:t>
            </w:r>
          </w:p>
        </w:tc>
      </w:tr>
      <w:tr w:rsidR="00016BF7" w:rsidRPr="003E4BDF" w14:paraId="75830F1A" w14:textId="77777777" w:rsidTr="00016BF7">
        <w:trPr>
          <w:trHeight w:val="340"/>
        </w:trPr>
        <w:tc>
          <w:tcPr>
            <w:tcW w:w="1464" w:type="dxa"/>
            <w:shd w:val="clear" w:color="auto" w:fill="4BACC6" w:themeFill="accent5"/>
          </w:tcPr>
          <w:p w14:paraId="7174C71E"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2807B44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4A9C9EC0"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25FCE1BB" w14:textId="77777777" w:rsidTr="00016BF7">
        <w:trPr>
          <w:cantSplit/>
          <w:trHeight w:val="113"/>
        </w:trPr>
        <w:tc>
          <w:tcPr>
            <w:tcW w:w="1464" w:type="dxa"/>
          </w:tcPr>
          <w:p w14:paraId="3FE7531A" w14:textId="77777777" w:rsidR="00016BF7" w:rsidRPr="006B43B4" w:rsidRDefault="00016BF7" w:rsidP="00016BF7">
            <w:pPr>
              <w:pStyle w:val="BodyText2"/>
              <w:tabs>
                <w:tab w:val="left" w:pos="540"/>
              </w:tabs>
              <w:rPr>
                <w:rFonts w:cs="Arial"/>
              </w:rPr>
            </w:pPr>
            <w:r w:rsidRPr="006B43B4">
              <w:rPr>
                <w:rFonts w:cs="Arial"/>
              </w:rPr>
              <w:t>A0100</w:t>
            </w:r>
          </w:p>
        </w:tc>
        <w:tc>
          <w:tcPr>
            <w:tcW w:w="5448" w:type="dxa"/>
          </w:tcPr>
          <w:p w14:paraId="286BF3A0" w14:textId="77777777" w:rsidR="00016BF7" w:rsidRPr="006B43B4" w:rsidRDefault="00016BF7" w:rsidP="00016BF7">
            <w:pPr>
              <w:pStyle w:val="BodyText2"/>
              <w:tabs>
                <w:tab w:val="left" w:pos="540"/>
              </w:tabs>
              <w:rPr>
                <w:rFonts w:cs="Arial"/>
              </w:rPr>
            </w:pPr>
            <w:r>
              <w:rPr>
                <w:rFonts w:cs="Arial"/>
              </w:rPr>
              <w:t>Create challenge</w:t>
            </w:r>
          </w:p>
        </w:tc>
        <w:tc>
          <w:tcPr>
            <w:tcW w:w="1843" w:type="dxa"/>
          </w:tcPr>
          <w:p w14:paraId="506DF92C"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2DD550D1" w14:textId="77777777" w:rsidTr="00016BF7">
        <w:trPr>
          <w:cantSplit/>
          <w:trHeight w:val="113"/>
        </w:trPr>
        <w:tc>
          <w:tcPr>
            <w:tcW w:w="1464" w:type="dxa"/>
          </w:tcPr>
          <w:p w14:paraId="716C871E" w14:textId="77777777" w:rsidR="00016BF7" w:rsidRPr="006B43B4" w:rsidRDefault="00016BF7" w:rsidP="00016BF7">
            <w:pPr>
              <w:pStyle w:val="BodyText2"/>
              <w:tabs>
                <w:tab w:val="left" w:pos="540"/>
              </w:tabs>
              <w:rPr>
                <w:rFonts w:cs="Arial"/>
              </w:rPr>
            </w:pPr>
            <w:r w:rsidRPr="006B43B4">
              <w:rPr>
                <w:rFonts w:cs="Arial"/>
              </w:rPr>
              <w:t>A0200</w:t>
            </w:r>
          </w:p>
        </w:tc>
        <w:tc>
          <w:tcPr>
            <w:tcW w:w="5448" w:type="dxa"/>
          </w:tcPr>
          <w:p w14:paraId="6B886EF9" w14:textId="77777777" w:rsidR="00016BF7" w:rsidRPr="006B43B4" w:rsidRDefault="00016BF7" w:rsidP="00016BF7">
            <w:pPr>
              <w:pStyle w:val="BodyText2"/>
              <w:tabs>
                <w:tab w:val="left" w:pos="540"/>
              </w:tabs>
              <w:rPr>
                <w:rFonts w:cs="Arial"/>
              </w:rPr>
            </w:pPr>
            <w:r>
              <w:rPr>
                <w:rFonts w:cs="Arial"/>
              </w:rPr>
              <w:t>Approve/Decline challenge</w:t>
            </w:r>
          </w:p>
        </w:tc>
        <w:tc>
          <w:tcPr>
            <w:tcW w:w="1843" w:type="dxa"/>
          </w:tcPr>
          <w:p w14:paraId="6C164801"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ADB5759" w14:textId="77777777" w:rsidTr="00016BF7">
        <w:trPr>
          <w:cantSplit/>
          <w:trHeight w:val="113"/>
        </w:trPr>
        <w:tc>
          <w:tcPr>
            <w:tcW w:w="1464" w:type="dxa"/>
          </w:tcPr>
          <w:p w14:paraId="6B8A1E8A" w14:textId="77777777" w:rsidR="00016BF7" w:rsidRPr="006B43B4" w:rsidRDefault="00016BF7" w:rsidP="00016BF7">
            <w:pPr>
              <w:pStyle w:val="BodyText2"/>
              <w:tabs>
                <w:tab w:val="left" w:pos="540"/>
              </w:tabs>
              <w:rPr>
                <w:rFonts w:cs="Arial"/>
              </w:rPr>
            </w:pPr>
            <w:r w:rsidRPr="006B43B4">
              <w:rPr>
                <w:rFonts w:cs="Arial"/>
              </w:rPr>
              <w:t>A0300</w:t>
            </w:r>
          </w:p>
        </w:tc>
        <w:tc>
          <w:tcPr>
            <w:tcW w:w="5448" w:type="dxa"/>
          </w:tcPr>
          <w:p w14:paraId="2CC29250" w14:textId="77777777" w:rsidR="00016BF7" w:rsidRPr="006B43B4" w:rsidRDefault="00016BF7" w:rsidP="00016BF7">
            <w:pPr>
              <w:pStyle w:val="BodyText2"/>
              <w:tabs>
                <w:tab w:val="left" w:pos="540"/>
              </w:tabs>
              <w:rPr>
                <w:rFonts w:cs="Arial"/>
              </w:rPr>
            </w:pPr>
            <w:r>
              <w:rPr>
                <w:rFonts w:cs="Arial"/>
              </w:rPr>
              <w:t>Maintain challenge</w:t>
            </w:r>
          </w:p>
        </w:tc>
        <w:tc>
          <w:tcPr>
            <w:tcW w:w="1843" w:type="dxa"/>
          </w:tcPr>
          <w:p w14:paraId="3F73DC68"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40D72079" w14:textId="77777777" w:rsidTr="00016BF7">
        <w:trPr>
          <w:cantSplit/>
          <w:trHeight w:val="113"/>
        </w:trPr>
        <w:tc>
          <w:tcPr>
            <w:tcW w:w="1464" w:type="dxa"/>
          </w:tcPr>
          <w:p w14:paraId="2BB2DBCF" w14:textId="77777777" w:rsidR="00016BF7" w:rsidRPr="006B43B4" w:rsidRDefault="00016BF7" w:rsidP="00016BF7">
            <w:pPr>
              <w:pStyle w:val="BodyText2"/>
              <w:tabs>
                <w:tab w:val="left" w:pos="540"/>
              </w:tabs>
              <w:rPr>
                <w:rFonts w:cs="Arial"/>
              </w:rPr>
            </w:pPr>
            <w:r w:rsidRPr="006B43B4">
              <w:rPr>
                <w:rFonts w:cs="Arial"/>
              </w:rPr>
              <w:t>A0400</w:t>
            </w:r>
          </w:p>
        </w:tc>
        <w:tc>
          <w:tcPr>
            <w:tcW w:w="5448" w:type="dxa"/>
          </w:tcPr>
          <w:p w14:paraId="07A74BF3" w14:textId="77777777" w:rsidR="00016BF7" w:rsidRPr="006B43B4" w:rsidRDefault="00016BF7" w:rsidP="00016BF7">
            <w:pPr>
              <w:pStyle w:val="BodyText2"/>
              <w:tabs>
                <w:tab w:val="left" w:pos="540"/>
              </w:tabs>
              <w:rPr>
                <w:rFonts w:cs="Arial"/>
              </w:rPr>
            </w:pPr>
            <w:r>
              <w:rPr>
                <w:rFonts w:cs="Arial"/>
              </w:rPr>
              <w:t>Calculate challenge cost</w:t>
            </w:r>
          </w:p>
        </w:tc>
        <w:tc>
          <w:tcPr>
            <w:tcW w:w="1843" w:type="dxa"/>
          </w:tcPr>
          <w:p w14:paraId="38196226" w14:textId="77777777" w:rsidR="00016BF7" w:rsidRPr="006B43B4" w:rsidRDefault="00016BF7" w:rsidP="00016BF7">
            <w:pPr>
              <w:pStyle w:val="BodyText2"/>
              <w:tabs>
                <w:tab w:val="left" w:pos="540"/>
              </w:tabs>
              <w:rPr>
                <w:rFonts w:cs="Arial"/>
              </w:rPr>
            </w:pPr>
            <w:r>
              <w:rPr>
                <w:rFonts w:cs="Arial"/>
              </w:rPr>
              <w:t>Admin</w:t>
            </w:r>
          </w:p>
        </w:tc>
      </w:tr>
      <w:tr w:rsidR="00016BF7" w:rsidRPr="006B43B4" w14:paraId="55E560F1" w14:textId="77777777" w:rsidTr="00016BF7">
        <w:trPr>
          <w:cantSplit/>
          <w:trHeight w:val="113"/>
        </w:trPr>
        <w:tc>
          <w:tcPr>
            <w:tcW w:w="1464" w:type="dxa"/>
          </w:tcPr>
          <w:p w14:paraId="1805A58A" w14:textId="77777777" w:rsidR="00016BF7" w:rsidRPr="006B43B4" w:rsidRDefault="00016BF7" w:rsidP="00016BF7">
            <w:pPr>
              <w:pStyle w:val="BodyText2"/>
              <w:tabs>
                <w:tab w:val="left" w:pos="540"/>
              </w:tabs>
              <w:rPr>
                <w:rFonts w:cs="Arial"/>
              </w:rPr>
            </w:pPr>
            <w:r w:rsidRPr="006B43B4">
              <w:rPr>
                <w:rFonts w:cs="Arial"/>
              </w:rPr>
              <w:t>A0</w:t>
            </w:r>
            <w:r>
              <w:rPr>
                <w:rFonts w:cs="Arial"/>
              </w:rPr>
              <w:t>5</w:t>
            </w:r>
            <w:r w:rsidRPr="006B43B4">
              <w:rPr>
                <w:rFonts w:cs="Arial"/>
              </w:rPr>
              <w:t>00</w:t>
            </w:r>
          </w:p>
        </w:tc>
        <w:tc>
          <w:tcPr>
            <w:tcW w:w="5448" w:type="dxa"/>
          </w:tcPr>
          <w:p w14:paraId="2BAC61F8" w14:textId="77777777" w:rsidR="00016BF7" w:rsidRDefault="00016BF7" w:rsidP="00016BF7">
            <w:pPr>
              <w:pStyle w:val="BodyText2"/>
              <w:tabs>
                <w:tab w:val="left" w:pos="540"/>
              </w:tabs>
              <w:rPr>
                <w:rFonts w:cs="Arial"/>
              </w:rPr>
            </w:pPr>
            <w:r>
              <w:rPr>
                <w:rFonts w:cs="Arial"/>
              </w:rPr>
              <w:t>Add challenge to bucket list</w:t>
            </w:r>
          </w:p>
        </w:tc>
        <w:tc>
          <w:tcPr>
            <w:tcW w:w="1843" w:type="dxa"/>
          </w:tcPr>
          <w:p w14:paraId="0F3741D6" w14:textId="77777777" w:rsidR="00016BF7" w:rsidRDefault="00016BF7" w:rsidP="00016BF7">
            <w:pPr>
              <w:pStyle w:val="BodyText2"/>
              <w:tabs>
                <w:tab w:val="left" w:pos="540"/>
              </w:tabs>
              <w:rPr>
                <w:rFonts w:cs="Arial"/>
              </w:rPr>
            </w:pPr>
            <w:r>
              <w:rPr>
                <w:rFonts w:cs="Arial"/>
              </w:rPr>
              <w:t>User</w:t>
            </w:r>
          </w:p>
        </w:tc>
      </w:tr>
      <w:tr w:rsidR="00016BF7" w:rsidRPr="006B43B4" w14:paraId="3D6FB925" w14:textId="77777777" w:rsidTr="00016BF7">
        <w:trPr>
          <w:cantSplit/>
          <w:trHeight w:val="113"/>
        </w:trPr>
        <w:tc>
          <w:tcPr>
            <w:tcW w:w="1464" w:type="dxa"/>
          </w:tcPr>
          <w:p w14:paraId="5BC4F236" w14:textId="77777777" w:rsidR="00016BF7" w:rsidRPr="006B43B4" w:rsidRDefault="00016BF7" w:rsidP="00016BF7">
            <w:pPr>
              <w:pStyle w:val="BodyText2"/>
              <w:tabs>
                <w:tab w:val="left" w:pos="540"/>
              </w:tabs>
              <w:rPr>
                <w:rFonts w:cs="Arial"/>
              </w:rPr>
            </w:pPr>
            <w:r w:rsidRPr="006B43B4">
              <w:rPr>
                <w:rFonts w:cs="Arial"/>
              </w:rPr>
              <w:t>A0</w:t>
            </w:r>
            <w:r>
              <w:rPr>
                <w:rFonts w:cs="Arial"/>
              </w:rPr>
              <w:t>6</w:t>
            </w:r>
            <w:r w:rsidRPr="006B43B4">
              <w:rPr>
                <w:rFonts w:cs="Arial"/>
              </w:rPr>
              <w:t>00</w:t>
            </w:r>
          </w:p>
        </w:tc>
        <w:tc>
          <w:tcPr>
            <w:tcW w:w="5448" w:type="dxa"/>
          </w:tcPr>
          <w:p w14:paraId="2D8CFAB4" w14:textId="77777777" w:rsidR="00016BF7" w:rsidRDefault="00016BF7" w:rsidP="00016BF7">
            <w:pPr>
              <w:pStyle w:val="BodyText2"/>
              <w:tabs>
                <w:tab w:val="left" w:pos="540"/>
              </w:tabs>
              <w:rPr>
                <w:rFonts w:cs="Arial"/>
              </w:rPr>
            </w:pPr>
            <w:r>
              <w:rPr>
                <w:rFonts w:cs="Arial"/>
              </w:rPr>
              <w:t>Add challenge suggestion</w:t>
            </w:r>
          </w:p>
        </w:tc>
        <w:tc>
          <w:tcPr>
            <w:tcW w:w="1843" w:type="dxa"/>
          </w:tcPr>
          <w:p w14:paraId="147A9340" w14:textId="77777777" w:rsidR="00016BF7" w:rsidRDefault="00016BF7" w:rsidP="00016BF7">
            <w:pPr>
              <w:pStyle w:val="BodyText2"/>
              <w:tabs>
                <w:tab w:val="left" w:pos="540"/>
              </w:tabs>
              <w:rPr>
                <w:rFonts w:cs="Arial"/>
              </w:rPr>
            </w:pPr>
            <w:r>
              <w:rPr>
                <w:rFonts w:cs="Arial"/>
              </w:rPr>
              <w:t>User</w:t>
            </w:r>
          </w:p>
        </w:tc>
      </w:tr>
      <w:tr w:rsidR="00016BF7" w:rsidRPr="006B43B4" w14:paraId="4D799E15" w14:textId="77777777" w:rsidTr="00016BF7">
        <w:trPr>
          <w:cantSplit/>
          <w:trHeight w:val="113"/>
        </w:trPr>
        <w:tc>
          <w:tcPr>
            <w:tcW w:w="1464" w:type="dxa"/>
          </w:tcPr>
          <w:p w14:paraId="021E9171" w14:textId="77777777" w:rsidR="00016BF7" w:rsidRPr="006B43B4" w:rsidRDefault="00016BF7" w:rsidP="00016BF7">
            <w:pPr>
              <w:pStyle w:val="BodyText2"/>
              <w:tabs>
                <w:tab w:val="left" w:pos="540"/>
              </w:tabs>
              <w:rPr>
                <w:rFonts w:cs="Arial"/>
              </w:rPr>
            </w:pPr>
            <w:r w:rsidRPr="006B43B4">
              <w:rPr>
                <w:rFonts w:cs="Arial"/>
              </w:rPr>
              <w:t>A0</w:t>
            </w:r>
            <w:r>
              <w:rPr>
                <w:rFonts w:cs="Arial"/>
              </w:rPr>
              <w:t>7</w:t>
            </w:r>
            <w:r w:rsidRPr="006B43B4">
              <w:rPr>
                <w:rFonts w:cs="Arial"/>
              </w:rPr>
              <w:t>00</w:t>
            </w:r>
          </w:p>
        </w:tc>
        <w:tc>
          <w:tcPr>
            <w:tcW w:w="5448" w:type="dxa"/>
          </w:tcPr>
          <w:p w14:paraId="69BE5D16" w14:textId="77777777" w:rsidR="00016BF7" w:rsidRDefault="00016BF7" w:rsidP="00016BF7">
            <w:pPr>
              <w:pStyle w:val="BodyText2"/>
              <w:tabs>
                <w:tab w:val="left" w:pos="540"/>
              </w:tabs>
              <w:rPr>
                <w:rFonts w:cs="Arial"/>
              </w:rPr>
            </w:pPr>
            <w:r>
              <w:rPr>
                <w:rFonts w:cs="Arial"/>
              </w:rPr>
              <w:t>Mark challenge as completed</w:t>
            </w:r>
          </w:p>
        </w:tc>
        <w:tc>
          <w:tcPr>
            <w:tcW w:w="1843" w:type="dxa"/>
          </w:tcPr>
          <w:p w14:paraId="4706084F" w14:textId="77777777" w:rsidR="00016BF7" w:rsidRDefault="00016BF7" w:rsidP="00016BF7">
            <w:pPr>
              <w:pStyle w:val="BodyText2"/>
              <w:tabs>
                <w:tab w:val="left" w:pos="540"/>
              </w:tabs>
              <w:rPr>
                <w:rFonts w:cs="Arial"/>
              </w:rPr>
            </w:pPr>
            <w:r>
              <w:rPr>
                <w:rFonts w:cs="Arial"/>
              </w:rPr>
              <w:t>User</w:t>
            </w:r>
          </w:p>
        </w:tc>
      </w:tr>
      <w:tr w:rsidR="00016BF7" w:rsidRPr="006B43B4" w14:paraId="7DB79EAA" w14:textId="77777777" w:rsidTr="00016BF7">
        <w:trPr>
          <w:cantSplit/>
          <w:trHeight w:val="113"/>
        </w:trPr>
        <w:tc>
          <w:tcPr>
            <w:tcW w:w="1464" w:type="dxa"/>
          </w:tcPr>
          <w:p w14:paraId="4DB26E3C" w14:textId="77777777" w:rsidR="00016BF7" w:rsidRPr="006B43B4" w:rsidRDefault="00016BF7" w:rsidP="00016BF7">
            <w:pPr>
              <w:pStyle w:val="BodyText2"/>
              <w:tabs>
                <w:tab w:val="left" w:pos="540"/>
              </w:tabs>
              <w:rPr>
                <w:rFonts w:cs="Arial"/>
              </w:rPr>
            </w:pPr>
            <w:r w:rsidRPr="006B43B4">
              <w:rPr>
                <w:rFonts w:cs="Arial"/>
              </w:rPr>
              <w:t>A0</w:t>
            </w:r>
            <w:r>
              <w:rPr>
                <w:rFonts w:cs="Arial"/>
              </w:rPr>
              <w:t>8</w:t>
            </w:r>
            <w:r w:rsidRPr="006B43B4">
              <w:rPr>
                <w:rFonts w:cs="Arial"/>
              </w:rPr>
              <w:t>00</w:t>
            </w:r>
          </w:p>
        </w:tc>
        <w:tc>
          <w:tcPr>
            <w:tcW w:w="5448" w:type="dxa"/>
          </w:tcPr>
          <w:p w14:paraId="513BCF22" w14:textId="77777777" w:rsidR="00016BF7" w:rsidRDefault="00016BF7" w:rsidP="00016BF7">
            <w:pPr>
              <w:pStyle w:val="BodyText2"/>
              <w:tabs>
                <w:tab w:val="left" w:pos="540"/>
              </w:tabs>
              <w:rPr>
                <w:rFonts w:cs="Arial"/>
              </w:rPr>
            </w:pPr>
            <w:r>
              <w:rPr>
                <w:rFonts w:cs="Arial"/>
              </w:rPr>
              <w:t>Upload photo</w:t>
            </w:r>
          </w:p>
        </w:tc>
        <w:tc>
          <w:tcPr>
            <w:tcW w:w="1843" w:type="dxa"/>
          </w:tcPr>
          <w:p w14:paraId="7E86354C" w14:textId="77777777" w:rsidR="00016BF7" w:rsidRDefault="00016BF7" w:rsidP="00016BF7">
            <w:pPr>
              <w:pStyle w:val="BodyText2"/>
              <w:tabs>
                <w:tab w:val="left" w:pos="540"/>
              </w:tabs>
              <w:rPr>
                <w:rFonts w:cs="Arial"/>
              </w:rPr>
            </w:pPr>
            <w:r>
              <w:rPr>
                <w:rFonts w:cs="Arial"/>
              </w:rPr>
              <w:t>User</w:t>
            </w:r>
          </w:p>
        </w:tc>
      </w:tr>
      <w:tr w:rsidR="00016BF7" w:rsidRPr="006B43B4" w14:paraId="7A9F4A58" w14:textId="77777777" w:rsidTr="00016BF7">
        <w:trPr>
          <w:cantSplit/>
          <w:trHeight w:val="113"/>
        </w:trPr>
        <w:tc>
          <w:tcPr>
            <w:tcW w:w="1464" w:type="dxa"/>
          </w:tcPr>
          <w:p w14:paraId="084EDBEB" w14:textId="77777777" w:rsidR="00016BF7" w:rsidRPr="006B43B4" w:rsidRDefault="00016BF7" w:rsidP="00016BF7">
            <w:pPr>
              <w:pStyle w:val="BodyText2"/>
              <w:tabs>
                <w:tab w:val="left" w:pos="540"/>
              </w:tabs>
              <w:rPr>
                <w:rFonts w:cs="Arial"/>
              </w:rPr>
            </w:pPr>
            <w:r w:rsidRPr="006B43B4">
              <w:rPr>
                <w:rFonts w:cs="Arial"/>
              </w:rPr>
              <w:t>A0</w:t>
            </w:r>
            <w:r>
              <w:rPr>
                <w:rFonts w:cs="Arial"/>
              </w:rPr>
              <w:t>9</w:t>
            </w:r>
            <w:r w:rsidRPr="006B43B4">
              <w:rPr>
                <w:rFonts w:cs="Arial"/>
              </w:rPr>
              <w:t>00</w:t>
            </w:r>
          </w:p>
        </w:tc>
        <w:tc>
          <w:tcPr>
            <w:tcW w:w="5448" w:type="dxa"/>
          </w:tcPr>
          <w:p w14:paraId="54577919" w14:textId="77777777" w:rsidR="00016BF7" w:rsidRDefault="00016BF7" w:rsidP="00016BF7">
            <w:pPr>
              <w:pStyle w:val="BodyText2"/>
              <w:tabs>
                <w:tab w:val="left" w:pos="540"/>
              </w:tabs>
              <w:rPr>
                <w:rFonts w:cs="Arial"/>
              </w:rPr>
            </w:pPr>
            <w:r>
              <w:rPr>
                <w:rFonts w:cs="Arial"/>
              </w:rPr>
              <w:t>View challenge progress (group challenge)</w:t>
            </w:r>
          </w:p>
        </w:tc>
        <w:tc>
          <w:tcPr>
            <w:tcW w:w="1843" w:type="dxa"/>
          </w:tcPr>
          <w:p w14:paraId="3ACD8CCC" w14:textId="77777777" w:rsidR="00016BF7" w:rsidRDefault="00016BF7" w:rsidP="00016BF7">
            <w:pPr>
              <w:pStyle w:val="BodyText2"/>
              <w:tabs>
                <w:tab w:val="left" w:pos="540"/>
              </w:tabs>
              <w:rPr>
                <w:rFonts w:cs="Arial"/>
              </w:rPr>
            </w:pPr>
            <w:r>
              <w:rPr>
                <w:rFonts w:cs="Arial"/>
              </w:rPr>
              <w:t>User</w:t>
            </w:r>
          </w:p>
        </w:tc>
      </w:tr>
      <w:tr w:rsidR="00016BF7" w:rsidRPr="006B43B4" w14:paraId="42D890D3" w14:textId="77777777" w:rsidTr="00016BF7">
        <w:trPr>
          <w:cantSplit/>
          <w:trHeight w:val="113"/>
        </w:trPr>
        <w:tc>
          <w:tcPr>
            <w:tcW w:w="1464" w:type="dxa"/>
          </w:tcPr>
          <w:p w14:paraId="4BF402CF" w14:textId="77777777" w:rsidR="00016BF7" w:rsidRPr="006B43B4" w:rsidRDefault="00016BF7" w:rsidP="00016BF7">
            <w:pPr>
              <w:pStyle w:val="BodyText2"/>
              <w:tabs>
                <w:tab w:val="left" w:pos="540"/>
              </w:tabs>
              <w:rPr>
                <w:rFonts w:cs="Arial"/>
              </w:rPr>
            </w:pPr>
            <w:r w:rsidRPr="006B43B4">
              <w:rPr>
                <w:rFonts w:cs="Arial"/>
              </w:rPr>
              <w:t>A</w:t>
            </w:r>
            <w:r>
              <w:rPr>
                <w:rFonts w:cs="Arial"/>
              </w:rPr>
              <w:t>1</w:t>
            </w:r>
            <w:r w:rsidRPr="006B43B4">
              <w:rPr>
                <w:rFonts w:cs="Arial"/>
              </w:rPr>
              <w:t>000</w:t>
            </w:r>
          </w:p>
        </w:tc>
        <w:tc>
          <w:tcPr>
            <w:tcW w:w="5448" w:type="dxa"/>
          </w:tcPr>
          <w:p w14:paraId="6B1CAE51" w14:textId="77777777" w:rsidR="00016BF7" w:rsidRDefault="00016BF7" w:rsidP="00016BF7">
            <w:pPr>
              <w:pStyle w:val="BodyText2"/>
              <w:tabs>
                <w:tab w:val="left" w:pos="540"/>
              </w:tabs>
              <w:rPr>
                <w:rFonts w:cs="Arial"/>
              </w:rPr>
            </w:pPr>
            <w:r>
              <w:rPr>
                <w:rFonts w:cs="Arial"/>
              </w:rPr>
              <w:t>Rate challenge</w:t>
            </w:r>
          </w:p>
        </w:tc>
        <w:tc>
          <w:tcPr>
            <w:tcW w:w="1843" w:type="dxa"/>
          </w:tcPr>
          <w:p w14:paraId="46584193" w14:textId="77777777" w:rsidR="00016BF7" w:rsidRDefault="00016BF7" w:rsidP="00016BF7">
            <w:pPr>
              <w:pStyle w:val="BodyText2"/>
              <w:tabs>
                <w:tab w:val="left" w:pos="540"/>
              </w:tabs>
              <w:rPr>
                <w:rFonts w:cs="Arial"/>
              </w:rPr>
            </w:pPr>
            <w:r>
              <w:rPr>
                <w:rFonts w:cs="Arial"/>
              </w:rPr>
              <w:t>User</w:t>
            </w:r>
          </w:p>
        </w:tc>
      </w:tr>
      <w:tr w:rsidR="00016BF7" w:rsidRPr="006B43B4" w14:paraId="706EF4D3" w14:textId="77777777" w:rsidTr="00016BF7">
        <w:trPr>
          <w:cantSplit/>
          <w:trHeight w:val="113"/>
        </w:trPr>
        <w:tc>
          <w:tcPr>
            <w:tcW w:w="1464" w:type="dxa"/>
          </w:tcPr>
          <w:p w14:paraId="0938C220" w14:textId="77777777" w:rsidR="00016BF7" w:rsidRPr="006B43B4" w:rsidRDefault="00016BF7" w:rsidP="00016BF7">
            <w:pPr>
              <w:pStyle w:val="BodyText2"/>
              <w:tabs>
                <w:tab w:val="left" w:pos="540"/>
              </w:tabs>
              <w:rPr>
                <w:rFonts w:cs="Arial"/>
              </w:rPr>
            </w:pPr>
            <w:r w:rsidRPr="006B43B4">
              <w:rPr>
                <w:rFonts w:cs="Arial"/>
              </w:rPr>
              <w:t>A</w:t>
            </w:r>
            <w:r>
              <w:rPr>
                <w:rFonts w:cs="Arial"/>
              </w:rPr>
              <w:t>11</w:t>
            </w:r>
            <w:r w:rsidRPr="006B43B4">
              <w:rPr>
                <w:rFonts w:cs="Arial"/>
              </w:rPr>
              <w:t>00</w:t>
            </w:r>
          </w:p>
        </w:tc>
        <w:tc>
          <w:tcPr>
            <w:tcW w:w="5448" w:type="dxa"/>
          </w:tcPr>
          <w:p w14:paraId="617C0670" w14:textId="77777777" w:rsidR="00016BF7" w:rsidRDefault="00016BF7" w:rsidP="00016BF7">
            <w:pPr>
              <w:pStyle w:val="BodyText2"/>
              <w:tabs>
                <w:tab w:val="left" w:pos="540"/>
              </w:tabs>
              <w:rPr>
                <w:rFonts w:cs="Arial"/>
              </w:rPr>
            </w:pPr>
            <w:r>
              <w:rPr>
                <w:rFonts w:cs="Arial"/>
              </w:rPr>
              <w:t>View challenge rating</w:t>
            </w:r>
          </w:p>
        </w:tc>
        <w:tc>
          <w:tcPr>
            <w:tcW w:w="1843" w:type="dxa"/>
          </w:tcPr>
          <w:p w14:paraId="6E0FD518" w14:textId="77777777" w:rsidR="00016BF7" w:rsidRDefault="00016BF7" w:rsidP="00016BF7">
            <w:pPr>
              <w:pStyle w:val="BodyText2"/>
              <w:tabs>
                <w:tab w:val="left" w:pos="540"/>
              </w:tabs>
              <w:rPr>
                <w:rFonts w:cs="Arial"/>
              </w:rPr>
            </w:pPr>
            <w:r>
              <w:rPr>
                <w:rFonts w:cs="Arial"/>
              </w:rPr>
              <w:t>User</w:t>
            </w:r>
          </w:p>
        </w:tc>
      </w:tr>
      <w:tr w:rsidR="00016BF7" w:rsidRPr="006B43B4" w14:paraId="53DCC28D" w14:textId="77777777" w:rsidTr="00016BF7">
        <w:trPr>
          <w:trHeight w:val="325"/>
        </w:trPr>
        <w:tc>
          <w:tcPr>
            <w:tcW w:w="8755" w:type="dxa"/>
            <w:gridSpan w:val="3"/>
          </w:tcPr>
          <w:p w14:paraId="6BB32D46"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5A259044" w14:textId="77777777" w:rsidTr="00016BF7">
        <w:trPr>
          <w:cantSplit/>
          <w:trHeight w:val="113"/>
        </w:trPr>
        <w:tc>
          <w:tcPr>
            <w:tcW w:w="1464" w:type="dxa"/>
          </w:tcPr>
          <w:p w14:paraId="57207942" w14:textId="77777777" w:rsidR="00016BF7" w:rsidRPr="006B43B4" w:rsidRDefault="00016BF7" w:rsidP="00016BF7">
            <w:pPr>
              <w:pStyle w:val="BodyText2"/>
              <w:tabs>
                <w:tab w:val="left" w:pos="540"/>
              </w:tabs>
              <w:rPr>
                <w:rFonts w:cs="Arial"/>
              </w:rPr>
            </w:pPr>
            <w:r w:rsidRPr="006B43B4">
              <w:rPr>
                <w:rFonts w:cs="Arial"/>
              </w:rPr>
              <w:t>A0</w:t>
            </w:r>
            <w:r>
              <w:rPr>
                <w:rFonts w:cs="Arial"/>
              </w:rPr>
              <w:t>6</w:t>
            </w:r>
            <w:r w:rsidRPr="006B43B4">
              <w:rPr>
                <w:rFonts w:cs="Arial"/>
              </w:rPr>
              <w:t>00</w:t>
            </w:r>
          </w:p>
        </w:tc>
        <w:tc>
          <w:tcPr>
            <w:tcW w:w="5448" w:type="dxa"/>
          </w:tcPr>
          <w:p w14:paraId="13D8B13F" w14:textId="77777777" w:rsidR="00016BF7" w:rsidRPr="006B43B4" w:rsidRDefault="00016BF7" w:rsidP="00016BF7">
            <w:pPr>
              <w:pStyle w:val="BodyText2"/>
              <w:tabs>
                <w:tab w:val="left" w:pos="540"/>
              </w:tabs>
              <w:rPr>
                <w:rFonts w:cs="Arial"/>
              </w:rPr>
            </w:pPr>
          </w:p>
        </w:tc>
        <w:tc>
          <w:tcPr>
            <w:tcW w:w="1843" w:type="dxa"/>
          </w:tcPr>
          <w:p w14:paraId="7B14704F" w14:textId="77777777" w:rsidR="00016BF7" w:rsidRPr="006B43B4" w:rsidRDefault="00016BF7" w:rsidP="00016BF7">
            <w:pPr>
              <w:pStyle w:val="BodyText2"/>
              <w:tabs>
                <w:tab w:val="left" w:pos="540"/>
              </w:tabs>
              <w:rPr>
                <w:rFonts w:cs="Arial"/>
              </w:rPr>
            </w:pPr>
          </w:p>
        </w:tc>
      </w:tr>
      <w:tr w:rsidR="00016BF7" w:rsidRPr="006B43B4" w14:paraId="072D4B28" w14:textId="77777777" w:rsidTr="00016BF7">
        <w:trPr>
          <w:cantSplit/>
          <w:trHeight w:val="113"/>
        </w:trPr>
        <w:tc>
          <w:tcPr>
            <w:tcW w:w="1464" w:type="dxa"/>
          </w:tcPr>
          <w:p w14:paraId="6E1C6D6C" w14:textId="77777777" w:rsidR="00016BF7" w:rsidRPr="006B43B4" w:rsidRDefault="00016BF7" w:rsidP="00016BF7">
            <w:pPr>
              <w:pStyle w:val="BodyText2"/>
              <w:tabs>
                <w:tab w:val="left" w:pos="540"/>
              </w:tabs>
              <w:rPr>
                <w:rFonts w:cs="Arial"/>
              </w:rPr>
            </w:pPr>
            <w:r w:rsidRPr="006B43B4">
              <w:rPr>
                <w:rFonts w:cs="Arial"/>
              </w:rPr>
              <w:t>A0</w:t>
            </w:r>
            <w:r>
              <w:rPr>
                <w:rFonts w:cs="Arial"/>
              </w:rPr>
              <w:t>7</w:t>
            </w:r>
            <w:r w:rsidRPr="006B43B4">
              <w:rPr>
                <w:rFonts w:cs="Arial"/>
              </w:rPr>
              <w:t>00</w:t>
            </w:r>
          </w:p>
        </w:tc>
        <w:tc>
          <w:tcPr>
            <w:tcW w:w="5448" w:type="dxa"/>
          </w:tcPr>
          <w:p w14:paraId="539EB794" w14:textId="77777777" w:rsidR="00016BF7" w:rsidRPr="006B43B4" w:rsidRDefault="00016BF7" w:rsidP="00016BF7">
            <w:pPr>
              <w:pStyle w:val="BodyText2"/>
              <w:tabs>
                <w:tab w:val="left" w:pos="540"/>
              </w:tabs>
              <w:rPr>
                <w:rFonts w:cs="Arial"/>
              </w:rPr>
            </w:pPr>
          </w:p>
        </w:tc>
        <w:tc>
          <w:tcPr>
            <w:tcW w:w="1843" w:type="dxa"/>
          </w:tcPr>
          <w:p w14:paraId="0AF57F9C" w14:textId="77777777" w:rsidR="00016BF7" w:rsidRPr="006B43B4" w:rsidRDefault="00016BF7" w:rsidP="00016BF7">
            <w:pPr>
              <w:pStyle w:val="BodyText2"/>
              <w:tabs>
                <w:tab w:val="left" w:pos="540"/>
              </w:tabs>
              <w:rPr>
                <w:rFonts w:cs="Arial"/>
              </w:rPr>
            </w:pPr>
          </w:p>
        </w:tc>
      </w:tr>
    </w:tbl>
    <w:p w14:paraId="33FA6BC0" w14:textId="7120433A" w:rsidR="00B803CE" w:rsidRPr="00952F66" w:rsidRDefault="00B803CE">
      <w:pPr>
        <w:rPr>
          <w:lang w:val="en-ZA"/>
        </w:rPr>
      </w:pPr>
    </w:p>
    <w:p w14:paraId="7DBFE8F3" w14:textId="77777777" w:rsidR="0008310D" w:rsidRPr="00952F66" w:rsidRDefault="0008310D">
      <w:pPr>
        <w:rPr>
          <w:lang w:val="en-ZA"/>
        </w:rPr>
      </w:pPr>
    </w:p>
    <w:p w14:paraId="2170CB2D" w14:textId="77777777" w:rsidR="0008310D" w:rsidRPr="00952F66" w:rsidRDefault="0008310D">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6F8947A7" w14:textId="77777777" w:rsidTr="00016BF7">
        <w:trPr>
          <w:trHeight w:val="340"/>
        </w:trPr>
        <w:tc>
          <w:tcPr>
            <w:tcW w:w="8755" w:type="dxa"/>
            <w:gridSpan w:val="3"/>
            <w:shd w:val="clear" w:color="auto" w:fill="4BACC6" w:themeFill="accent5"/>
          </w:tcPr>
          <w:p w14:paraId="718DFF55" w14:textId="77777777" w:rsidR="00016BF7" w:rsidRPr="003E4BDF" w:rsidRDefault="00016BF7" w:rsidP="00016BF7">
            <w:pPr>
              <w:pStyle w:val="BodyText2"/>
              <w:tabs>
                <w:tab w:val="left" w:pos="540"/>
              </w:tabs>
              <w:spacing w:before="60" w:after="60"/>
              <w:rPr>
                <w:rFonts w:cs="Arial"/>
                <w:color w:val="FFFFFF" w:themeColor="background1"/>
                <w:szCs w:val="22"/>
              </w:rPr>
            </w:pPr>
            <w:r w:rsidRPr="003E4BDF">
              <w:rPr>
                <w:rFonts w:cs="Arial"/>
                <w:b/>
                <w:color w:val="FFFFFF" w:themeColor="background1"/>
              </w:rPr>
              <w:t>Package Id:                                        Package Name:</w:t>
            </w:r>
            <w:r>
              <w:rPr>
                <w:rFonts w:cs="Arial"/>
                <w:b/>
                <w:color w:val="FFFFFF" w:themeColor="background1"/>
              </w:rPr>
              <w:t xml:space="preserve"> Account sub-system</w:t>
            </w:r>
          </w:p>
        </w:tc>
      </w:tr>
      <w:tr w:rsidR="00016BF7" w:rsidRPr="003E4BDF" w14:paraId="7B04B62E" w14:textId="77777777" w:rsidTr="00016BF7">
        <w:trPr>
          <w:trHeight w:val="340"/>
        </w:trPr>
        <w:tc>
          <w:tcPr>
            <w:tcW w:w="1464" w:type="dxa"/>
            <w:shd w:val="clear" w:color="auto" w:fill="4BACC6" w:themeFill="accent5"/>
          </w:tcPr>
          <w:p w14:paraId="008EC18A"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Id</w:t>
            </w:r>
          </w:p>
        </w:tc>
        <w:tc>
          <w:tcPr>
            <w:tcW w:w="5448" w:type="dxa"/>
            <w:shd w:val="clear" w:color="auto" w:fill="4BACC6" w:themeFill="accent5"/>
          </w:tcPr>
          <w:p w14:paraId="7FA385F3"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Use Case Name</w:t>
            </w:r>
          </w:p>
        </w:tc>
        <w:tc>
          <w:tcPr>
            <w:tcW w:w="1843" w:type="dxa"/>
            <w:shd w:val="clear" w:color="auto" w:fill="4BACC6" w:themeFill="accent5"/>
          </w:tcPr>
          <w:p w14:paraId="3F56ABAC" w14:textId="77777777" w:rsidR="00016BF7" w:rsidRPr="003E4BDF" w:rsidRDefault="00016BF7" w:rsidP="00016BF7">
            <w:pPr>
              <w:pStyle w:val="BodyText2"/>
              <w:tabs>
                <w:tab w:val="left" w:pos="540"/>
              </w:tabs>
              <w:spacing w:before="60" w:after="60"/>
              <w:rPr>
                <w:rFonts w:cs="Arial"/>
                <w:b/>
                <w:color w:val="FFFFFF" w:themeColor="background1"/>
                <w:szCs w:val="22"/>
              </w:rPr>
            </w:pPr>
            <w:r w:rsidRPr="003E4BDF">
              <w:rPr>
                <w:rFonts w:cs="Arial"/>
                <w:b/>
                <w:color w:val="FFFFFF" w:themeColor="background1"/>
                <w:szCs w:val="22"/>
              </w:rPr>
              <w:t>Actors</w:t>
            </w:r>
          </w:p>
        </w:tc>
      </w:tr>
      <w:tr w:rsidR="00016BF7" w:rsidRPr="006B43B4" w14:paraId="2B6B2350" w14:textId="77777777" w:rsidTr="00016BF7">
        <w:trPr>
          <w:cantSplit/>
          <w:trHeight w:val="113"/>
        </w:trPr>
        <w:tc>
          <w:tcPr>
            <w:tcW w:w="1464" w:type="dxa"/>
          </w:tcPr>
          <w:p w14:paraId="7ECDF499" w14:textId="77777777" w:rsidR="00016BF7" w:rsidRPr="006B43B4" w:rsidRDefault="00016BF7" w:rsidP="00016BF7">
            <w:pPr>
              <w:pStyle w:val="BodyText2"/>
              <w:tabs>
                <w:tab w:val="left" w:pos="540"/>
              </w:tabs>
              <w:rPr>
                <w:rFonts w:cs="Arial"/>
                <w:szCs w:val="22"/>
              </w:rPr>
            </w:pPr>
            <w:r w:rsidRPr="006B43B4">
              <w:rPr>
                <w:rFonts w:cs="Arial"/>
                <w:szCs w:val="22"/>
              </w:rPr>
              <w:t>B0100</w:t>
            </w:r>
          </w:p>
        </w:tc>
        <w:tc>
          <w:tcPr>
            <w:tcW w:w="5448" w:type="dxa"/>
          </w:tcPr>
          <w:p w14:paraId="3E2D9562" w14:textId="77777777" w:rsidR="00016BF7" w:rsidRPr="006B43B4" w:rsidRDefault="00016BF7" w:rsidP="00016BF7">
            <w:pPr>
              <w:pStyle w:val="BodyText2"/>
              <w:tabs>
                <w:tab w:val="left" w:pos="540"/>
              </w:tabs>
              <w:rPr>
                <w:rFonts w:cs="Arial"/>
                <w:szCs w:val="22"/>
              </w:rPr>
            </w:pPr>
            <w:r>
              <w:rPr>
                <w:rFonts w:cs="Arial"/>
                <w:szCs w:val="22"/>
              </w:rPr>
              <w:t>Create admin account</w:t>
            </w:r>
          </w:p>
        </w:tc>
        <w:tc>
          <w:tcPr>
            <w:tcW w:w="1843" w:type="dxa"/>
          </w:tcPr>
          <w:p w14:paraId="75C8978E" w14:textId="77777777" w:rsidR="00016BF7" w:rsidRPr="006B43B4" w:rsidRDefault="00016BF7" w:rsidP="00016BF7">
            <w:pPr>
              <w:pStyle w:val="BodyText2"/>
              <w:tabs>
                <w:tab w:val="left" w:pos="540"/>
              </w:tabs>
              <w:rPr>
                <w:rFonts w:cs="Arial"/>
                <w:szCs w:val="22"/>
              </w:rPr>
            </w:pPr>
            <w:r>
              <w:rPr>
                <w:rFonts w:cs="Arial"/>
                <w:szCs w:val="22"/>
              </w:rPr>
              <w:t>Admin</w:t>
            </w:r>
          </w:p>
        </w:tc>
      </w:tr>
      <w:tr w:rsidR="00016BF7" w:rsidRPr="006B43B4" w14:paraId="11097FAE"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836904D" w14:textId="77777777" w:rsidR="00016BF7" w:rsidRPr="006B43B4" w:rsidRDefault="00016BF7" w:rsidP="00016BF7">
            <w:pPr>
              <w:pStyle w:val="BodyText2"/>
              <w:tabs>
                <w:tab w:val="left" w:pos="540"/>
              </w:tabs>
              <w:rPr>
                <w:rFonts w:cs="Arial"/>
                <w:szCs w:val="22"/>
              </w:rPr>
            </w:pPr>
            <w:r w:rsidRPr="006B43B4">
              <w:rPr>
                <w:rFonts w:cs="Arial"/>
                <w:szCs w:val="22"/>
              </w:rPr>
              <w:t>B0200</w:t>
            </w:r>
          </w:p>
        </w:tc>
        <w:tc>
          <w:tcPr>
            <w:tcW w:w="5448" w:type="dxa"/>
            <w:tcBorders>
              <w:top w:val="single" w:sz="4" w:space="0" w:color="auto"/>
              <w:left w:val="single" w:sz="4" w:space="0" w:color="auto"/>
              <w:bottom w:val="single" w:sz="4" w:space="0" w:color="auto"/>
              <w:right w:val="single" w:sz="4" w:space="0" w:color="auto"/>
            </w:tcBorders>
          </w:tcPr>
          <w:p w14:paraId="704AA473" w14:textId="77777777" w:rsidR="00016BF7" w:rsidRPr="006B43B4" w:rsidRDefault="00016BF7" w:rsidP="00016BF7">
            <w:pPr>
              <w:pStyle w:val="BodyText2"/>
              <w:tabs>
                <w:tab w:val="left" w:pos="540"/>
              </w:tabs>
              <w:rPr>
                <w:rFonts w:cs="Arial"/>
                <w:szCs w:val="22"/>
              </w:rPr>
            </w:pPr>
            <w:r>
              <w:rPr>
                <w:rFonts w:cs="Arial"/>
                <w:szCs w:val="22"/>
              </w:rPr>
              <w:t>Review reported users</w:t>
            </w:r>
          </w:p>
        </w:tc>
        <w:tc>
          <w:tcPr>
            <w:tcW w:w="1843" w:type="dxa"/>
            <w:tcBorders>
              <w:top w:val="single" w:sz="4" w:space="0" w:color="auto"/>
              <w:left w:val="single" w:sz="4" w:space="0" w:color="auto"/>
              <w:bottom w:val="single" w:sz="4" w:space="0" w:color="auto"/>
              <w:right w:val="single" w:sz="4" w:space="0" w:color="auto"/>
            </w:tcBorders>
          </w:tcPr>
          <w:p w14:paraId="7A93BEBE" w14:textId="77777777" w:rsidR="00016BF7" w:rsidRPr="006B43B4" w:rsidRDefault="00016BF7" w:rsidP="00016BF7">
            <w:pPr>
              <w:pStyle w:val="BodyText2"/>
              <w:tabs>
                <w:tab w:val="left" w:pos="540"/>
              </w:tabs>
              <w:rPr>
                <w:rFonts w:cs="Arial"/>
                <w:szCs w:val="22"/>
              </w:rPr>
            </w:pPr>
            <w:r>
              <w:rPr>
                <w:rFonts w:cs="Arial"/>
                <w:szCs w:val="22"/>
              </w:rPr>
              <w:t>Admin</w:t>
            </w:r>
          </w:p>
        </w:tc>
      </w:tr>
      <w:tr w:rsidR="00016BF7" w:rsidRPr="006B43B4" w14:paraId="7A96DF76"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3473E50B" w14:textId="77777777" w:rsidR="00016BF7" w:rsidRPr="006B43B4" w:rsidRDefault="00016BF7" w:rsidP="00016BF7">
            <w:pPr>
              <w:pStyle w:val="BodyText2"/>
              <w:tabs>
                <w:tab w:val="left" w:pos="540"/>
              </w:tabs>
              <w:rPr>
                <w:rFonts w:cs="Arial"/>
                <w:szCs w:val="22"/>
              </w:rPr>
            </w:pPr>
            <w:r w:rsidRPr="006B43B4">
              <w:rPr>
                <w:rFonts w:cs="Arial"/>
                <w:szCs w:val="22"/>
              </w:rPr>
              <w:t>B0300</w:t>
            </w:r>
          </w:p>
        </w:tc>
        <w:tc>
          <w:tcPr>
            <w:tcW w:w="5448" w:type="dxa"/>
            <w:tcBorders>
              <w:top w:val="single" w:sz="4" w:space="0" w:color="auto"/>
              <w:left w:val="single" w:sz="4" w:space="0" w:color="auto"/>
              <w:bottom w:val="single" w:sz="4" w:space="0" w:color="auto"/>
              <w:right w:val="single" w:sz="4" w:space="0" w:color="auto"/>
            </w:tcBorders>
          </w:tcPr>
          <w:p w14:paraId="5D269EA0" w14:textId="77777777" w:rsidR="00016BF7" w:rsidRPr="006B43B4" w:rsidRDefault="00016BF7" w:rsidP="00016BF7">
            <w:pPr>
              <w:pStyle w:val="BodyText2"/>
              <w:tabs>
                <w:tab w:val="left" w:pos="540"/>
              </w:tabs>
              <w:rPr>
                <w:rFonts w:cs="Arial"/>
                <w:szCs w:val="22"/>
              </w:rPr>
            </w:pPr>
            <w:r>
              <w:rPr>
                <w:rFonts w:cs="Arial"/>
                <w:szCs w:val="22"/>
              </w:rPr>
              <w:t>Login/Logout</w:t>
            </w:r>
          </w:p>
        </w:tc>
        <w:tc>
          <w:tcPr>
            <w:tcW w:w="1843" w:type="dxa"/>
            <w:tcBorders>
              <w:top w:val="single" w:sz="4" w:space="0" w:color="auto"/>
              <w:left w:val="single" w:sz="4" w:space="0" w:color="auto"/>
              <w:bottom w:val="single" w:sz="4" w:space="0" w:color="auto"/>
              <w:right w:val="single" w:sz="4" w:space="0" w:color="auto"/>
            </w:tcBorders>
          </w:tcPr>
          <w:p w14:paraId="2DA052D7" w14:textId="77777777" w:rsidR="00016BF7" w:rsidRPr="006B43B4" w:rsidRDefault="00016BF7" w:rsidP="00016BF7">
            <w:pPr>
              <w:pStyle w:val="BodyText2"/>
              <w:tabs>
                <w:tab w:val="left" w:pos="540"/>
              </w:tabs>
              <w:rPr>
                <w:rFonts w:cs="Arial"/>
                <w:szCs w:val="22"/>
              </w:rPr>
            </w:pPr>
            <w:r>
              <w:rPr>
                <w:rFonts w:cs="Arial"/>
                <w:szCs w:val="22"/>
              </w:rPr>
              <w:t>Admin/User</w:t>
            </w:r>
          </w:p>
        </w:tc>
      </w:tr>
      <w:tr w:rsidR="00016BF7" w:rsidRPr="006B43B4" w14:paraId="350A3181"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907BE83" w14:textId="77777777" w:rsidR="00016BF7" w:rsidRPr="006B43B4" w:rsidRDefault="00016BF7" w:rsidP="00016BF7">
            <w:pPr>
              <w:pStyle w:val="BodyText2"/>
              <w:tabs>
                <w:tab w:val="left" w:pos="540"/>
              </w:tabs>
              <w:rPr>
                <w:rFonts w:cs="Arial"/>
                <w:szCs w:val="22"/>
              </w:rPr>
            </w:pPr>
            <w:r w:rsidRPr="006B43B4">
              <w:rPr>
                <w:rFonts w:cs="Arial"/>
                <w:szCs w:val="22"/>
              </w:rPr>
              <w:lastRenderedPageBreak/>
              <w:t>B0400</w:t>
            </w:r>
          </w:p>
        </w:tc>
        <w:tc>
          <w:tcPr>
            <w:tcW w:w="5448" w:type="dxa"/>
            <w:tcBorders>
              <w:top w:val="single" w:sz="4" w:space="0" w:color="auto"/>
              <w:left w:val="single" w:sz="4" w:space="0" w:color="auto"/>
              <w:bottom w:val="single" w:sz="4" w:space="0" w:color="auto"/>
              <w:right w:val="single" w:sz="4" w:space="0" w:color="auto"/>
            </w:tcBorders>
          </w:tcPr>
          <w:p w14:paraId="092458D2" w14:textId="77777777" w:rsidR="00016BF7" w:rsidRPr="006B43B4" w:rsidRDefault="00016BF7" w:rsidP="00016BF7">
            <w:pPr>
              <w:pStyle w:val="BodyText2"/>
              <w:tabs>
                <w:tab w:val="left" w:pos="540"/>
              </w:tabs>
              <w:rPr>
                <w:rFonts w:cs="Arial"/>
                <w:szCs w:val="22"/>
              </w:rPr>
            </w:pPr>
            <w:r>
              <w:rPr>
                <w:rFonts w:cs="Arial"/>
                <w:szCs w:val="22"/>
              </w:rPr>
              <w:t>Create user account</w:t>
            </w:r>
          </w:p>
        </w:tc>
        <w:tc>
          <w:tcPr>
            <w:tcW w:w="1843" w:type="dxa"/>
            <w:tcBorders>
              <w:top w:val="single" w:sz="4" w:space="0" w:color="auto"/>
              <w:left w:val="single" w:sz="4" w:space="0" w:color="auto"/>
              <w:bottom w:val="single" w:sz="4" w:space="0" w:color="auto"/>
              <w:right w:val="single" w:sz="4" w:space="0" w:color="auto"/>
            </w:tcBorders>
          </w:tcPr>
          <w:p w14:paraId="527030BA" w14:textId="77777777" w:rsidR="00016BF7" w:rsidRPr="006B43B4" w:rsidRDefault="00016BF7" w:rsidP="00016BF7">
            <w:pPr>
              <w:pStyle w:val="BodyText2"/>
              <w:tabs>
                <w:tab w:val="left" w:pos="540"/>
              </w:tabs>
              <w:rPr>
                <w:rFonts w:cs="Arial"/>
                <w:szCs w:val="22"/>
              </w:rPr>
            </w:pPr>
            <w:r>
              <w:rPr>
                <w:rFonts w:cs="Arial"/>
                <w:szCs w:val="22"/>
              </w:rPr>
              <w:t>User</w:t>
            </w:r>
          </w:p>
        </w:tc>
      </w:tr>
      <w:tr w:rsidR="00016BF7" w:rsidRPr="006B43B4" w14:paraId="09C43847"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6319E4D9"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5</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736D4181" w14:textId="77777777" w:rsidR="00016BF7" w:rsidRDefault="00016BF7" w:rsidP="00016BF7">
            <w:pPr>
              <w:pStyle w:val="BodyText2"/>
              <w:tabs>
                <w:tab w:val="left" w:pos="540"/>
              </w:tabs>
              <w:rPr>
                <w:rFonts w:cs="Arial"/>
                <w:szCs w:val="22"/>
              </w:rPr>
            </w:pPr>
            <w:r>
              <w:rPr>
                <w:rFonts w:cs="Arial"/>
                <w:szCs w:val="22"/>
              </w:rPr>
              <w:t>Maintain account</w:t>
            </w:r>
          </w:p>
        </w:tc>
        <w:tc>
          <w:tcPr>
            <w:tcW w:w="1843" w:type="dxa"/>
            <w:tcBorders>
              <w:top w:val="single" w:sz="4" w:space="0" w:color="auto"/>
              <w:left w:val="single" w:sz="4" w:space="0" w:color="auto"/>
              <w:bottom w:val="single" w:sz="4" w:space="0" w:color="auto"/>
              <w:right w:val="single" w:sz="4" w:space="0" w:color="auto"/>
            </w:tcBorders>
          </w:tcPr>
          <w:p w14:paraId="4176E88D"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401159A0"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47AFA11B"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6</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C4742F" w14:textId="77777777" w:rsidR="00016BF7" w:rsidRDefault="00016BF7" w:rsidP="00016BF7">
            <w:pPr>
              <w:pStyle w:val="BodyText2"/>
              <w:tabs>
                <w:tab w:val="left" w:pos="540"/>
              </w:tabs>
              <w:rPr>
                <w:rFonts w:cs="Arial"/>
                <w:szCs w:val="22"/>
              </w:rPr>
            </w:pPr>
            <w:r>
              <w:rPr>
                <w:rFonts w:cs="Arial"/>
                <w:szCs w:val="22"/>
              </w:rPr>
              <w:t>View points</w:t>
            </w:r>
          </w:p>
        </w:tc>
        <w:tc>
          <w:tcPr>
            <w:tcW w:w="1843" w:type="dxa"/>
            <w:tcBorders>
              <w:top w:val="single" w:sz="4" w:space="0" w:color="auto"/>
              <w:left w:val="single" w:sz="4" w:space="0" w:color="auto"/>
              <w:bottom w:val="single" w:sz="4" w:space="0" w:color="auto"/>
              <w:right w:val="single" w:sz="4" w:space="0" w:color="auto"/>
            </w:tcBorders>
          </w:tcPr>
          <w:p w14:paraId="06A9EDB8" w14:textId="77777777" w:rsidR="00016BF7" w:rsidRDefault="00016BF7" w:rsidP="00016BF7">
            <w:pPr>
              <w:pStyle w:val="BodyText2"/>
              <w:tabs>
                <w:tab w:val="left" w:pos="540"/>
              </w:tabs>
              <w:rPr>
                <w:rFonts w:cs="Arial"/>
                <w:szCs w:val="22"/>
              </w:rPr>
            </w:pPr>
            <w:r>
              <w:rPr>
                <w:rFonts w:cs="Arial"/>
                <w:szCs w:val="22"/>
              </w:rPr>
              <w:t>User</w:t>
            </w:r>
          </w:p>
        </w:tc>
      </w:tr>
      <w:tr w:rsidR="00016BF7" w:rsidRPr="006B43B4" w14:paraId="721E7E90" w14:textId="77777777" w:rsidTr="00016BF7">
        <w:trPr>
          <w:trHeight w:val="325"/>
        </w:trPr>
        <w:tc>
          <w:tcPr>
            <w:tcW w:w="8755" w:type="dxa"/>
            <w:gridSpan w:val="3"/>
            <w:tcBorders>
              <w:top w:val="single" w:sz="4" w:space="0" w:color="auto"/>
              <w:left w:val="single" w:sz="4" w:space="0" w:color="auto"/>
              <w:bottom w:val="single" w:sz="4" w:space="0" w:color="auto"/>
              <w:right w:val="single" w:sz="4" w:space="0" w:color="auto"/>
            </w:tcBorders>
          </w:tcPr>
          <w:p w14:paraId="74A82849" w14:textId="77777777" w:rsidR="00016BF7" w:rsidRPr="006B43B4" w:rsidRDefault="00016BF7" w:rsidP="00016BF7">
            <w:pPr>
              <w:pStyle w:val="BodyText2"/>
              <w:tabs>
                <w:tab w:val="left" w:pos="540"/>
              </w:tabs>
              <w:spacing w:before="60" w:after="60"/>
              <w:rPr>
                <w:rFonts w:cs="Arial"/>
                <w:b/>
                <w:szCs w:val="22"/>
              </w:rPr>
            </w:pPr>
            <w:r w:rsidRPr="006B43B4">
              <w:rPr>
                <w:rFonts w:cs="Arial"/>
                <w:b/>
                <w:szCs w:val="22"/>
              </w:rPr>
              <w:t>Queries/Reports</w:t>
            </w:r>
          </w:p>
        </w:tc>
      </w:tr>
      <w:tr w:rsidR="00016BF7" w:rsidRPr="006B43B4" w14:paraId="4FFBA59C"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16EA58DF"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6</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37600E8C" w14:textId="77777777" w:rsidR="00016BF7" w:rsidRPr="006B43B4" w:rsidRDefault="00016BF7" w:rsidP="00016BF7">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7B1AD8CA" w14:textId="77777777" w:rsidR="00016BF7" w:rsidRPr="006B43B4" w:rsidRDefault="00016BF7" w:rsidP="00016BF7">
            <w:pPr>
              <w:pStyle w:val="BodyText2"/>
              <w:tabs>
                <w:tab w:val="left" w:pos="540"/>
              </w:tabs>
              <w:rPr>
                <w:rFonts w:cs="Arial"/>
                <w:szCs w:val="22"/>
              </w:rPr>
            </w:pPr>
          </w:p>
        </w:tc>
      </w:tr>
      <w:tr w:rsidR="00016BF7" w:rsidRPr="006B43B4" w14:paraId="7E208A48" w14:textId="77777777" w:rsidTr="00016BF7">
        <w:trPr>
          <w:cantSplit/>
          <w:trHeight w:val="113"/>
        </w:trPr>
        <w:tc>
          <w:tcPr>
            <w:tcW w:w="1464" w:type="dxa"/>
            <w:tcBorders>
              <w:top w:val="single" w:sz="4" w:space="0" w:color="auto"/>
              <w:left w:val="single" w:sz="4" w:space="0" w:color="auto"/>
              <w:bottom w:val="single" w:sz="4" w:space="0" w:color="auto"/>
              <w:right w:val="single" w:sz="4" w:space="0" w:color="auto"/>
            </w:tcBorders>
          </w:tcPr>
          <w:p w14:paraId="040D1EA1" w14:textId="77777777" w:rsidR="00016BF7" w:rsidRPr="006B43B4" w:rsidRDefault="00016BF7" w:rsidP="00016BF7">
            <w:pPr>
              <w:pStyle w:val="BodyText2"/>
              <w:tabs>
                <w:tab w:val="left" w:pos="540"/>
              </w:tabs>
              <w:rPr>
                <w:rFonts w:cs="Arial"/>
                <w:szCs w:val="22"/>
              </w:rPr>
            </w:pPr>
            <w:r w:rsidRPr="006B43B4">
              <w:rPr>
                <w:rFonts w:cs="Arial"/>
                <w:szCs w:val="22"/>
              </w:rPr>
              <w:t>B0</w:t>
            </w:r>
            <w:r>
              <w:rPr>
                <w:rFonts w:cs="Arial"/>
                <w:szCs w:val="22"/>
              </w:rPr>
              <w:t>7</w:t>
            </w:r>
            <w:r w:rsidRPr="006B43B4">
              <w:rPr>
                <w:rFonts w:cs="Arial"/>
                <w:szCs w:val="22"/>
              </w:rPr>
              <w:t>00</w:t>
            </w:r>
          </w:p>
        </w:tc>
        <w:tc>
          <w:tcPr>
            <w:tcW w:w="5448" w:type="dxa"/>
            <w:tcBorders>
              <w:top w:val="single" w:sz="4" w:space="0" w:color="auto"/>
              <w:left w:val="single" w:sz="4" w:space="0" w:color="auto"/>
              <w:bottom w:val="single" w:sz="4" w:space="0" w:color="auto"/>
              <w:right w:val="single" w:sz="4" w:space="0" w:color="auto"/>
            </w:tcBorders>
          </w:tcPr>
          <w:p w14:paraId="065CA882" w14:textId="77777777" w:rsidR="00016BF7" w:rsidRPr="006B43B4" w:rsidRDefault="00016BF7" w:rsidP="00016BF7">
            <w:pPr>
              <w:pStyle w:val="BodyText2"/>
              <w:tabs>
                <w:tab w:val="left" w:pos="540"/>
              </w:tabs>
              <w:rPr>
                <w:rFonts w:cs="Arial"/>
                <w:szCs w:val="22"/>
              </w:rPr>
            </w:pPr>
          </w:p>
        </w:tc>
        <w:tc>
          <w:tcPr>
            <w:tcW w:w="1843" w:type="dxa"/>
            <w:tcBorders>
              <w:top w:val="single" w:sz="4" w:space="0" w:color="auto"/>
              <w:left w:val="single" w:sz="4" w:space="0" w:color="auto"/>
              <w:bottom w:val="single" w:sz="4" w:space="0" w:color="auto"/>
              <w:right w:val="single" w:sz="4" w:space="0" w:color="auto"/>
            </w:tcBorders>
          </w:tcPr>
          <w:p w14:paraId="2BB94889" w14:textId="77777777" w:rsidR="00016BF7" w:rsidRPr="006B43B4" w:rsidRDefault="00016BF7" w:rsidP="00016BF7">
            <w:pPr>
              <w:pStyle w:val="BodyText2"/>
              <w:tabs>
                <w:tab w:val="left" w:pos="540"/>
              </w:tabs>
              <w:rPr>
                <w:rFonts w:cs="Arial"/>
                <w:szCs w:val="22"/>
              </w:rPr>
            </w:pPr>
          </w:p>
        </w:tc>
      </w:tr>
    </w:tbl>
    <w:p w14:paraId="7E6015C0" w14:textId="63136610" w:rsidR="00172B61" w:rsidRPr="00952F66" w:rsidRDefault="00172B61" w:rsidP="00172B61">
      <w:pPr>
        <w:rPr>
          <w:lang w:val="en-ZA"/>
        </w:rPr>
      </w:pPr>
    </w:p>
    <w:p w14:paraId="7A3F5584" w14:textId="70C51B96" w:rsidR="0008310D" w:rsidRPr="00952F66" w:rsidRDefault="0008310D" w:rsidP="00172B61">
      <w:pPr>
        <w:rPr>
          <w:lang w:val="en-ZA"/>
        </w:rPr>
      </w:pPr>
    </w:p>
    <w:p w14:paraId="54C02EA5" w14:textId="11DB7FBA" w:rsidR="0008310D" w:rsidRPr="00952F66" w:rsidRDefault="0008310D" w:rsidP="00172B61">
      <w:pPr>
        <w:rPr>
          <w:lang w:val="en-ZA"/>
        </w:rPr>
      </w:pPr>
    </w:p>
    <w:p w14:paraId="2CBFBE37" w14:textId="194364F1" w:rsidR="0008310D" w:rsidRPr="00952F66" w:rsidRDefault="0008310D" w:rsidP="00172B61">
      <w:pPr>
        <w:rPr>
          <w:lang w:val="en-ZA"/>
        </w:rPr>
      </w:pPr>
    </w:p>
    <w:p w14:paraId="49841F8E" w14:textId="77777777" w:rsidR="0008310D" w:rsidRPr="00952F66" w:rsidRDefault="0008310D" w:rsidP="00172B61">
      <w:pPr>
        <w:rPr>
          <w:lang w:val="en-ZA"/>
        </w:rPr>
      </w:pPr>
    </w:p>
    <w:p w14:paraId="07711FBA" w14:textId="77777777" w:rsidR="0008310D" w:rsidRPr="00952F66" w:rsidRDefault="0008310D" w:rsidP="00172B61">
      <w:pPr>
        <w:rPr>
          <w:lang w:val="en-Z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5448"/>
        <w:gridCol w:w="1843"/>
      </w:tblGrid>
      <w:tr w:rsidR="00016BF7" w:rsidRPr="003E4BDF" w14:paraId="55AE297C" w14:textId="77777777" w:rsidTr="00016BF7">
        <w:trPr>
          <w:trHeight w:val="340"/>
        </w:trPr>
        <w:tc>
          <w:tcPr>
            <w:tcW w:w="8755" w:type="dxa"/>
            <w:gridSpan w:val="3"/>
            <w:shd w:val="clear" w:color="auto" w:fill="4BACC6" w:themeFill="accent5"/>
          </w:tcPr>
          <w:p w14:paraId="7E81D3FA" w14:textId="77777777" w:rsidR="00016BF7" w:rsidRPr="003E4BDF" w:rsidRDefault="00016BF7" w:rsidP="00016BF7">
            <w:pPr>
              <w:pStyle w:val="BodyText2"/>
              <w:tabs>
                <w:tab w:val="left" w:pos="540"/>
              </w:tabs>
              <w:spacing w:before="60" w:after="60"/>
              <w:rPr>
                <w:rFonts w:cs="Arial"/>
                <w:color w:val="FFFFFF" w:themeColor="background1"/>
              </w:rPr>
            </w:pPr>
            <w:r w:rsidRPr="003E4BDF">
              <w:rPr>
                <w:rFonts w:cs="Arial"/>
                <w:b/>
                <w:color w:val="FFFFFF" w:themeColor="background1"/>
              </w:rPr>
              <w:t xml:space="preserve">Package Id:                                        Package Name: </w:t>
            </w:r>
            <w:r>
              <w:rPr>
                <w:rFonts w:cs="Arial"/>
                <w:b/>
                <w:color w:val="FFFFFF" w:themeColor="background1"/>
              </w:rPr>
              <w:t>Friends sub-system</w:t>
            </w:r>
          </w:p>
        </w:tc>
      </w:tr>
      <w:tr w:rsidR="00016BF7" w:rsidRPr="003E4BDF" w14:paraId="6B6FF30D" w14:textId="77777777" w:rsidTr="00016BF7">
        <w:trPr>
          <w:trHeight w:val="340"/>
        </w:trPr>
        <w:tc>
          <w:tcPr>
            <w:tcW w:w="1464" w:type="dxa"/>
            <w:shd w:val="clear" w:color="auto" w:fill="4BACC6" w:themeFill="accent5"/>
          </w:tcPr>
          <w:p w14:paraId="157A6A11"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Id</w:t>
            </w:r>
          </w:p>
        </w:tc>
        <w:tc>
          <w:tcPr>
            <w:tcW w:w="5448" w:type="dxa"/>
            <w:shd w:val="clear" w:color="auto" w:fill="4BACC6" w:themeFill="accent5"/>
          </w:tcPr>
          <w:p w14:paraId="1443D6DC"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Use Case Name</w:t>
            </w:r>
          </w:p>
        </w:tc>
        <w:tc>
          <w:tcPr>
            <w:tcW w:w="1843" w:type="dxa"/>
            <w:shd w:val="clear" w:color="auto" w:fill="4BACC6" w:themeFill="accent5"/>
          </w:tcPr>
          <w:p w14:paraId="099670BF" w14:textId="77777777" w:rsidR="00016BF7" w:rsidRPr="003E4BDF" w:rsidRDefault="00016BF7" w:rsidP="00016BF7">
            <w:pPr>
              <w:pStyle w:val="BodyText2"/>
              <w:tabs>
                <w:tab w:val="left" w:pos="540"/>
              </w:tabs>
              <w:spacing w:before="60" w:after="60"/>
              <w:jc w:val="center"/>
              <w:rPr>
                <w:rFonts w:cs="Arial"/>
                <w:b/>
                <w:color w:val="FFFFFF" w:themeColor="background1"/>
              </w:rPr>
            </w:pPr>
            <w:r w:rsidRPr="003E4BDF">
              <w:rPr>
                <w:rFonts w:cs="Arial"/>
                <w:b/>
                <w:color w:val="FFFFFF" w:themeColor="background1"/>
              </w:rPr>
              <w:t>Actors</w:t>
            </w:r>
          </w:p>
        </w:tc>
      </w:tr>
      <w:tr w:rsidR="00016BF7" w:rsidRPr="006B43B4" w14:paraId="61C2774E" w14:textId="77777777" w:rsidTr="00016BF7">
        <w:trPr>
          <w:cantSplit/>
          <w:trHeight w:val="113"/>
        </w:trPr>
        <w:tc>
          <w:tcPr>
            <w:tcW w:w="1464" w:type="dxa"/>
          </w:tcPr>
          <w:p w14:paraId="40CC253F" w14:textId="77777777" w:rsidR="00016BF7" w:rsidRPr="006B43B4" w:rsidRDefault="00016BF7" w:rsidP="00016BF7">
            <w:pPr>
              <w:pStyle w:val="BodyText2"/>
              <w:tabs>
                <w:tab w:val="left" w:pos="540"/>
              </w:tabs>
              <w:rPr>
                <w:rFonts w:cs="Arial"/>
              </w:rPr>
            </w:pPr>
            <w:r>
              <w:rPr>
                <w:rFonts w:cs="Arial"/>
              </w:rPr>
              <w:t>C</w:t>
            </w:r>
            <w:r w:rsidRPr="006B43B4">
              <w:rPr>
                <w:rFonts w:cs="Arial"/>
              </w:rPr>
              <w:t>0100</w:t>
            </w:r>
          </w:p>
        </w:tc>
        <w:tc>
          <w:tcPr>
            <w:tcW w:w="5448" w:type="dxa"/>
          </w:tcPr>
          <w:p w14:paraId="72BDAE89" w14:textId="77777777" w:rsidR="00016BF7" w:rsidRPr="006B43B4" w:rsidRDefault="00016BF7" w:rsidP="00016BF7">
            <w:pPr>
              <w:pStyle w:val="BodyText2"/>
              <w:tabs>
                <w:tab w:val="left" w:pos="540"/>
              </w:tabs>
              <w:rPr>
                <w:rFonts w:cs="Arial"/>
              </w:rPr>
            </w:pPr>
            <w:r>
              <w:rPr>
                <w:rFonts w:cs="Arial"/>
              </w:rPr>
              <w:t>Add friend</w:t>
            </w:r>
          </w:p>
        </w:tc>
        <w:tc>
          <w:tcPr>
            <w:tcW w:w="1843" w:type="dxa"/>
          </w:tcPr>
          <w:p w14:paraId="71DDB70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3AD320E8" w14:textId="77777777" w:rsidTr="00016BF7">
        <w:trPr>
          <w:cantSplit/>
          <w:trHeight w:val="113"/>
        </w:trPr>
        <w:tc>
          <w:tcPr>
            <w:tcW w:w="1464" w:type="dxa"/>
          </w:tcPr>
          <w:p w14:paraId="7C67D25C" w14:textId="77777777" w:rsidR="00016BF7" w:rsidRPr="006B43B4" w:rsidRDefault="00016BF7" w:rsidP="00016BF7">
            <w:pPr>
              <w:pStyle w:val="BodyText2"/>
              <w:tabs>
                <w:tab w:val="left" w:pos="540"/>
              </w:tabs>
              <w:rPr>
                <w:rFonts w:cs="Arial"/>
              </w:rPr>
            </w:pPr>
            <w:r>
              <w:rPr>
                <w:rFonts w:cs="Arial"/>
              </w:rPr>
              <w:t>C</w:t>
            </w:r>
            <w:r w:rsidRPr="006B43B4">
              <w:rPr>
                <w:rFonts w:cs="Arial"/>
              </w:rPr>
              <w:t>0200</w:t>
            </w:r>
          </w:p>
        </w:tc>
        <w:tc>
          <w:tcPr>
            <w:tcW w:w="5448" w:type="dxa"/>
          </w:tcPr>
          <w:p w14:paraId="35FE0A42" w14:textId="77777777" w:rsidR="00016BF7" w:rsidRPr="006B43B4" w:rsidRDefault="00016BF7" w:rsidP="00016BF7">
            <w:pPr>
              <w:pStyle w:val="BodyText2"/>
              <w:tabs>
                <w:tab w:val="left" w:pos="540"/>
              </w:tabs>
              <w:rPr>
                <w:rFonts w:cs="Arial"/>
              </w:rPr>
            </w:pPr>
            <w:r>
              <w:rPr>
                <w:rFonts w:cs="Arial"/>
              </w:rPr>
              <w:t>Manage friends</w:t>
            </w:r>
          </w:p>
        </w:tc>
        <w:tc>
          <w:tcPr>
            <w:tcW w:w="1843" w:type="dxa"/>
          </w:tcPr>
          <w:p w14:paraId="6DDC631C" w14:textId="77777777" w:rsidR="00016BF7" w:rsidRPr="006B43B4" w:rsidRDefault="00016BF7" w:rsidP="00016BF7">
            <w:pPr>
              <w:pStyle w:val="BodyText2"/>
              <w:tabs>
                <w:tab w:val="left" w:pos="540"/>
              </w:tabs>
              <w:rPr>
                <w:rFonts w:cs="Arial"/>
              </w:rPr>
            </w:pPr>
            <w:r>
              <w:rPr>
                <w:rFonts w:cs="Arial"/>
              </w:rPr>
              <w:t>User</w:t>
            </w:r>
          </w:p>
        </w:tc>
      </w:tr>
      <w:tr w:rsidR="00016BF7" w:rsidRPr="006B43B4" w14:paraId="11F845DC" w14:textId="77777777" w:rsidTr="00016BF7">
        <w:trPr>
          <w:cantSplit/>
          <w:trHeight w:val="113"/>
        </w:trPr>
        <w:tc>
          <w:tcPr>
            <w:tcW w:w="1464" w:type="dxa"/>
          </w:tcPr>
          <w:p w14:paraId="50A2484F" w14:textId="77777777" w:rsidR="00016BF7" w:rsidRPr="006B43B4" w:rsidRDefault="00016BF7" w:rsidP="00016BF7">
            <w:pPr>
              <w:pStyle w:val="BodyText2"/>
              <w:tabs>
                <w:tab w:val="left" w:pos="540"/>
              </w:tabs>
              <w:rPr>
                <w:rFonts w:cs="Arial"/>
              </w:rPr>
            </w:pPr>
            <w:r>
              <w:rPr>
                <w:rFonts w:cs="Arial"/>
              </w:rPr>
              <w:t>C</w:t>
            </w:r>
            <w:r w:rsidRPr="006B43B4">
              <w:rPr>
                <w:rFonts w:cs="Arial"/>
              </w:rPr>
              <w:t>0300</w:t>
            </w:r>
          </w:p>
        </w:tc>
        <w:tc>
          <w:tcPr>
            <w:tcW w:w="5448" w:type="dxa"/>
          </w:tcPr>
          <w:p w14:paraId="7CBCEB58" w14:textId="77777777" w:rsidR="00016BF7" w:rsidRPr="006B43B4" w:rsidRDefault="00016BF7" w:rsidP="00016BF7">
            <w:pPr>
              <w:pStyle w:val="BodyText2"/>
              <w:tabs>
                <w:tab w:val="left" w:pos="540"/>
              </w:tabs>
              <w:rPr>
                <w:rFonts w:cs="Arial"/>
              </w:rPr>
            </w:pPr>
            <w:r>
              <w:rPr>
                <w:rFonts w:cs="Arial"/>
              </w:rPr>
              <w:t>Invite friend to challenge</w:t>
            </w:r>
          </w:p>
        </w:tc>
        <w:tc>
          <w:tcPr>
            <w:tcW w:w="1843" w:type="dxa"/>
          </w:tcPr>
          <w:p w14:paraId="769D7757" w14:textId="77777777" w:rsidR="00016BF7" w:rsidRPr="006B43B4" w:rsidRDefault="00016BF7" w:rsidP="00016BF7">
            <w:pPr>
              <w:pStyle w:val="BodyText2"/>
              <w:tabs>
                <w:tab w:val="left" w:pos="540"/>
              </w:tabs>
              <w:rPr>
                <w:rFonts w:cs="Arial"/>
              </w:rPr>
            </w:pPr>
            <w:r>
              <w:rPr>
                <w:rFonts w:cs="Arial"/>
              </w:rPr>
              <w:t>User</w:t>
            </w:r>
          </w:p>
        </w:tc>
      </w:tr>
      <w:tr w:rsidR="00016BF7" w:rsidRPr="006B43B4" w14:paraId="792BDC0F" w14:textId="77777777" w:rsidTr="00016BF7">
        <w:trPr>
          <w:cantSplit/>
          <w:trHeight w:val="113"/>
        </w:trPr>
        <w:tc>
          <w:tcPr>
            <w:tcW w:w="1464" w:type="dxa"/>
          </w:tcPr>
          <w:p w14:paraId="7C9CC922" w14:textId="77777777" w:rsidR="00016BF7" w:rsidRPr="006B43B4" w:rsidRDefault="00016BF7" w:rsidP="00016BF7">
            <w:pPr>
              <w:pStyle w:val="BodyText2"/>
              <w:tabs>
                <w:tab w:val="left" w:pos="540"/>
              </w:tabs>
              <w:rPr>
                <w:rFonts w:cs="Arial"/>
              </w:rPr>
            </w:pPr>
            <w:r>
              <w:rPr>
                <w:rFonts w:cs="Arial"/>
              </w:rPr>
              <w:t>C</w:t>
            </w:r>
            <w:r w:rsidRPr="006B43B4">
              <w:rPr>
                <w:rFonts w:cs="Arial"/>
              </w:rPr>
              <w:t>0400</w:t>
            </w:r>
          </w:p>
        </w:tc>
        <w:tc>
          <w:tcPr>
            <w:tcW w:w="5448" w:type="dxa"/>
          </w:tcPr>
          <w:p w14:paraId="25DD10BE" w14:textId="77777777" w:rsidR="00016BF7" w:rsidRPr="006B43B4" w:rsidRDefault="00016BF7" w:rsidP="00016BF7">
            <w:pPr>
              <w:pStyle w:val="BodyText2"/>
              <w:tabs>
                <w:tab w:val="left" w:pos="540"/>
              </w:tabs>
              <w:rPr>
                <w:rFonts w:cs="Arial"/>
              </w:rPr>
            </w:pPr>
            <w:r>
              <w:rPr>
                <w:rFonts w:cs="Arial"/>
              </w:rPr>
              <w:t>Verify friend’s challenge</w:t>
            </w:r>
          </w:p>
        </w:tc>
        <w:tc>
          <w:tcPr>
            <w:tcW w:w="1843" w:type="dxa"/>
          </w:tcPr>
          <w:p w14:paraId="2CD81860" w14:textId="77777777" w:rsidR="00016BF7" w:rsidRPr="006B43B4" w:rsidRDefault="00016BF7" w:rsidP="00016BF7">
            <w:pPr>
              <w:pStyle w:val="BodyText2"/>
              <w:tabs>
                <w:tab w:val="left" w:pos="540"/>
              </w:tabs>
              <w:rPr>
                <w:rFonts w:cs="Arial"/>
              </w:rPr>
            </w:pPr>
            <w:r>
              <w:rPr>
                <w:rFonts w:cs="Arial"/>
              </w:rPr>
              <w:t>User</w:t>
            </w:r>
          </w:p>
        </w:tc>
      </w:tr>
      <w:tr w:rsidR="00016BF7" w:rsidRPr="006B43B4" w14:paraId="409E5A97" w14:textId="77777777" w:rsidTr="00016BF7">
        <w:trPr>
          <w:cantSplit/>
          <w:trHeight w:val="113"/>
        </w:trPr>
        <w:tc>
          <w:tcPr>
            <w:tcW w:w="1464" w:type="dxa"/>
          </w:tcPr>
          <w:p w14:paraId="22A62CB4" w14:textId="77777777" w:rsidR="00016BF7" w:rsidRDefault="00016BF7" w:rsidP="00016BF7">
            <w:pPr>
              <w:pStyle w:val="BodyText2"/>
              <w:tabs>
                <w:tab w:val="left" w:pos="540"/>
              </w:tabs>
              <w:rPr>
                <w:rFonts w:cs="Arial"/>
              </w:rPr>
            </w:pPr>
            <w:r>
              <w:rPr>
                <w:rFonts w:cs="Arial"/>
              </w:rPr>
              <w:t>C0500</w:t>
            </w:r>
          </w:p>
        </w:tc>
        <w:tc>
          <w:tcPr>
            <w:tcW w:w="5448" w:type="dxa"/>
          </w:tcPr>
          <w:p w14:paraId="5C0DB59A" w14:textId="77777777" w:rsidR="00016BF7" w:rsidRDefault="00016BF7" w:rsidP="00016BF7">
            <w:pPr>
              <w:pStyle w:val="BodyText2"/>
              <w:tabs>
                <w:tab w:val="left" w:pos="540"/>
              </w:tabs>
              <w:rPr>
                <w:rFonts w:cs="Arial"/>
              </w:rPr>
            </w:pPr>
            <w:r>
              <w:rPr>
                <w:rFonts w:cs="Arial"/>
              </w:rPr>
              <w:t>Join friend’s challenge</w:t>
            </w:r>
          </w:p>
        </w:tc>
        <w:tc>
          <w:tcPr>
            <w:tcW w:w="1843" w:type="dxa"/>
          </w:tcPr>
          <w:p w14:paraId="14FCC856" w14:textId="77777777" w:rsidR="00016BF7" w:rsidRDefault="00016BF7" w:rsidP="00016BF7">
            <w:pPr>
              <w:pStyle w:val="BodyText2"/>
              <w:tabs>
                <w:tab w:val="left" w:pos="540"/>
              </w:tabs>
              <w:rPr>
                <w:rFonts w:cs="Arial"/>
              </w:rPr>
            </w:pPr>
            <w:r>
              <w:rPr>
                <w:rFonts w:cs="Arial"/>
              </w:rPr>
              <w:t>User</w:t>
            </w:r>
          </w:p>
        </w:tc>
      </w:tr>
      <w:tr w:rsidR="00016BF7" w:rsidRPr="006B43B4" w14:paraId="07FB82AC" w14:textId="77777777" w:rsidTr="00016BF7">
        <w:trPr>
          <w:trHeight w:val="325"/>
        </w:trPr>
        <w:tc>
          <w:tcPr>
            <w:tcW w:w="8755" w:type="dxa"/>
            <w:gridSpan w:val="3"/>
          </w:tcPr>
          <w:p w14:paraId="16063A69" w14:textId="77777777" w:rsidR="00016BF7" w:rsidRPr="006B43B4" w:rsidRDefault="00016BF7" w:rsidP="00016BF7">
            <w:pPr>
              <w:pStyle w:val="BodyText2"/>
              <w:tabs>
                <w:tab w:val="left" w:pos="540"/>
              </w:tabs>
              <w:spacing w:before="60" w:after="60"/>
              <w:rPr>
                <w:rFonts w:cs="Arial"/>
                <w:b/>
              </w:rPr>
            </w:pPr>
            <w:r w:rsidRPr="006B43B4">
              <w:rPr>
                <w:rFonts w:cs="Arial"/>
                <w:b/>
              </w:rPr>
              <w:t>Queries/Reports</w:t>
            </w:r>
          </w:p>
        </w:tc>
      </w:tr>
      <w:tr w:rsidR="00016BF7" w:rsidRPr="006B43B4" w14:paraId="1DFBE1AD" w14:textId="77777777" w:rsidTr="00016BF7">
        <w:trPr>
          <w:cantSplit/>
          <w:trHeight w:val="113"/>
        </w:trPr>
        <w:tc>
          <w:tcPr>
            <w:tcW w:w="1464" w:type="dxa"/>
          </w:tcPr>
          <w:p w14:paraId="56D0C09F" w14:textId="77777777" w:rsidR="00016BF7" w:rsidRPr="006B43B4" w:rsidRDefault="00016BF7" w:rsidP="00016BF7">
            <w:pPr>
              <w:pStyle w:val="BodyText2"/>
              <w:tabs>
                <w:tab w:val="left" w:pos="540"/>
              </w:tabs>
              <w:rPr>
                <w:rFonts w:cs="Arial"/>
              </w:rPr>
            </w:pPr>
            <w:r>
              <w:rPr>
                <w:rFonts w:cs="Arial"/>
              </w:rPr>
              <w:t>C</w:t>
            </w:r>
            <w:r w:rsidRPr="006B43B4">
              <w:rPr>
                <w:rFonts w:cs="Arial"/>
              </w:rPr>
              <w:t>0</w:t>
            </w:r>
            <w:r>
              <w:rPr>
                <w:rFonts w:cs="Arial"/>
              </w:rPr>
              <w:t>6</w:t>
            </w:r>
            <w:r w:rsidRPr="006B43B4">
              <w:rPr>
                <w:rFonts w:cs="Arial"/>
              </w:rPr>
              <w:t>00</w:t>
            </w:r>
          </w:p>
        </w:tc>
        <w:tc>
          <w:tcPr>
            <w:tcW w:w="5448" w:type="dxa"/>
          </w:tcPr>
          <w:p w14:paraId="217A802F" w14:textId="77777777" w:rsidR="00016BF7" w:rsidRPr="006B43B4" w:rsidRDefault="00016BF7" w:rsidP="00016BF7">
            <w:pPr>
              <w:pStyle w:val="BodyText2"/>
              <w:tabs>
                <w:tab w:val="left" w:pos="540"/>
              </w:tabs>
              <w:rPr>
                <w:rFonts w:cs="Arial"/>
              </w:rPr>
            </w:pPr>
          </w:p>
        </w:tc>
        <w:tc>
          <w:tcPr>
            <w:tcW w:w="1843" w:type="dxa"/>
          </w:tcPr>
          <w:p w14:paraId="73945E8B" w14:textId="77777777" w:rsidR="00016BF7" w:rsidRPr="006B43B4" w:rsidRDefault="00016BF7" w:rsidP="00016BF7">
            <w:pPr>
              <w:pStyle w:val="BodyText2"/>
              <w:tabs>
                <w:tab w:val="left" w:pos="540"/>
              </w:tabs>
              <w:rPr>
                <w:rFonts w:cs="Arial"/>
              </w:rPr>
            </w:pPr>
          </w:p>
        </w:tc>
      </w:tr>
      <w:tr w:rsidR="00016BF7" w:rsidRPr="006B43B4" w14:paraId="523D52CB" w14:textId="77777777" w:rsidTr="00016BF7">
        <w:trPr>
          <w:cantSplit/>
          <w:trHeight w:val="113"/>
        </w:trPr>
        <w:tc>
          <w:tcPr>
            <w:tcW w:w="1464" w:type="dxa"/>
          </w:tcPr>
          <w:p w14:paraId="630D61F8" w14:textId="77777777" w:rsidR="00016BF7" w:rsidRPr="006B43B4" w:rsidRDefault="00016BF7" w:rsidP="00016BF7">
            <w:pPr>
              <w:pStyle w:val="BodyText2"/>
              <w:tabs>
                <w:tab w:val="left" w:pos="540"/>
              </w:tabs>
              <w:rPr>
                <w:rFonts w:cs="Arial"/>
              </w:rPr>
            </w:pPr>
            <w:r>
              <w:rPr>
                <w:rFonts w:cs="Arial"/>
              </w:rPr>
              <w:t>C</w:t>
            </w:r>
            <w:r w:rsidRPr="006B43B4">
              <w:rPr>
                <w:rFonts w:cs="Arial"/>
              </w:rPr>
              <w:t>0</w:t>
            </w:r>
            <w:r>
              <w:rPr>
                <w:rFonts w:cs="Arial"/>
              </w:rPr>
              <w:t>7</w:t>
            </w:r>
            <w:r w:rsidRPr="006B43B4">
              <w:rPr>
                <w:rFonts w:cs="Arial"/>
              </w:rPr>
              <w:t>00</w:t>
            </w:r>
          </w:p>
        </w:tc>
        <w:tc>
          <w:tcPr>
            <w:tcW w:w="5448" w:type="dxa"/>
          </w:tcPr>
          <w:p w14:paraId="137442CF" w14:textId="77777777" w:rsidR="00016BF7" w:rsidRPr="006B43B4" w:rsidRDefault="00016BF7" w:rsidP="00016BF7">
            <w:pPr>
              <w:pStyle w:val="BodyText2"/>
              <w:tabs>
                <w:tab w:val="left" w:pos="540"/>
              </w:tabs>
              <w:rPr>
                <w:rFonts w:cs="Arial"/>
              </w:rPr>
            </w:pPr>
          </w:p>
        </w:tc>
        <w:tc>
          <w:tcPr>
            <w:tcW w:w="1843" w:type="dxa"/>
          </w:tcPr>
          <w:p w14:paraId="6E33BF43" w14:textId="77777777" w:rsidR="00016BF7" w:rsidRPr="006B43B4" w:rsidRDefault="00016BF7" w:rsidP="00016BF7">
            <w:pPr>
              <w:pStyle w:val="BodyText2"/>
              <w:tabs>
                <w:tab w:val="left" w:pos="540"/>
              </w:tabs>
              <w:rPr>
                <w:rFonts w:cs="Arial"/>
              </w:rPr>
            </w:pPr>
          </w:p>
        </w:tc>
      </w:tr>
    </w:tbl>
    <w:p w14:paraId="00A8806A" w14:textId="5BB84928" w:rsidR="00172B61" w:rsidRPr="00952F66" w:rsidRDefault="00172B61" w:rsidP="00172B61">
      <w:pPr>
        <w:rPr>
          <w:lang w:val="en-ZA"/>
        </w:rPr>
      </w:pPr>
    </w:p>
    <w:p w14:paraId="47DB6430" w14:textId="4C4D4B12" w:rsidR="0008310D" w:rsidRPr="00952F66" w:rsidRDefault="0008310D" w:rsidP="00172B61">
      <w:pPr>
        <w:rPr>
          <w:lang w:val="en-ZA"/>
        </w:rPr>
      </w:pPr>
    </w:p>
    <w:p w14:paraId="4C45C16A" w14:textId="77777777" w:rsidR="0008310D" w:rsidRPr="00952F66" w:rsidRDefault="0008310D" w:rsidP="00172B61">
      <w:pPr>
        <w:rPr>
          <w:lang w:val="en-ZA"/>
        </w:rPr>
      </w:pPr>
    </w:p>
    <w:p w14:paraId="404470BD" w14:textId="77777777" w:rsidR="008646F6" w:rsidRPr="00952F66" w:rsidRDefault="00660516" w:rsidP="008646F6">
      <w:pPr>
        <w:pStyle w:val="Heading2"/>
        <w:rPr>
          <w:lang w:val="en-ZA"/>
        </w:rPr>
      </w:pPr>
      <w:r w:rsidRPr="00952F66">
        <w:rPr>
          <w:lang w:val="en-ZA"/>
        </w:rPr>
        <w:br w:type="page"/>
      </w:r>
      <w:bookmarkStart w:id="11" w:name="_Toc3230023"/>
      <w:r w:rsidR="00A733E3" w:rsidRPr="00952F66">
        <w:rPr>
          <w:lang w:val="en-ZA"/>
        </w:rPr>
        <w:lastRenderedPageBreak/>
        <w:t>Use</w:t>
      </w:r>
      <w:r w:rsidR="0001007E" w:rsidRPr="00952F66">
        <w:rPr>
          <w:lang w:val="en-ZA"/>
        </w:rPr>
        <w:t xml:space="preserve"> </w:t>
      </w:r>
      <w:r w:rsidR="00172B61" w:rsidRPr="00952F66">
        <w:rPr>
          <w:lang w:val="en-ZA"/>
        </w:rPr>
        <w:t>Case Narratives (User Stories)</w:t>
      </w:r>
      <w:bookmarkEnd w:id="11"/>
    </w:p>
    <w:p w14:paraId="48AE5002" w14:textId="77777777" w:rsidR="00016BF7" w:rsidRDefault="00016BF7" w:rsidP="00016BF7">
      <w:pPr>
        <w:pStyle w:val="Heading3"/>
      </w:pPr>
      <w:bookmarkStart w:id="12" w:name="_Toc3230024"/>
      <w:bookmarkStart w:id="13" w:name="_Toc3230028"/>
      <w:bookmarkEnd w:id="4"/>
      <w:r>
        <w:t xml:space="preserve">Package A: </w:t>
      </w:r>
      <w:bookmarkEnd w:id="12"/>
      <w:r>
        <w:t>Challenge sub-system</w:t>
      </w:r>
    </w:p>
    <w:p w14:paraId="62402BB3" w14:textId="77777777" w:rsidR="00016BF7" w:rsidRDefault="00016BF7" w:rsidP="00016BF7">
      <w:r>
        <w:t xml:space="preserve">  </w:t>
      </w:r>
      <w:commentRangeStart w:id="14"/>
      <w:commentRangeEnd w:id="14"/>
      <w:r>
        <w:rPr>
          <w:rStyle w:val="CommentReference"/>
        </w:rPr>
        <w:commentReference w:id="14"/>
      </w:r>
    </w:p>
    <w:tbl>
      <w:tblPr>
        <w:tblStyle w:val="TableGrid"/>
        <w:tblW w:w="0" w:type="auto"/>
        <w:tblLook w:val="04A0" w:firstRow="1" w:lastRow="0" w:firstColumn="1" w:lastColumn="0" w:noHBand="0" w:noVBand="1"/>
      </w:tblPr>
      <w:tblGrid>
        <w:gridCol w:w="2215"/>
        <w:gridCol w:w="1962"/>
        <w:gridCol w:w="4126"/>
      </w:tblGrid>
      <w:tr w:rsidR="00016BF7" w:rsidRPr="003E4BDF" w14:paraId="53592708" w14:textId="77777777" w:rsidTr="00016BF7">
        <w:trPr>
          <w:trHeight w:val="340"/>
        </w:trPr>
        <w:tc>
          <w:tcPr>
            <w:tcW w:w="2215" w:type="dxa"/>
            <w:shd w:val="clear" w:color="auto" w:fill="4BACC6" w:themeFill="accent5"/>
            <w:vAlign w:val="center"/>
          </w:tcPr>
          <w:p w14:paraId="52D95D19" w14:textId="77777777" w:rsidR="00016BF7" w:rsidRPr="003E4BDF" w:rsidRDefault="00016BF7" w:rsidP="00016BF7">
            <w:pPr>
              <w:rPr>
                <w:b/>
                <w:color w:val="FFFFFF" w:themeColor="background1"/>
              </w:rPr>
            </w:pPr>
            <w:commentRangeStart w:id="15"/>
            <w:r w:rsidRPr="003E4BDF">
              <w:rPr>
                <w:b/>
                <w:color w:val="FFFFFF" w:themeColor="background1"/>
              </w:rPr>
              <w:t>Use Case ID</w:t>
            </w:r>
          </w:p>
        </w:tc>
        <w:tc>
          <w:tcPr>
            <w:tcW w:w="6088" w:type="dxa"/>
            <w:gridSpan w:val="2"/>
            <w:shd w:val="clear" w:color="auto" w:fill="4BACC6" w:themeFill="accent5"/>
            <w:vAlign w:val="center"/>
          </w:tcPr>
          <w:p w14:paraId="77D57792"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15"/>
            <w:r w:rsidRPr="003E4BDF">
              <w:rPr>
                <w:rStyle w:val="CommentReference"/>
                <w:color w:val="FFFFFF" w:themeColor="background1"/>
              </w:rPr>
              <w:commentReference w:id="15"/>
            </w:r>
          </w:p>
        </w:tc>
      </w:tr>
      <w:tr w:rsidR="00016BF7" w14:paraId="0D48BFE7" w14:textId="77777777" w:rsidTr="00016BF7">
        <w:trPr>
          <w:trHeight w:val="340"/>
        </w:trPr>
        <w:tc>
          <w:tcPr>
            <w:tcW w:w="2215" w:type="dxa"/>
            <w:vAlign w:val="center"/>
          </w:tcPr>
          <w:p w14:paraId="1E3B35A6" w14:textId="77777777" w:rsidR="00016BF7" w:rsidRDefault="00016BF7" w:rsidP="00016BF7">
            <w:r w:rsidRPr="006B43B4">
              <w:rPr>
                <w:rFonts w:cs="Arial"/>
              </w:rPr>
              <w:t>A0100</w:t>
            </w:r>
          </w:p>
        </w:tc>
        <w:tc>
          <w:tcPr>
            <w:tcW w:w="6088" w:type="dxa"/>
            <w:gridSpan w:val="2"/>
            <w:vAlign w:val="center"/>
          </w:tcPr>
          <w:p w14:paraId="6085EFAE" w14:textId="77777777" w:rsidR="00016BF7" w:rsidRDefault="00016BF7" w:rsidP="00016BF7">
            <w:r>
              <w:t>Create challenge</w:t>
            </w:r>
          </w:p>
        </w:tc>
      </w:tr>
      <w:tr w:rsidR="00016BF7" w:rsidRPr="003E4BDF" w14:paraId="4EC18373" w14:textId="77777777" w:rsidTr="00016BF7">
        <w:trPr>
          <w:trHeight w:val="340"/>
        </w:trPr>
        <w:tc>
          <w:tcPr>
            <w:tcW w:w="4177" w:type="dxa"/>
            <w:gridSpan w:val="2"/>
            <w:shd w:val="clear" w:color="auto" w:fill="4BACC6" w:themeFill="accent5"/>
            <w:vAlign w:val="center"/>
          </w:tcPr>
          <w:p w14:paraId="3AF6C4A7"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16"/>
            <w:r w:rsidRPr="003E4BDF">
              <w:rPr>
                <w:b/>
                <w:color w:val="FFFFFF" w:themeColor="background1"/>
              </w:rPr>
              <w:t>Actors</w:t>
            </w:r>
            <w:commentRangeEnd w:id="16"/>
            <w:r w:rsidRPr="003E4BDF">
              <w:rPr>
                <w:rStyle w:val="CommentReference"/>
                <w:color w:val="FFFFFF" w:themeColor="background1"/>
              </w:rPr>
              <w:commentReference w:id="16"/>
            </w:r>
          </w:p>
        </w:tc>
        <w:tc>
          <w:tcPr>
            <w:tcW w:w="4126" w:type="dxa"/>
            <w:shd w:val="clear" w:color="auto" w:fill="4BACC6" w:themeFill="accent5"/>
            <w:vAlign w:val="center"/>
          </w:tcPr>
          <w:p w14:paraId="27E31C4D"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17"/>
            <w:r w:rsidRPr="003E4BDF">
              <w:rPr>
                <w:b/>
                <w:color w:val="FFFFFF" w:themeColor="background1"/>
              </w:rPr>
              <w:t>Actors</w:t>
            </w:r>
            <w:commentRangeEnd w:id="17"/>
            <w:r w:rsidRPr="003E4BDF">
              <w:rPr>
                <w:rStyle w:val="CommentReference"/>
                <w:color w:val="FFFFFF" w:themeColor="background1"/>
              </w:rPr>
              <w:commentReference w:id="17"/>
            </w:r>
          </w:p>
        </w:tc>
      </w:tr>
      <w:tr w:rsidR="00016BF7" w14:paraId="408FD935" w14:textId="77777777" w:rsidTr="00016BF7">
        <w:trPr>
          <w:trHeight w:val="340"/>
        </w:trPr>
        <w:tc>
          <w:tcPr>
            <w:tcW w:w="4177" w:type="dxa"/>
            <w:gridSpan w:val="2"/>
            <w:vAlign w:val="center"/>
          </w:tcPr>
          <w:p w14:paraId="70DCA592" w14:textId="77777777" w:rsidR="00016BF7" w:rsidRDefault="00016BF7" w:rsidP="00016BF7">
            <w:r>
              <w:t>Admin</w:t>
            </w:r>
          </w:p>
        </w:tc>
        <w:tc>
          <w:tcPr>
            <w:tcW w:w="4126" w:type="dxa"/>
            <w:vAlign w:val="center"/>
          </w:tcPr>
          <w:p w14:paraId="5BC8C73A" w14:textId="77777777" w:rsidR="00016BF7" w:rsidRDefault="00016BF7" w:rsidP="00016BF7">
            <w:r>
              <w:t>User</w:t>
            </w:r>
          </w:p>
        </w:tc>
      </w:tr>
      <w:tr w:rsidR="00016BF7" w14:paraId="44433A13" w14:textId="77777777" w:rsidTr="00016BF7">
        <w:trPr>
          <w:trHeight w:val="340"/>
        </w:trPr>
        <w:tc>
          <w:tcPr>
            <w:tcW w:w="2215" w:type="dxa"/>
            <w:shd w:val="clear" w:color="auto" w:fill="4BACC6" w:themeFill="accent5"/>
            <w:vAlign w:val="center"/>
          </w:tcPr>
          <w:p w14:paraId="698C97A0" w14:textId="77777777" w:rsidR="00016BF7" w:rsidRPr="003E4BDF" w:rsidRDefault="00016BF7" w:rsidP="00016BF7">
            <w:pPr>
              <w:rPr>
                <w:b/>
                <w:color w:val="FFFFFF" w:themeColor="background1"/>
              </w:rPr>
            </w:pPr>
            <w:commentRangeStart w:id="18"/>
            <w:r w:rsidRPr="003E4BDF">
              <w:rPr>
                <w:b/>
                <w:color w:val="FFFFFF" w:themeColor="background1"/>
              </w:rPr>
              <w:t>Description</w:t>
            </w:r>
            <w:commentRangeEnd w:id="18"/>
            <w:r w:rsidRPr="003E4BDF">
              <w:rPr>
                <w:rStyle w:val="CommentReference"/>
                <w:color w:val="FFFFFF" w:themeColor="background1"/>
              </w:rPr>
              <w:commentReference w:id="18"/>
            </w:r>
          </w:p>
        </w:tc>
        <w:tc>
          <w:tcPr>
            <w:tcW w:w="6088" w:type="dxa"/>
            <w:gridSpan w:val="2"/>
            <w:vAlign w:val="center"/>
          </w:tcPr>
          <w:p w14:paraId="51A1B901" w14:textId="77777777" w:rsidR="00016BF7" w:rsidRDefault="00016BF7" w:rsidP="00016BF7">
            <w:r>
              <w:t>The admin creates a challenge that is made available for users to add to their bucket list.</w:t>
            </w:r>
          </w:p>
        </w:tc>
      </w:tr>
      <w:tr w:rsidR="00016BF7" w14:paraId="4D4A42CC" w14:textId="77777777" w:rsidTr="00016BF7">
        <w:trPr>
          <w:trHeight w:val="340"/>
        </w:trPr>
        <w:tc>
          <w:tcPr>
            <w:tcW w:w="2215" w:type="dxa"/>
            <w:shd w:val="clear" w:color="auto" w:fill="4BACC6" w:themeFill="accent5"/>
            <w:vAlign w:val="center"/>
          </w:tcPr>
          <w:p w14:paraId="6217B528" w14:textId="77777777" w:rsidR="00016BF7" w:rsidRPr="003E4BDF" w:rsidRDefault="00016BF7" w:rsidP="00016BF7">
            <w:pPr>
              <w:rPr>
                <w:b/>
                <w:color w:val="FFFFFF" w:themeColor="background1"/>
              </w:rPr>
            </w:pPr>
            <w:commentRangeStart w:id="19"/>
            <w:r w:rsidRPr="003E4BDF">
              <w:rPr>
                <w:b/>
                <w:color w:val="FFFFFF" w:themeColor="background1"/>
              </w:rPr>
              <w:t>Pre-Conditions</w:t>
            </w:r>
            <w:commentRangeEnd w:id="19"/>
            <w:r w:rsidRPr="003E4BDF">
              <w:rPr>
                <w:rStyle w:val="CommentReference"/>
                <w:color w:val="FFFFFF" w:themeColor="background1"/>
              </w:rPr>
              <w:commentReference w:id="19"/>
            </w:r>
          </w:p>
        </w:tc>
        <w:tc>
          <w:tcPr>
            <w:tcW w:w="6088" w:type="dxa"/>
            <w:gridSpan w:val="2"/>
            <w:vAlign w:val="center"/>
          </w:tcPr>
          <w:p w14:paraId="428D9998" w14:textId="77777777" w:rsidR="00016BF7" w:rsidRDefault="00016BF7" w:rsidP="00016BF7">
            <w:r>
              <w:t>The admin must be logged in.</w:t>
            </w:r>
          </w:p>
        </w:tc>
      </w:tr>
      <w:tr w:rsidR="00016BF7" w14:paraId="45E6445D" w14:textId="77777777" w:rsidTr="00016BF7">
        <w:trPr>
          <w:trHeight w:val="340"/>
        </w:trPr>
        <w:tc>
          <w:tcPr>
            <w:tcW w:w="2215" w:type="dxa"/>
            <w:shd w:val="clear" w:color="auto" w:fill="4BACC6" w:themeFill="accent5"/>
            <w:vAlign w:val="center"/>
          </w:tcPr>
          <w:p w14:paraId="34F15923" w14:textId="77777777" w:rsidR="00016BF7" w:rsidRPr="003E4BDF" w:rsidRDefault="00016BF7" w:rsidP="00016BF7">
            <w:pPr>
              <w:rPr>
                <w:b/>
                <w:color w:val="FFFFFF" w:themeColor="background1"/>
              </w:rPr>
            </w:pPr>
            <w:commentRangeStart w:id="20"/>
            <w:r w:rsidRPr="003E4BDF">
              <w:rPr>
                <w:b/>
                <w:color w:val="FFFFFF" w:themeColor="background1"/>
              </w:rPr>
              <w:t>Triggers</w:t>
            </w:r>
            <w:commentRangeEnd w:id="20"/>
            <w:r w:rsidRPr="003E4BDF">
              <w:rPr>
                <w:rStyle w:val="CommentReference"/>
                <w:color w:val="FFFFFF" w:themeColor="background1"/>
              </w:rPr>
              <w:commentReference w:id="20"/>
            </w:r>
          </w:p>
        </w:tc>
        <w:tc>
          <w:tcPr>
            <w:tcW w:w="6088" w:type="dxa"/>
            <w:gridSpan w:val="2"/>
            <w:vAlign w:val="center"/>
          </w:tcPr>
          <w:p w14:paraId="29F56311" w14:textId="77777777" w:rsidR="00016BF7" w:rsidRDefault="00016BF7" w:rsidP="00016BF7">
            <w:r>
              <w:t>The admin has an idea for a new challenge which is not currently available.</w:t>
            </w:r>
          </w:p>
        </w:tc>
      </w:tr>
      <w:tr w:rsidR="00016BF7" w14:paraId="499119F8" w14:textId="77777777" w:rsidTr="00016BF7">
        <w:trPr>
          <w:trHeight w:val="340"/>
        </w:trPr>
        <w:tc>
          <w:tcPr>
            <w:tcW w:w="2215" w:type="dxa"/>
            <w:shd w:val="clear" w:color="auto" w:fill="4BACC6" w:themeFill="accent5"/>
            <w:vAlign w:val="center"/>
          </w:tcPr>
          <w:p w14:paraId="2DD97EAD" w14:textId="77777777" w:rsidR="00016BF7" w:rsidRPr="003E4BDF" w:rsidRDefault="00016BF7" w:rsidP="00016BF7">
            <w:pPr>
              <w:rPr>
                <w:b/>
                <w:color w:val="FFFFFF" w:themeColor="background1"/>
              </w:rPr>
            </w:pPr>
            <w:commentRangeStart w:id="21"/>
            <w:r w:rsidRPr="003E4BDF">
              <w:rPr>
                <w:b/>
                <w:color w:val="FFFFFF" w:themeColor="background1"/>
              </w:rPr>
              <w:t>Post-Conditions</w:t>
            </w:r>
            <w:commentRangeEnd w:id="21"/>
            <w:r w:rsidRPr="003E4BDF">
              <w:rPr>
                <w:rStyle w:val="CommentReference"/>
                <w:color w:val="FFFFFF" w:themeColor="background1"/>
              </w:rPr>
              <w:commentReference w:id="21"/>
            </w:r>
          </w:p>
        </w:tc>
        <w:tc>
          <w:tcPr>
            <w:tcW w:w="6088" w:type="dxa"/>
            <w:gridSpan w:val="2"/>
            <w:vAlign w:val="center"/>
          </w:tcPr>
          <w:p w14:paraId="0BDD72FD" w14:textId="77777777" w:rsidR="00016BF7" w:rsidRDefault="00016BF7" w:rsidP="00016BF7">
            <w:r>
              <w:t>A challenge is created and is made available for users for use.</w:t>
            </w:r>
          </w:p>
        </w:tc>
      </w:tr>
      <w:tr w:rsidR="00016BF7" w14:paraId="45675075" w14:textId="77777777" w:rsidTr="00016BF7">
        <w:trPr>
          <w:trHeight w:val="340"/>
        </w:trPr>
        <w:tc>
          <w:tcPr>
            <w:tcW w:w="2215" w:type="dxa"/>
            <w:shd w:val="clear" w:color="auto" w:fill="4BACC6" w:themeFill="accent5"/>
            <w:vAlign w:val="center"/>
          </w:tcPr>
          <w:p w14:paraId="5E9E1290" w14:textId="77777777" w:rsidR="00016BF7" w:rsidRPr="003E4BDF" w:rsidRDefault="00016BF7" w:rsidP="00016BF7">
            <w:pPr>
              <w:rPr>
                <w:b/>
                <w:color w:val="FFFFFF" w:themeColor="background1"/>
              </w:rPr>
            </w:pPr>
            <w:commentRangeStart w:id="22"/>
            <w:r w:rsidRPr="003E4BDF">
              <w:rPr>
                <w:b/>
                <w:color w:val="FFFFFF" w:themeColor="background1"/>
              </w:rPr>
              <w:t>Basic Flow of Events</w:t>
            </w:r>
            <w:commentRangeEnd w:id="22"/>
            <w:r w:rsidRPr="003E4BDF">
              <w:rPr>
                <w:rStyle w:val="CommentReference"/>
                <w:color w:val="FFFFFF" w:themeColor="background1"/>
              </w:rPr>
              <w:commentReference w:id="22"/>
            </w:r>
          </w:p>
        </w:tc>
        <w:tc>
          <w:tcPr>
            <w:tcW w:w="6088" w:type="dxa"/>
            <w:gridSpan w:val="2"/>
            <w:vAlign w:val="center"/>
          </w:tcPr>
          <w:p w14:paraId="713B057C" w14:textId="77777777" w:rsidR="00016BF7" w:rsidRDefault="00016BF7" w:rsidP="00546ECF">
            <w:pPr>
              <w:pStyle w:val="ListParagraph"/>
              <w:numPr>
                <w:ilvl w:val="0"/>
                <w:numId w:val="11"/>
              </w:numPr>
            </w:pPr>
            <w:r>
              <w:t>Admin logs in</w:t>
            </w:r>
          </w:p>
          <w:p w14:paraId="004E6AD3" w14:textId="77777777" w:rsidR="00016BF7" w:rsidRDefault="00016BF7" w:rsidP="00546ECF">
            <w:pPr>
              <w:pStyle w:val="ListParagraph"/>
              <w:numPr>
                <w:ilvl w:val="0"/>
                <w:numId w:val="11"/>
              </w:numPr>
            </w:pPr>
            <w:r>
              <w:t>Admin fills out form containing all information of challenge</w:t>
            </w:r>
          </w:p>
          <w:p w14:paraId="5B64CF08" w14:textId="77777777" w:rsidR="00016BF7" w:rsidRDefault="00016BF7" w:rsidP="00546ECF">
            <w:pPr>
              <w:pStyle w:val="ListParagraph"/>
              <w:numPr>
                <w:ilvl w:val="0"/>
                <w:numId w:val="11"/>
              </w:numPr>
            </w:pPr>
            <w:r>
              <w:t>Challenge is saved and made available to users for use</w:t>
            </w:r>
          </w:p>
        </w:tc>
      </w:tr>
    </w:tbl>
    <w:p w14:paraId="2786659B" w14:textId="77777777" w:rsidR="00016BF7" w:rsidRDefault="00016BF7" w:rsidP="00016BF7"/>
    <w:tbl>
      <w:tblPr>
        <w:tblStyle w:val="TableGrid"/>
        <w:tblW w:w="0" w:type="auto"/>
        <w:tblLook w:val="04A0" w:firstRow="1" w:lastRow="0" w:firstColumn="1" w:lastColumn="0" w:noHBand="0" w:noVBand="1"/>
      </w:tblPr>
      <w:tblGrid>
        <w:gridCol w:w="2215"/>
        <w:gridCol w:w="1959"/>
        <w:gridCol w:w="4129"/>
      </w:tblGrid>
      <w:tr w:rsidR="00016BF7" w:rsidRPr="003E4BDF" w14:paraId="52FCF4D9" w14:textId="77777777" w:rsidTr="00016BF7">
        <w:trPr>
          <w:trHeight w:val="340"/>
        </w:trPr>
        <w:tc>
          <w:tcPr>
            <w:tcW w:w="2235" w:type="dxa"/>
            <w:shd w:val="clear" w:color="auto" w:fill="4BACC6" w:themeFill="accent5"/>
            <w:vAlign w:val="center"/>
          </w:tcPr>
          <w:p w14:paraId="69F4C1A0" w14:textId="77777777" w:rsidR="00016BF7" w:rsidRPr="003E4BDF" w:rsidRDefault="00016BF7" w:rsidP="00016BF7">
            <w:pPr>
              <w:rPr>
                <w:b/>
                <w:color w:val="FFFFFF" w:themeColor="background1"/>
              </w:rPr>
            </w:pPr>
            <w:commentRangeStart w:id="23"/>
            <w:r w:rsidRPr="003E4BDF">
              <w:rPr>
                <w:b/>
                <w:color w:val="FFFFFF" w:themeColor="background1"/>
              </w:rPr>
              <w:t>Use Case ID</w:t>
            </w:r>
          </w:p>
        </w:tc>
        <w:tc>
          <w:tcPr>
            <w:tcW w:w="6621" w:type="dxa"/>
            <w:gridSpan w:val="2"/>
            <w:shd w:val="clear" w:color="auto" w:fill="4BACC6" w:themeFill="accent5"/>
            <w:vAlign w:val="center"/>
          </w:tcPr>
          <w:p w14:paraId="6DB4FA8D"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23"/>
            <w:r w:rsidRPr="003E4BDF">
              <w:rPr>
                <w:rStyle w:val="CommentReference"/>
                <w:color w:val="FFFFFF" w:themeColor="background1"/>
              </w:rPr>
              <w:commentReference w:id="23"/>
            </w:r>
          </w:p>
        </w:tc>
      </w:tr>
      <w:tr w:rsidR="00016BF7" w14:paraId="6D58EC5C" w14:textId="77777777" w:rsidTr="00016BF7">
        <w:trPr>
          <w:trHeight w:val="340"/>
        </w:trPr>
        <w:tc>
          <w:tcPr>
            <w:tcW w:w="2235" w:type="dxa"/>
            <w:vAlign w:val="center"/>
          </w:tcPr>
          <w:p w14:paraId="4D4A0BF6" w14:textId="77777777" w:rsidR="00016BF7" w:rsidRDefault="00016BF7" w:rsidP="00016BF7">
            <w:r w:rsidRPr="006B43B4">
              <w:rPr>
                <w:rFonts w:cs="Arial"/>
              </w:rPr>
              <w:t>A0</w:t>
            </w:r>
            <w:r>
              <w:rPr>
                <w:rFonts w:cs="Arial"/>
              </w:rPr>
              <w:t>2</w:t>
            </w:r>
            <w:r w:rsidRPr="006B43B4">
              <w:rPr>
                <w:rFonts w:cs="Arial"/>
              </w:rPr>
              <w:t>00</w:t>
            </w:r>
          </w:p>
        </w:tc>
        <w:tc>
          <w:tcPr>
            <w:tcW w:w="6621" w:type="dxa"/>
            <w:gridSpan w:val="2"/>
            <w:vAlign w:val="center"/>
          </w:tcPr>
          <w:p w14:paraId="2CB9C21F" w14:textId="77777777" w:rsidR="00016BF7" w:rsidRDefault="00016BF7" w:rsidP="00016BF7">
            <w:r>
              <w:rPr>
                <w:rFonts w:cs="Arial"/>
              </w:rPr>
              <w:t>Approve/Decline challenge</w:t>
            </w:r>
          </w:p>
        </w:tc>
      </w:tr>
      <w:tr w:rsidR="00016BF7" w:rsidRPr="003E4BDF" w14:paraId="534726A3" w14:textId="77777777" w:rsidTr="00016BF7">
        <w:trPr>
          <w:trHeight w:val="340"/>
        </w:trPr>
        <w:tc>
          <w:tcPr>
            <w:tcW w:w="4428" w:type="dxa"/>
            <w:gridSpan w:val="2"/>
            <w:shd w:val="clear" w:color="auto" w:fill="4BACC6" w:themeFill="accent5"/>
            <w:vAlign w:val="center"/>
          </w:tcPr>
          <w:p w14:paraId="0770821B"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24"/>
            <w:r w:rsidRPr="003E4BDF">
              <w:rPr>
                <w:b/>
                <w:color w:val="FFFFFF" w:themeColor="background1"/>
              </w:rPr>
              <w:t>Actors</w:t>
            </w:r>
            <w:commentRangeEnd w:id="24"/>
            <w:r w:rsidRPr="003E4BDF">
              <w:rPr>
                <w:rStyle w:val="CommentReference"/>
                <w:color w:val="FFFFFF" w:themeColor="background1"/>
              </w:rPr>
              <w:commentReference w:id="24"/>
            </w:r>
          </w:p>
        </w:tc>
        <w:tc>
          <w:tcPr>
            <w:tcW w:w="4428" w:type="dxa"/>
            <w:shd w:val="clear" w:color="auto" w:fill="4BACC6" w:themeFill="accent5"/>
            <w:vAlign w:val="center"/>
          </w:tcPr>
          <w:p w14:paraId="023C02E1"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25"/>
            <w:r w:rsidRPr="003E4BDF">
              <w:rPr>
                <w:b/>
                <w:color w:val="FFFFFF" w:themeColor="background1"/>
              </w:rPr>
              <w:t>Actors</w:t>
            </w:r>
            <w:commentRangeEnd w:id="25"/>
            <w:r w:rsidRPr="003E4BDF">
              <w:rPr>
                <w:rStyle w:val="CommentReference"/>
                <w:color w:val="FFFFFF" w:themeColor="background1"/>
              </w:rPr>
              <w:commentReference w:id="25"/>
            </w:r>
          </w:p>
        </w:tc>
      </w:tr>
      <w:tr w:rsidR="00016BF7" w14:paraId="0E1559E7" w14:textId="77777777" w:rsidTr="00016BF7">
        <w:trPr>
          <w:trHeight w:val="340"/>
        </w:trPr>
        <w:tc>
          <w:tcPr>
            <w:tcW w:w="4428" w:type="dxa"/>
            <w:gridSpan w:val="2"/>
            <w:vAlign w:val="center"/>
          </w:tcPr>
          <w:p w14:paraId="6BA21E32" w14:textId="77777777" w:rsidR="00016BF7" w:rsidRDefault="00016BF7" w:rsidP="00016BF7">
            <w:r>
              <w:t>Admin</w:t>
            </w:r>
          </w:p>
        </w:tc>
        <w:tc>
          <w:tcPr>
            <w:tcW w:w="4428" w:type="dxa"/>
            <w:vAlign w:val="center"/>
          </w:tcPr>
          <w:p w14:paraId="456D52FC" w14:textId="77777777" w:rsidR="00016BF7" w:rsidRDefault="00016BF7" w:rsidP="00016BF7">
            <w:r>
              <w:t>User</w:t>
            </w:r>
          </w:p>
        </w:tc>
      </w:tr>
      <w:tr w:rsidR="00016BF7" w14:paraId="5E4E3409" w14:textId="77777777" w:rsidTr="00016BF7">
        <w:trPr>
          <w:trHeight w:val="340"/>
        </w:trPr>
        <w:tc>
          <w:tcPr>
            <w:tcW w:w="2235" w:type="dxa"/>
            <w:shd w:val="clear" w:color="auto" w:fill="4BACC6" w:themeFill="accent5"/>
            <w:vAlign w:val="center"/>
          </w:tcPr>
          <w:p w14:paraId="6426A9EA" w14:textId="77777777" w:rsidR="00016BF7" w:rsidRPr="003E4BDF" w:rsidRDefault="00016BF7" w:rsidP="00016BF7">
            <w:pPr>
              <w:rPr>
                <w:b/>
                <w:color w:val="FFFFFF" w:themeColor="background1"/>
              </w:rPr>
            </w:pPr>
            <w:commentRangeStart w:id="26"/>
            <w:r w:rsidRPr="003E4BDF">
              <w:rPr>
                <w:b/>
                <w:color w:val="FFFFFF" w:themeColor="background1"/>
              </w:rPr>
              <w:t>Description</w:t>
            </w:r>
            <w:commentRangeEnd w:id="26"/>
            <w:r w:rsidRPr="003E4BDF">
              <w:rPr>
                <w:rStyle w:val="CommentReference"/>
                <w:color w:val="FFFFFF" w:themeColor="background1"/>
              </w:rPr>
              <w:commentReference w:id="26"/>
            </w:r>
          </w:p>
        </w:tc>
        <w:tc>
          <w:tcPr>
            <w:tcW w:w="6621" w:type="dxa"/>
            <w:gridSpan w:val="2"/>
            <w:vAlign w:val="center"/>
          </w:tcPr>
          <w:p w14:paraId="3A515C49" w14:textId="77777777" w:rsidR="00016BF7" w:rsidRDefault="00016BF7" w:rsidP="00016BF7">
            <w:r>
              <w:t>The admin approves or declines a challenge that has been suggested by a user.</w:t>
            </w:r>
          </w:p>
        </w:tc>
      </w:tr>
      <w:tr w:rsidR="00016BF7" w14:paraId="7FC27542" w14:textId="77777777" w:rsidTr="00016BF7">
        <w:trPr>
          <w:trHeight w:val="340"/>
        </w:trPr>
        <w:tc>
          <w:tcPr>
            <w:tcW w:w="2235" w:type="dxa"/>
            <w:shd w:val="clear" w:color="auto" w:fill="4BACC6" w:themeFill="accent5"/>
            <w:vAlign w:val="center"/>
          </w:tcPr>
          <w:p w14:paraId="792F1D1A" w14:textId="77777777" w:rsidR="00016BF7" w:rsidRPr="003E4BDF" w:rsidRDefault="00016BF7" w:rsidP="00016BF7">
            <w:pPr>
              <w:rPr>
                <w:b/>
                <w:color w:val="FFFFFF" w:themeColor="background1"/>
              </w:rPr>
            </w:pPr>
            <w:commentRangeStart w:id="27"/>
            <w:r w:rsidRPr="003E4BDF">
              <w:rPr>
                <w:b/>
                <w:color w:val="FFFFFF" w:themeColor="background1"/>
              </w:rPr>
              <w:t>Pre-Conditions</w:t>
            </w:r>
            <w:commentRangeEnd w:id="27"/>
            <w:r w:rsidRPr="003E4BDF">
              <w:rPr>
                <w:rStyle w:val="CommentReference"/>
                <w:color w:val="FFFFFF" w:themeColor="background1"/>
              </w:rPr>
              <w:commentReference w:id="27"/>
            </w:r>
          </w:p>
        </w:tc>
        <w:tc>
          <w:tcPr>
            <w:tcW w:w="6621" w:type="dxa"/>
            <w:gridSpan w:val="2"/>
            <w:vAlign w:val="center"/>
          </w:tcPr>
          <w:p w14:paraId="1F7C5480" w14:textId="77777777" w:rsidR="00016BF7" w:rsidRDefault="00016BF7" w:rsidP="00016BF7">
            <w:r>
              <w:t>The admin must be logged in and a challenge must be suggested.</w:t>
            </w:r>
          </w:p>
        </w:tc>
      </w:tr>
      <w:tr w:rsidR="00016BF7" w14:paraId="1A883297" w14:textId="77777777" w:rsidTr="00016BF7">
        <w:trPr>
          <w:trHeight w:val="340"/>
        </w:trPr>
        <w:tc>
          <w:tcPr>
            <w:tcW w:w="2235" w:type="dxa"/>
            <w:shd w:val="clear" w:color="auto" w:fill="4BACC6" w:themeFill="accent5"/>
            <w:vAlign w:val="center"/>
          </w:tcPr>
          <w:p w14:paraId="62195F1C" w14:textId="77777777" w:rsidR="00016BF7" w:rsidRPr="003E4BDF" w:rsidRDefault="00016BF7" w:rsidP="00016BF7">
            <w:pPr>
              <w:rPr>
                <w:b/>
                <w:color w:val="FFFFFF" w:themeColor="background1"/>
              </w:rPr>
            </w:pPr>
            <w:commentRangeStart w:id="28"/>
            <w:r w:rsidRPr="003E4BDF">
              <w:rPr>
                <w:b/>
                <w:color w:val="FFFFFF" w:themeColor="background1"/>
              </w:rPr>
              <w:t>Triggers</w:t>
            </w:r>
            <w:commentRangeEnd w:id="28"/>
            <w:r w:rsidRPr="003E4BDF">
              <w:rPr>
                <w:rStyle w:val="CommentReference"/>
                <w:color w:val="FFFFFF" w:themeColor="background1"/>
              </w:rPr>
              <w:commentReference w:id="28"/>
            </w:r>
          </w:p>
        </w:tc>
        <w:tc>
          <w:tcPr>
            <w:tcW w:w="6621" w:type="dxa"/>
            <w:gridSpan w:val="2"/>
            <w:vAlign w:val="center"/>
          </w:tcPr>
          <w:p w14:paraId="02629203" w14:textId="77777777" w:rsidR="00016BF7" w:rsidRDefault="00016BF7" w:rsidP="00016BF7">
            <w:r>
              <w:t>A challenge is suggested by a user.</w:t>
            </w:r>
          </w:p>
        </w:tc>
      </w:tr>
      <w:tr w:rsidR="00016BF7" w14:paraId="70C96447" w14:textId="77777777" w:rsidTr="00016BF7">
        <w:trPr>
          <w:trHeight w:val="340"/>
        </w:trPr>
        <w:tc>
          <w:tcPr>
            <w:tcW w:w="2235" w:type="dxa"/>
            <w:shd w:val="clear" w:color="auto" w:fill="4BACC6" w:themeFill="accent5"/>
            <w:vAlign w:val="center"/>
          </w:tcPr>
          <w:p w14:paraId="760998DB" w14:textId="77777777" w:rsidR="00016BF7" w:rsidRPr="003E4BDF" w:rsidRDefault="00016BF7" w:rsidP="00016BF7">
            <w:pPr>
              <w:rPr>
                <w:b/>
                <w:color w:val="FFFFFF" w:themeColor="background1"/>
              </w:rPr>
            </w:pPr>
            <w:commentRangeStart w:id="29"/>
            <w:r w:rsidRPr="003E4BDF">
              <w:rPr>
                <w:b/>
                <w:color w:val="FFFFFF" w:themeColor="background1"/>
              </w:rPr>
              <w:t>Post-Conditions</w:t>
            </w:r>
            <w:commentRangeEnd w:id="29"/>
            <w:r w:rsidRPr="003E4BDF">
              <w:rPr>
                <w:rStyle w:val="CommentReference"/>
                <w:color w:val="FFFFFF" w:themeColor="background1"/>
              </w:rPr>
              <w:commentReference w:id="29"/>
            </w:r>
          </w:p>
        </w:tc>
        <w:tc>
          <w:tcPr>
            <w:tcW w:w="6621" w:type="dxa"/>
            <w:gridSpan w:val="2"/>
            <w:vAlign w:val="center"/>
          </w:tcPr>
          <w:p w14:paraId="6939FDC5" w14:textId="77777777" w:rsidR="00016BF7" w:rsidRDefault="00016BF7" w:rsidP="00016BF7">
            <w:r>
              <w:t>The challenge is declined and discarded or approved and made available to users for use.</w:t>
            </w:r>
          </w:p>
        </w:tc>
      </w:tr>
      <w:tr w:rsidR="00016BF7" w14:paraId="230CD2CD" w14:textId="77777777" w:rsidTr="00016BF7">
        <w:trPr>
          <w:trHeight w:val="340"/>
        </w:trPr>
        <w:tc>
          <w:tcPr>
            <w:tcW w:w="2235" w:type="dxa"/>
            <w:shd w:val="clear" w:color="auto" w:fill="4BACC6" w:themeFill="accent5"/>
            <w:vAlign w:val="center"/>
          </w:tcPr>
          <w:p w14:paraId="7918DF57" w14:textId="77777777" w:rsidR="00016BF7" w:rsidRPr="003E4BDF" w:rsidRDefault="00016BF7" w:rsidP="00016BF7">
            <w:pPr>
              <w:rPr>
                <w:b/>
                <w:color w:val="FFFFFF" w:themeColor="background1"/>
              </w:rPr>
            </w:pPr>
            <w:commentRangeStart w:id="30"/>
            <w:r w:rsidRPr="003E4BDF">
              <w:rPr>
                <w:b/>
                <w:color w:val="FFFFFF" w:themeColor="background1"/>
              </w:rPr>
              <w:t>Basic Flow of Events</w:t>
            </w:r>
            <w:commentRangeEnd w:id="30"/>
            <w:r w:rsidRPr="003E4BDF">
              <w:rPr>
                <w:rStyle w:val="CommentReference"/>
                <w:color w:val="FFFFFF" w:themeColor="background1"/>
              </w:rPr>
              <w:commentReference w:id="30"/>
            </w:r>
          </w:p>
        </w:tc>
        <w:tc>
          <w:tcPr>
            <w:tcW w:w="6621" w:type="dxa"/>
            <w:gridSpan w:val="2"/>
            <w:vAlign w:val="center"/>
          </w:tcPr>
          <w:p w14:paraId="4A3D0E02" w14:textId="77777777" w:rsidR="00016BF7" w:rsidRDefault="00016BF7" w:rsidP="00546ECF">
            <w:pPr>
              <w:pStyle w:val="ListParagraph"/>
              <w:numPr>
                <w:ilvl w:val="0"/>
                <w:numId w:val="12"/>
              </w:numPr>
            </w:pPr>
            <w:r>
              <w:t>Admin logs in</w:t>
            </w:r>
          </w:p>
          <w:p w14:paraId="234F30E1" w14:textId="77777777" w:rsidR="00016BF7" w:rsidRDefault="00016BF7" w:rsidP="00546ECF">
            <w:pPr>
              <w:pStyle w:val="ListParagraph"/>
              <w:numPr>
                <w:ilvl w:val="0"/>
                <w:numId w:val="12"/>
              </w:numPr>
            </w:pPr>
            <w:r>
              <w:t>Admin views list of suggested challenges and selects one</w:t>
            </w:r>
          </w:p>
          <w:p w14:paraId="3012EC86" w14:textId="77777777" w:rsidR="00016BF7" w:rsidRDefault="00016BF7" w:rsidP="00546ECF">
            <w:pPr>
              <w:pStyle w:val="ListParagraph"/>
              <w:numPr>
                <w:ilvl w:val="0"/>
                <w:numId w:val="12"/>
              </w:numPr>
            </w:pPr>
            <w:r>
              <w:t>If admin declines challenge, challenge is discarded</w:t>
            </w:r>
          </w:p>
          <w:p w14:paraId="6108A0C7" w14:textId="77777777" w:rsidR="00016BF7" w:rsidRDefault="00016BF7" w:rsidP="00546ECF">
            <w:pPr>
              <w:pStyle w:val="ListParagraph"/>
              <w:numPr>
                <w:ilvl w:val="0"/>
                <w:numId w:val="12"/>
              </w:numPr>
            </w:pPr>
            <w:r>
              <w:t>If admin approved challenge, challenge is made available to users for use.</w:t>
            </w:r>
          </w:p>
        </w:tc>
      </w:tr>
    </w:tbl>
    <w:p w14:paraId="3DFFDA84" w14:textId="77777777" w:rsidR="00016BF7" w:rsidRDefault="00016BF7" w:rsidP="00016BF7"/>
    <w:tbl>
      <w:tblPr>
        <w:tblStyle w:val="TableGrid"/>
        <w:tblW w:w="0" w:type="auto"/>
        <w:tblLook w:val="04A0" w:firstRow="1" w:lastRow="0" w:firstColumn="1" w:lastColumn="0" w:noHBand="0" w:noVBand="1"/>
      </w:tblPr>
      <w:tblGrid>
        <w:gridCol w:w="2215"/>
        <w:gridCol w:w="1959"/>
        <w:gridCol w:w="4129"/>
      </w:tblGrid>
      <w:tr w:rsidR="00016BF7" w:rsidRPr="003E4BDF" w14:paraId="7713844B" w14:textId="77777777" w:rsidTr="00016BF7">
        <w:trPr>
          <w:trHeight w:val="340"/>
        </w:trPr>
        <w:tc>
          <w:tcPr>
            <w:tcW w:w="2235" w:type="dxa"/>
            <w:shd w:val="clear" w:color="auto" w:fill="4BACC6" w:themeFill="accent5"/>
            <w:vAlign w:val="center"/>
          </w:tcPr>
          <w:p w14:paraId="1B6EBDD7" w14:textId="77777777" w:rsidR="00016BF7" w:rsidRPr="003E4BDF" w:rsidRDefault="00016BF7" w:rsidP="00016BF7">
            <w:pPr>
              <w:rPr>
                <w:b/>
                <w:color w:val="FFFFFF" w:themeColor="background1"/>
              </w:rPr>
            </w:pPr>
            <w:commentRangeStart w:id="31"/>
            <w:r w:rsidRPr="003E4BDF">
              <w:rPr>
                <w:b/>
                <w:color w:val="FFFFFF" w:themeColor="background1"/>
              </w:rPr>
              <w:t>Use Case ID</w:t>
            </w:r>
          </w:p>
        </w:tc>
        <w:tc>
          <w:tcPr>
            <w:tcW w:w="6621" w:type="dxa"/>
            <w:gridSpan w:val="2"/>
            <w:shd w:val="clear" w:color="auto" w:fill="4BACC6" w:themeFill="accent5"/>
            <w:vAlign w:val="center"/>
          </w:tcPr>
          <w:p w14:paraId="0275AA51" w14:textId="77777777" w:rsidR="00016BF7" w:rsidRPr="003E4BDF" w:rsidRDefault="00016BF7" w:rsidP="00016BF7">
            <w:pPr>
              <w:rPr>
                <w:b/>
                <w:color w:val="FFFFFF" w:themeColor="background1"/>
              </w:rPr>
            </w:pPr>
            <w:r w:rsidRPr="003E4BDF">
              <w:rPr>
                <w:b/>
                <w:color w:val="FFFFFF" w:themeColor="background1"/>
              </w:rPr>
              <w:t xml:space="preserve">Use Case Name </w:t>
            </w:r>
            <w:commentRangeEnd w:id="31"/>
            <w:r w:rsidRPr="003E4BDF">
              <w:rPr>
                <w:rStyle w:val="CommentReference"/>
                <w:color w:val="FFFFFF" w:themeColor="background1"/>
              </w:rPr>
              <w:commentReference w:id="31"/>
            </w:r>
          </w:p>
        </w:tc>
      </w:tr>
      <w:tr w:rsidR="00016BF7" w14:paraId="4BE100A6" w14:textId="77777777" w:rsidTr="00016BF7">
        <w:trPr>
          <w:trHeight w:val="340"/>
        </w:trPr>
        <w:tc>
          <w:tcPr>
            <w:tcW w:w="2235" w:type="dxa"/>
            <w:vAlign w:val="center"/>
          </w:tcPr>
          <w:p w14:paraId="42C72B28" w14:textId="77777777" w:rsidR="00016BF7" w:rsidRDefault="00016BF7" w:rsidP="00016BF7">
            <w:r w:rsidRPr="006B43B4">
              <w:rPr>
                <w:rFonts w:cs="Arial"/>
              </w:rPr>
              <w:t>A0</w:t>
            </w:r>
            <w:r>
              <w:rPr>
                <w:rFonts w:cs="Arial"/>
              </w:rPr>
              <w:t>3</w:t>
            </w:r>
            <w:r w:rsidRPr="006B43B4">
              <w:rPr>
                <w:rFonts w:cs="Arial"/>
              </w:rPr>
              <w:t>00</w:t>
            </w:r>
          </w:p>
        </w:tc>
        <w:tc>
          <w:tcPr>
            <w:tcW w:w="6621" w:type="dxa"/>
            <w:gridSpan w:val="2"/>
            <w:vAlign w:val="center"/>
          </w:tcPr>
          <w:p w14:paraId="6DCF7C50" w14:textId="77777777" w:rsidR="00016BF7" w:rsidRDefault="00016BF7" w:rsidP="00016BF7">
            <w:r>
              <w:rPr>
                <w:rFonts w:cs="Arial"/>
              </w:rPr>
              <w:t>Maintain challenge</w:t>
            </w:r>
          </w:p>
        </w:tc>
      </w:tr>
      <w:tr w:rsidR="00016BF7" w:rsidRPr="003E4BDF" w14:paraId="7893829B" w14:textId="77777777" w:rsidTr="00016BF7">
        <w:trPr>
          <w:trHeight w:val="340"/>
        </w:trPr>
        <w:tc>
          <w:tcPr>
            <w:tcW w:w="4428" w:type="dxa"/>
            <w:gridSpan w:val="2"/>
            <w:shd w:val="clear" w:color="auto" w:fill="4BACC6" w:themeFill="accent5"/>
            <w:vAlign w:val="center"/>
          </w:tcPr>
          <w:p w14:paraId="11E2B640" w14:textId="77777777" w:rsidR="00016BF7" w:rsidRPr="003E4BDF" w:rsidRDefault="00016BF7" w:rsidP="00016BF7">
            <w:pPr>
              <w:rPr>
                <w:b/>
                <w:color w:val="FFFFFF" w:themeColor="background1"/>
              </w:rPr>
            </w:pPr>
            <w:r w:rsidRPr="003E4BDF">
              <w:rPr>
                <w:b/>
                <w:color w:val="FFFFFF" w:themeColor="background1"/>
              </w:rPr>
              <w:t xml:space="preserve">Primary Business </w:t>
            </w:r>
            <w:commentRangeStart w:id="32"/>
            <w:r w:rsidRPr="003E4BDF">
              <w:rPr>
                <w:b/>
                <w:color w:val="FFFFFF" w:themeColor="background1"/>
              </w:rPr>
              <w:t>Actors</w:t>
            </w:r>
            <w:commentRangeEnd w:id="32"/>
            <w:r w:rsidRPr="003E4BDF">
              <w:rPr>
                <w:rStyle w:val="CommentReference"/>
                <w:color w:val="FFFFFF" w:themeColor="background1"/>
              </w:rPr>
              <w:commentReference w:id="32"/>
            </w:r>
          </w:p>
        </w:tc>
        <w:tc>
          <w:tcPr>
            <w:tcW w:w="4428" w:type="dxa"/>
            <w:shd w:val="clear" w:color="auto" w:fill="4BACC6" w:themeFill="accent5"/>
            <w:vAlign w:val="center"/>
          </w:tcPr>
          <w:p w14:paraId="417675D7" w14:textId="77777777" w:rsidR="00016BF7" w:rsidRPr="003E4BDF" w:rsidRDefault="00016BF7" w:rsidP="00016BF7">
            <w:pPr>
              <w:rPr>
                <w:b/>
                <w:color w:val="FFFFFF" w:themeColor="background1"/>
              </w:rPr>
            </w:pPr>
            <w:r w:rsidRPr="003E4BDF">
              <w:rPr>
                <w:b/>
                <w:color w:val="FFFFFF" w:themeColor="background1"/>
              </w:rPr>
              <w:t xml:space="preserve">Other participating </w:t>
            </w:r>
            <w:commentRangeStart w:id="33"/>
            <w:r w:rsidRPr="003E4BDF">
              <w:rPr>
                <w:b/>
                <w:color w:val="FFFFFF" w:themeColor="background1"/>
              </w:rPr>
              <w:t>Actors</w:t>
            </w:r>
            <w:commentRangeEnd w:id="33"/>
            <w:r w:rsidRPr="003E4BDF">
              <w:rPr>
                <w:rStyle w:val="CommentReference"/>
                <w:color w:val="FFFFFF" w:themeColor="background1"/>
              </w:rPr>
              <w:commentReference w:id="33"/>
            </w:r>
          </w:p>
        </w:tc>
      </w:tr>
      <w:tr w:rsidR="00016BF7" w14:paraId="2255DE20" w14:textId="77777777" w:rsidTr="00016BF7">
        <w:trPr>
          <w:trHeight w:val="340"/>
        </w:trPr>
        <w:tc>
          <w:tcPr>
            <w:tcW w:w="4428" w:type="dxa"/>
            <w:gridSpan w:val="2"/>
            <w:vAlign w:val="center"/>
          </w:tcPr>
          <w:p w14:paraId="4E067BC7" w14:textId="77777777" w:rsidR="00016BF7" w:rsidRDefault="00016BF7" w:rsidP="00016BF7">
            <w:r>
              <w:t>Admin</w:t>
            </w:r>
          </w:p>
        </w:tc>
        <w:tc>
          <w:tcPr>
            <w:tcW w:w="4428" w:type="dxa"/>
            <w:vAlign w:val="center"/>
          </w:tcPr>
          <w:p w14:paraId="69C76AB7" w14:textId="77777777" w:rsidR="00016BF7" w:rsidRDefault="00016BF7" w:rsidP="00016BF7"/>
        </w:tc>
      </w:tr>
      <w:tr w:rsidR="00016BF7" w14:paraId="39AF6035" w14:textId="77777777" w:rsidTr="00016BF7">
        <w:trPr>
          <w:trHeight w:val="340"/>
        </w:trPr>
        <w:tc>
          <w:tcPr>
            <w:tcW w:w="2235" w:type="dxa"/>
            <w:shd w:val="clear" w:color="auto" w:fill="4BACC6" w:themeFill="accent5"/>
            <w:vAlign w:val="center"/>
          </w:tcPr>
          <w:p w14:paraId="53373DD4" w14:textId="77777777" w:rsidR="00016BF7" w:rsidRPr="003E4BDF" w:rsidRDefault="00016BF7" w:rsidP="00016BF7">
            <w:pPr>
              <w:rPr>
                <w:b/>
                <w:color w:val="FFFFFF" w:themeColor="background1"/>
              </w:rPr>
            </w:pPr>
            <w:commentRangeStart w:id="34"/>
            <w:r w:rsidRPr="003E4BDF">
              <w:rPr>
                <w:b/>
                <w:color w:val="FFFFFF" w:themeColor="background1"/>
              </w:rPr>
              <w:t>Description</w:t>
            </w:r>
            <w:commentRangeEnd w:id="34"/>
            <w:r w:rsidRPr="003E4BDF">
              <w:rPr>
                <w:rStyle w:val="CommentReference"/>
                <w:color w:val="FFFFFF" w:themeColor="background1"/>
              </w:rPr>
              <w:commentReference w:id="34"/>
            </w:r>
          </w:p>
        </w:tc>
        <w:tc>
          <w:tcPr>
            <w:tcW w:w="6621" w:type="dxa"/>
            <w:gridSpan w:val="2"/>
            <w:vAlign w:val="center"/>
          </w:tcPr>
          <w:p w14:paraId="094BBD71" w14:textId="77777777" w:rsidR="00016BF7" w:rsidRDefault="00016BF7" w:rsidP="00016BF7">
            <w:r>
              <w:t>The admin makes changes to an existing challenge.</w:t>
            </w:r>
          </w:p>
        </w:tc>
      </w:tr>
      <w:tr w:rsidR="00016BF7" w14:paraId="0C26A534" w14:textId="77777777" w:rsidTr="00016BF7">
        <w:trPr>
          <w:trHeight w:val="340"/>
        </w:trPr>
        <w:tc>
          <w:tcPr>
            <w:tcW w:w="2235" w:type="dxa"/>
            <w:shd w:val="clear" w:color="auto" w:fill="4BACC6" w:themeFill="accent5"/>
            <w:vAlign w:val="center"/>
          </w:tcPr>
          <w:p w14:paraId="180AA806" w14:textId="77777777" w:rsidR="00016BF7" w:rsidRPr="003E4BDF" w:rsidRDefault="00016BF7" w:rsidP="00016BF7">
            <w:pPr>
              <w:rPr>
                <w:b/>
                <w:color w:val="FFFFFF" w:themeColor="background1"/>
              </w:rPr>
            </w:pPr>
            <w:commentRangeStart w:id="35"/>
            <w:r w:rsidRPr="003E4BDF">
              <w:rPr>
                <w:b/>
                <w:color w:val="FFFFFF" w:themeColor="background1"/>
              </w:rPr>
              <w:t>Pre-Conditions</w:t>
            </w:r>
            <w:commentRangeEnd w:id="35"/>
            <w:r w:rsidRPr="003E4BDF">
              <w:rPr>
                <w:rStyle w:val="CommentReference"/>
                <w:color w:val="FFFFFF" w:themeColor="background1"/>
              </w:rPr>
              <w:commentReference w:id="35"/>
            </w:r>
          </w:p>
        </w:tc>
        <w:tc>
          <w:tcPr>
            <w:tcW w:w="6621" w:type="dxa"/>
            <w:gridSpan w:val="2"/>
            <w:vAlign w:val="center"/>
          </w:tcPr>
          <w:p w14:paraId="6BDCAEB1" w14:textId="77777777" w:rsidR="00016BF7" w:rsidRDefault="00016BF7" w:rsidP="00016BF7">
            <w:r>
              <w:t>The admin must be logged in and the challenge must already exist, either by admin creation or approval of challenge.</w:t>
            </w:r>
          </w:p>
        </w:tc>
      </w:tr>
      <w:tr w:rsidR="00016BF7" w14:paraId="3ED1430F" w14:textId="77777777" w:rsidTr="00016BF7">
        <w:trPr>
          <w:trHeight w:val="340"/>
        </w:trPr>
        <w:tc>
          <w:tcPr>
            <w:tcW w:w="2235" w:type="dxa"/>
            <w:shd w:val="clear" w:color="auto" w:fill="4BACC6" w:themeFill="accent5"/>
            <w:vAlign w:val="center"/>
          </w:tcPr>
          <w:p w14:paraId="419C7AC1" w14:textId="77777777" w:rsidR="00016BF7" w:rsidRPr="003E4BDF" w:rsidRDefault="00016BF7" w:rsidP="00016BF7">
            <w:pPr>
              <w:rPr>
                <w:b/>
                <w:color w:val="FFFFFF" w:themeColor="background1"/>
              </w:rPr>
            </w:pPr>
            <w:commentRangeStart w:id="36"/>
            <w:r w:rsidRPr="003E4BDF">
              <w:rPr>
                <w:b/>
                <w:color w:val="FFFFFF" w:themeColor="background1"/>
              </w:rPr>
              <w:t>Triggers</w:t>
            </w:r>
            <w:commentRangeEnd w:id="36"/>
            <w:r w:rsidRPr="003E4BDF">
              <w:rPr>
                <w:rStyle w:val="CommentReference"/>
                <w:color w:val="FFFFFF" w:themeColor="background1"/>
              </w:rPr>
              <w:commentReference w:id="36"/>
            </w:r>
          </w:p>
        </w:tc>
        <w:tc>
          <w:tcPr>
            <w:tcW w:w="6621" w:type="dxa"/>
            <w:gridSpan w:val="2"/>
            <w:vAlign w:val="center"/>
          </w:tcPr>
          <w:p w14:paraId="2B1E272A" w14:textId="77777777" w:rsidR="00016BF7" w:rsidRDefault="00016BF7" w:rsidP="00016BF7">
            <w:r>
              <w:t>A challenge contains an error or is out dated.</w:t>
            </w:r>
          </w:p>
        </w:tc>
      </w:tr>
      <w:tr w:rsidR="00016BF7" w14:paraId="0993D0E3" w14:textId="77777777" w:rsidTr="00016BF7">
        <w:trPr>
          <w:trHeight w:val="340"/>
        </w:trPr>
        <w:tc>
          <w:tcPr>
            <w:tcW w:w="2235" w:type="dxa"/>
            <w:shd w:val="clear" w:color="auto" w:fill="4BACC6" w:themeFill="accent5"/>
            <w:vAlign w:val="center"/>
          </w:tcPr>
          <w:p w14:paraId="7D067741" w14:textId="77777777" w:rsidR="00016BF7" w:rsidRPr="003E4BDF" w:rsidRDefault="00016BF7" w:rsidP="00016BF7">
            <w:pPr>
              <w:rPr>
                <w:b/>
                <w:color w:val="FFFFFF" w:themeColor="background1"/>
              </w:rPr>
            </w:pPr>
            <w:commentRangeStart w:id="37"/>
            <w:r w:rsidRPr="003E4BDF">
              <w:rPr>
                <w:b/>
                <w:color w:val="FFFFFF" w:themeColor="background1"/>
              </w:rPr>
              <w:t>Post-Conditions</w:t>
            </w:r>
            <w:commentRangeEnd w:id="37"/>
            <w:r w:rsidRPr="003E4BDF">
              <w:rPr>
                <w:rStyle w:val="CommentReference"/>
                <w:color w:val="FFFFFF" w:themeColor="background1"/>
              </w:rPr>
              <w:commentReference w:id="37"/>
            </w:r>
          </w:p>
        </w:tc>
        <w:tc>
          <w:tcPr>
            <w:tcW w:w="6621" w:type="dxa"/>
            <w:gridSpan w:val="2"/>
            <w:vAlign w:val="center"/>
          </w:tcPr>
          <w:p w14:paraId="7C19EC86" w14:textId="77777777" w:rsidR="00016BF7" w:rsidRDefault="00016BF7" w:rsidP="00016BF7">
            <w:r>
              <w:t>The challenge is changed and made available to users for use.</w:t>
            </w:r>
          </w:p>
        </w:tc>
      </w:tr>
      <w:tr w:rsidR="00016BF7" w14:paraId="1ACA513A" w14:textId="77777777" w:rsidTr="00016BF7">
        <w:trPr>
          <w:trHeight w:val="340"/>
        </w:trPr>
        <w:tc>
          <w:tcPr>
            <w:tcW w:w="2235" w:type="dxa"/>
            <w:shd w:val="clear" w:color="auto" w:fill="4BACC6" w:themeFill="accent5"/>
            <w:vAlign w:val="center"/>
          </w:tcPr>
          <w:p w14:paraId="06C13FDA" w14:textId="77777777" w:rsidR="00016BF7" w:rsidRPr="003E4BDF" w:rsidRDefault="00016BF7" w:rsidP="00016BF7">
            <w:pPr>
              <w:rPr>
                <w:b/>
                <w:color w:val="FFFFFF" w:themeColor="background1"/>
              </w:rPr>
            </w:pPr>
            <w:commentRangeStart w:id="38"/>
            <w:r w:rsidRPr="003E4BDF">
              <w:rPr>
                <w:b/>
                <w:color w:val="FFFFFF" w:themeColor="background1"/>
              </w:rPr>
              <w:t>Basic Flow of Events</w:t>
            </w:r>
            <w:commentRangeEnd w:id="38"/>
            <w:r w:rsidRPr="003E4BDF">
              <w:rPr>
                <w:rStyle w:val="CommentReference"/>
                <w:color w:val="FFFFFF" w:themeColor="background1"/>
              </w:rPr>
              <w:commentReference w:id="38"/>
            </w:r>
          </w:p>
        </w:tc>
        <w:tc>
          <w:tcPr>
            <w:tcW w:w="6621" w:type="dxa"/>
            <w:gridSpan w:val="2"/>
            <w:vAlign w:val="center"/>
          </w:tcPr>
          <w:p w14:paraId="3EBB4831" w14:textId="77777777" w:rsidR="00016BF7" w:rsidRDefault="00016BF7" w:rsidP="00546ECF">
            <w:pPr>
              <w:pStyle w:val="ListParagraph"/>
              <w:numPr>
                <w:ilvl w:val="0"/>
                <w:numId w:val="13"/>
              </w:numPr>
            </w:pPr>
            <w:r>
              <w:t>Admin logs in</w:t>
            </w:r>
          </w:p>
          <w:p w14:paraId="31CD49E8" w14:textId="77777777" w:rsidR="00016BF7" w:rsidRDefault="00016BF7" w:rsidP="00546ECF">
            <w:pPr>
              <w:pStyle w:val="ListParagraph"/>
              <w:numPr>
                <w:ilvl w:val="0"/>
                <w:numId w:val="13"/>
              </w:numPr>
            </w:pPr>
            <w:r>
              <w:t>Admin views challenges and selects one</w:t>
            </w:r>
          </w:p>
          <w:p w14:paraId="2B991569" w14:textId="77777777" w:rsidR="00016BF7" w:rsidRDefault="00016BF7" w:rsidP="00546ECF">
            <w:pPr>
              <w:pStyle w:val="ListParagraph"/>
              <w:numPr>
                <w:ilvl w:val="0"/>
                <w:numId w:val="13"/>
              </w:numPr>
            </w:pPr>
            <w:r>
              <w:t>Admin makes changes to challenge</w:t>
            </w:r>
          </w:p>
          <w:p w14:paraId="2AD7259A" w14:textId="77777777" w:rsidR="00016BF7" w:rsidRDefault="00016BF7" w:rsidP="00546ECF">
            <w:pPr>
              <w:pStyle w:val="ListParagraph"/>
              <w:numPr>
                <w:ilvl w:val="0"/>
                <w:numId w:val="13"/>
              </w:numPr>
            </w:pPr>
            <w:r>
              <w:t>Changes to challenge is saved.</w:t>
            </w:r>
          </w:p>
        </w:tc>
      </w:tr>
    </w:tbl>
    <w:p w14:paraId="5E9ACE19" w14:textId="77777777" w:rsidR="00016BF7" w:rsidRDefault="00016BF7" w:rsidP="00016BF7"/>
    <w:p w14:paraId="73E17F7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0DA4E2E5" w14:textId="77777777" w:rsidTr="00016BF7">
        <w:trPr>
          <w:trHeight w:val="340"/>
        </w:trPr>
        <w:tc>
          <w:tcPr>
            <w:tcW w:w="2235" w:type="dxa"/>
            <w:shd w:val="clear" w:color="auto" w:fill="4BACC6" w:themeFill="accent5"/>
            <w:vAlign w:val="center"/>
          </w:tcPr>
          <w:p w14:paraId="2CE468D4" w14:textId="77777777" w:rsidR="00016BF7" w:rsidRPr="003E4BDF" w:rsidRDefault="00016BF7" w:rsidP="00016BF7">
            <w:pPr>
              <w:rPr>
                <w:b/>
                <w:color w:val="FFFFFF" w:themeColor="background1"/>
              </w:rPr>
            </w:pPr>
            <w:r w:rsidRPr="003E4BDF">
              <w:rPr>
                <w:b/>
                <w:color w:val="FFFFFF" w:themeColor="background1"/>
              </w:rPr>
              <w:lastRenderedPageBreak/>
              <w:t>Use Case ID</w:t>
            </w:r>
          </w:p>
        </w:tc>
        <w:tc>
          <w:tcPr>
            <w:tcW w:w="6621" w:type="dxa"/>
            <w:gridSpan w:val="2"/>
            <w:shd w:val="clear" w:color="auto" w:fill="4BACC6" w:themeFill="accent5"/>
            <w:vAlign w:val="center"/>
          </w:tcPr>
          <w:p w14:paraId="51964A1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1D56CC" w14:textId="77777777" w:rsidTr="00016BF7">
        <w:trPr>
          <w:trHeight w:val="340"/>
        </w:trPr>
        <w:tc>
          <w:tcPr>
            <w:tcW w:w="2235" w:type="dxa"/>
            <w:vAlign w:val="center"/>
          </w:tcPr>
          <w:p w14:paraId="09A127D0" w14:textId="77777777" w:rsidR="00016BF7" w:rsidRDefault="00016BF7" w:rsidP="00016BF7">
            <w:r w:rsidRPr="006B43B4">
              <w:rPr>
                <w:rFonts w:cs="Arial"/>
              </w:rPr>
              <w:t>A0</w:t>
            </w:r>
            <w:r>
              <w:rPr>
                <w:rFonts w:cs="Arial"/>
              </w:rPr>
              <w:t>4</w:t>
            </w:r>
            <w:r w:rsidRPr="006B43B4">
              <w:rPr>
                <w:rFonts w:cs="Arial"/>
              </w:rPr>
              <w:t>00</w:t>
            </w:r>
          </w:p>
        </w:tc>
        <w:tc>
          <w:tcPr>
            <w:tcW w:w="6621" w:type="dxa"/>
            <w:gridSpan w:val="2"/>
            <w:vAlign w:val="center"/>
          </w:tcPr>
          <w:p w14:paraId="06810805" w14:textId="77777777" w:rsidR="00016BF7" w:rsidRDefault="00016BF7" w:rsidP="00016BF7">
            <w:r>
              <w:rPr>
                <w:rFonts w:cs="Arial"/>
              </w:rPr>
              <w:t>Calculate challenge cost</w:t>
            </w:r>
          </w:p>
        </w:tc>
      </w:tr>
      <w:tr w:rsidR="00016BF7" w:rsidRPr="003E4BDF" w14:paraId="5E00CFE6" w14:textId="77777777" w:rsidTr="00016BF7">
        <w:trPr>
          <w:trHeight w:val="340"/>
        </w:trPr>
        <w:tc>
          <w:tcPr>
            <w:tcW w:w="4428" w:type="dxa"/>
            <w:gridSpan w:val="2"/>
            <w:shd w:val="clear" w:color="auto" w:fill="4BACC6" w:themeFill="accent5"/>
            <w:vAlign w:val="center"/>
          </w:tcPr>
          <w:p w14:paraId="4397A5A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BBBC85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8F7D94D" w14:textId="77777777" w:rsidTr="00016BF7">
        <w:trPr>
          <w:trHeight w:val="340"/>
        </w:trPr>
        <w:tc>
          <w:tcPr>
            <w:tcW w:w="4428" w:type="dxa"/>
            <w:gridSpan w:val="2"/>
            <w:vAlign w:val="center"/>
          </w:tcPr>
          <w:p w14:paraId="603489C9" w14:textId="77777777" w:rsidR="00016BF7" w:rsidRDefault="00016BF7" w:rsidP="00016BF7"/>
        </w:tc>
        <w:tc>
          <w:tcPr>
            <w:tcW w:w="4428" w:type="dxa"/>
            <w:vAlign w:val="center"/>
          </w:tcPr>
          <w:p w14:paraId="5A96DF0D" w14:textId="77777777" w:rsidR="00016BF7" w:rsidRDefault="00016BF7" w:rsidP="00016BF7"/>
        </w:tc>
      </w:tr>
      <w:tr w:rsidR="00016BF7" w14:paraId="7D9D83C5" w14:textId="77777777" w:rsidTr="00016BF7">
        <w:trPr>
          <w:trHeight w:val="340"/>
        </w:trPr>
        <w:tc>
          <w:tcPr>
            <w:tcW w:w="2235" w:type="dxa"/>
            <w:shd w:val="clear" w:color="auto" w:fill="4BACC6" w:themeFill="accent5"/>
            <w:vAlign w:val="center"/>
          </w:tcPr>
          <w:p w14:paraId="0758482D"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0D59AB9" w14:textId="77777777" w:rsidR="00016BF7" w:rsidRDefault="00016BF7" w:rsidP="00016BF7"/>
        </w:tc>
      </w:tr>
      <w:tr w:rsidR="00016BF7" w14:paraId="5B07C142" w14:textId="77777777" w:rsidTr="00016BF7">
        <w:trPr>
          <w:trHeight w:val="340"/>
        </w:trPr>
        <w:tc>
          <w:tcPr>
            <w:tcW w:w="2235" w:type="dxa"/>
            <w:shd w:val="clear" w:color="auto" w:fill="4BACC6" w:themeFill="accent5"/>
            <w:vAlign w:val="center"/>
          </w:tcPr>
          <w:p w14:paraId="1ED5113B"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6F02D73A" w14:textId="77777777" w:rsidR="00016BF7" w:rsidRDefault="00016BF7" w:rsidP="00016BF7"/>
        </w:tc>
      </w:tr>
      <w:tr w:rsidR="00016BF7" w14:paraId="75CADB28" w14:textId="77777777" w:rsidTr="00016BF7">
        <w:trPr>
          <w:trHeight w:val="340"/>
        </w:trPr>
        <w:tc>
          <w:tcPr>
            <w:tcW w:w="2235" w:type="dxa"/>
            <w:shd w:val="clear" w:color="auto" w:fill="4BACC6" w:themeFill="accent5"/>
            <w:vAlign w:val="center"/>
          </w:tcPr>
          <w:p w14:paraId="538DDE1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48ECFE9" w14:textId="77777777" w:rsidR="00016BF7" w:rsidRDefault="00016BF7" w:rsidP="00016BF7"/>
        </w:tc>
      </w:tr>
      <w:tr w:rsidR="00016BF7" w14:paraId="21028462" w14:textId="77777777" w:rsidTr="00016BF7">
        <w:trPr>
          <w:trHeight w:val="340"/>
        </w:trPr>
        <w:tc>
          <w:tcPr>
            <w:tcW w:w="2235" w:type="dxa"/>
            <w:shd w:val="clear" w:color="auto" w:fill="4BACC6" w:themeFill="accent5"/>
            <w:vAlign w:val="center"/>
          </w:tcPr>
          <w:p w14:paraId="0246929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8730E8F" w14:textId="77777777" w:rsidR="00016BF7" w:rsidRDefault="00016BF7" w:rsidP="00016BF7"/>
        </w:tc>
      </w:tr>
      <w:tr w:rsidR="00016BF7" w14:paraId="7AF3357A" w14:textId="77777777" w:rsidTr="00016BF7">
        <w:trPr>
          <w:trHeight w:val="340"/>
        </w:trPr>
        <w:tc>
          <w:tcPr>
            <w:tcW w:w="2235" w:type="dxa"/>
            <w:shd w:val="clear" w:color="auto" w:fill="4BACC6" w:themeFill="accent5"/>
            <w:vAlign w:val="center"/>
          </w:tcPr>
          <w:p w14:paraId="789D547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6BDD077" w14:textId="77777777" w:rsidR="00016BF7" w:rsidRDefault="00016BF7" w:rsidP="00016BF7"/>
        </w:tc>
      </w:tr>
    </w:tbl>
    <w:p w14:paraId="5F5777C3"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6AC2EF2" w14:textId="77777777" w:rsidTr="00016BF7">
        <w:trPr>
          <w:trHeight w:val="340"/>
        </w:trPr>
        <w:tc>
          <w:tcPr>
            <w:tcW w:w="2235" w:type="dxa"/>
            <w:shd w:val="clear" w:color="auto" w:fill="4BACC6" w:themeFill="accent5"/>
            <w:vAlign w:val="center"/>
          </w:tcPr>
          <w:p w14:paraId="399A6A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3E72CB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297616D" w14:textId="77777777" w:rsidTr="00016BF7">
        <w:trPr>
          <w:trHeight w:val="340"/>
        </w:trPr>
        <w:tc>
          <w:tcPr>
            <w:tcW w:w="2235" w:type="dxa"/>
            <w:vAlign w:val="center"/>
          </w:tcPr>
          <w:p w14:paraId="1691BD21" w14:textId="77777777" w:rsidR="00016BF7" w:rsidRDefault="00016BF7" w:rsidP="00016BF7">
            <w:r w:rsidRPr="006B43B4">
              <w:rPr>
                <w:rFonts w:cs="Arial"/>
              </w:rPr>
              <w:t>A0</w:t>
            </w:r>
            <w:r>
              <w:rPr>
                <w:rFonts w:cs="Arial"/>
              </w:rPr>
              <w:t>5</w:t>
            </w:r>
            <w:r w:rsidRPr="006B43B4">
              <w:rPr>
                <w:rFonts w:cs="Arial"/>
              </w:rPr>
              <w:t>00</w:t>
            </w:r>
          </w:p>
        </w:tc>
        <w:tc>
          <w:tcPr>
            <w:tcW w:w="6621" w:type="dxa"/>
            <w:gridSpan w:val="2"/>
            <w:vAlign w:val="center"/>
          </w:tcPr>
          <w:p w14:paraId="70114BD7" w14:textId="77777777" w:rsidR="00016BF7" w:rsidRDefault="00016BF7" w:rsidP="00016BF7">
            <w:r>
              <w:rPr>
                <w:rFonts w:cs="Arial"/>
              </w:rPr>
              <w:t>Add challenge to bucket list</w:t>
            </w:r>
          </w:p>
        </w:tc>
      </w:tr>
      <w:tr w:rsidR="00016BF7" w:rsidRPr="003E4BDF" w14:paraId="4DB036D3" w14:textId="77777777" w:rsidTr="00016BF7">
        <w:trPr>
          <w:trHeight w:val="340"/>
        </w:trPr>
        <w:tc>
          <w:tcPr>
            <w:tcW w:w="4428" w:type="dxa"/>
            <w:gridSpan w:val="2"/>
            <w:shd w:val="clear" w:color="auto" w:fill="4BACC6" w:themeFill="accent5"/>
            <w:vAlign w:val="center"/>
          </w:tcPr>
          <w:p w14:paraId="6481893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79A4B2"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253F4D7" w14:textId="77777777" w:rsidTr="00016BF7">
        <w:trPr>
          <w:trHeight w:val="340"/>
        </w:trPr>
        <w:tc>
          <w:tcPr>
            <w:tcW w:w="4428" w:type="dxa"/>
            <w:gridSpan w:val="2"/>
            <w:vAlign w:val="center"/>
          </w:tcPr>
          <w:p w14:paraId="7C3427A6" w14:textId="77777777" w:rsidR="00016BF7" w:rsidRDefault="00016BF7" w:rsidP="00016BF7">
            <w:r>
              <w:t>User</w:t>
            </w:r>
          </w:p>
        </w:tc>
        <w:tc>
          <w:tcPr>
            <w:tcW w:w="4428" w:type="dxa"/>
            <w:vAlign w:val="center"/>
          </w:tcPr>
          <w:p w14:paraId="77E1F3D4" w14:textId="77777777" w:rsidR="00016BF7" w:rsidRDefault="00016BF7" w:rsidP="00016BF7"/>
        </w:tc>
      </w:tr>
      <w:tr w:rsidR="00016BF7" w14:paraId="16C9E353" w14:textId="77777777" w:rsidTr="00016BF7">
        <w:trPr>
          <w:trHeight w:val="340"/>
        </w:trPr>
        <w:tc>
          <w:tcPr>
            <w:tcW w:w="2235" w:type="dxa"/>
            <w:shd w:val="clear" w:color="auto" w:fill="4BACC6" w:themeFill="accent5"/>
            <w:vAlign w:val="center"/>
          </w:tcPr>
          <w:p w14:paraId="59E4BA7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36D14ED4" w14:textId="77777777" w:rsidR="00016BF7" w:rsidRDefault="00016BF7" w:rsidP="00016BF7">
            <w:r>
              <w:t>User adds a challenge to his/her bucket list.</w:t>
            </w:r>
          </w:p>
        </w:tc>
      </w:tr>
      <w:tr w:rsidR="00016BF7" w14:paraId="2029CC6F" w14:textId="77777777" w:rsidTr="00016BF7">
        <w:trPr>
          <w:trHeight w:val="340"/>
        </w:trPr>
        <w:tc>
          <w:tcPr>
            <w:tcW w:w="2235" w:type="dxa"/>
            <w:shd w:val="clear" w:color="auto" w:fill="4BACC6" w:themeFill="accent5"/>
            <w:vAlign w:val="center"/>
          </w:tcPr>
          <w:p w14:paraId="5A22A57E"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E33B168" w14:textId="77777777" w:rsidR="00016BF7" w:rsidRDefault="00016BF7" w:rsidP="00016BF7">
            <w:r>
              <w:t>User must be logged in and the challenge must exist.</w:t>
            </w:r>
          </w:p>
        </w:tc>
      </w:tr>
      <w:tr w:rsidR="00016BF7" w14:paraId="11DA116C" w14:textId="77777777" w:rsidTr="00016BF7">
        <w:trPr>
          <w:trHeight w:val="340"/>
        </w:trPr>
        <w:tc>
          <w:tcPr>
            <w:tcW w:w="2235" w:type="dxa"/>
            <w:shd w:val="clear" w:color="auto" w:fill="4BACC6" w:themeFill="accent5"/>
            <w:vAlign w:val="center"/>
          </w:tcPr>
          <w:p w14:paraId="7E94764B"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208B0F63" w14:textId="77777777" w:rsidR="00016BF7" w:rsidRDefault="00016BF7" w:rsidP="00016BF7">
            <w:r>
              <w:t>The user sees a challenge he/she would like to attempt.</w:t>
            </w:r>
          </w:p>
        </w:tc>
      </w:tr>
      <w:tr w:rsidR="00016BF7" w14:paraId="75422AA7" w14:textId="77777777" w:rsidTr="00016BF7">
        <w:trPr>
          <w:trHeight w:val="340"/>
        </w:trPr>
        <w:tc>
          <w:tcPr>
            <w:tcW w:w="2235" w:type="dxa"/>
            <w:shd w:val="clear" w:color="auto" w:fill="4BACC6" w:themeFill="accent5"/>
            <w:vAlign w:val="center"/>
          </w:tcPr>
          <w:p w14:paraId="75DB2882"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3ADFFFB" w14:textId="77777777" w:rsidR="00016BF7" w:rsidRDefault="00016BF7" w:rsidP="00016BF7">
            <w:r>
              <w:t>The challenge is added to his/her bucket list.</w:t>
            </w:r>
          </w:p>
        </w:tc>
      </w:tr>
      <w:tr w:rsidR="00016BF7" w14:paraId="327CE1B5" w14:textId="77777777" w:rsidTr="00016BF7">
        <w:trPr>
          <w:trHeight w:val="340"/>
        </w:trPr>
        <w:tc>
          <w:tcPr>
            <w:tcW w:w="2235" w:type="dxa"/>
            <w:shd w:val="clear" w:color="auto" w:fill="4BACC6" w:themeFill="accent5"/>
            <w:vAlign w:val="center"/>
          </w:tcPr>
          <w:p w14:paraId="066B4D38"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5D7E1D42" w14:textId="77777777" w:rsidR="00016BF7" w:rsidRDefault="00016BF7" w:rsidP="00546ECF">
            <w:pPr>
              <w:pStyle w:val="ListParagraph"/>
              <w:numPr>
                <w:ilvl w:val="0"/>
                <w:numId w:val="14"/>
              </w:numPr>
            </w:pPr>
            <w:r>
              <w:t>User logs in</w:t>
            </w:r>
          </w:p>
          <w:p w14:paraId="4A35447E" w14:textId="77777777" w:rsidR="00016BF7" w:rsidRDefault="00016BF7" w:rsidP="00546ECF">
            <w:pPr>
              <w:pStyle w:val="ListParagraph"/>
              <w:numPr>
                <w:ilvl w:val="0"/>
                <w:numId w:val="14"/>
              </w:numPr>
            </w:pPr>
            <w:r>
              <w:t>User views challenges</w:t>
            </w:r>
          </w:p>
          <w:p w14:paraId="7891759B" w14:textId="77777777" w:rsidR="00016BF7" w:rsidRDefault="00016BF7" w:rsidP="00546ECF">
            <w:pPr>
              <w:pStyle w:val="ListParagraph"/>
              <w:numPr>
                <w:ilvl w:val="0"/>
                <w:numId w:val="14"/>
              </w:numPr>
            </w:pPr>
            <w:r>
              <w:t>User sees challenge he/she would like to attempt</w:t>
            </w:r>
          </w:p>
          <w:p w14:paraId="7F59A15B" w14:textId="77777777" w:rsidR="00016BF7" w:rsidRDefault="00016BF7" w:rsidP="00546ECF">
            <w:pPr>
              <w:pStyle w:val="ListParagraph"/>
              <w:numPr>
                <w:ilvl w:val="0"/>
                <w:numId w:val="14"/>
              </w:numPr>
            </w:pPr>
            <w:r>
              <w:t>User selects challenge</w:t>
            </w:r>
          </w:p>
          <w:p w14:paraId="2C902F8C" w14:textId="77777777" w:rsidR="00016BF7" w:rsidRDefault="00016BF7" w:rsidP="00546ECF">
            <w:pPr>
              <w:pStyle w:val="ListParagraph"/>
              <w:numPr>
                <w:ilvl w:val="0"/>
                <w:numId w:val="14"/>
              </w:numPr>
            </w:pPr>
            <w:r>
              <w:t>Challenge is added to his/her bucket list</w:t>
            </w:r>
          </w:p>
        </w:tc>
      </w:tr>
    </w:tbl>
    <w:p w14:paraId="7BEB9A0B"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1F260F30" w14:textId="77777777" w:rsidTr="00016BF7">
        <w:trPr>
          <w:trHeight w:val="340"/>
        </w:trPr>
        <w:tc>
          <w:tcPr>
            <w:tcW w:w="2235" w:type="dxa"/>
            <w:shd w:val="clear" w:color="auto" w:fill="4BACC6" w:themeFill="accent5"/>
            <w:vAlign w:val="center"/>
          </w:tcPr>
          <w:p w14:paraId="1881882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C5189F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FEA399D" w14:textId="77777777" w:rsidTr="00016BF7">
        <w:trPr>
          <w:trHeight w:val="340"/>
        </w:trPr>
        <w:tc>
          <w:tcPr>
            <w:tcW w:w="2235" w:type="dxa"/>
            <w:vAlign w:val="center"/>
          </w:tcPr>
          <w:p w14:paraId="12216B19" w14:textId="77777777" w:rsidR="00016BF7" w:rsidRDefault="00016BF7" w:rsidP="00016BF7">
            <w:r w:rsidRPr="006B43B4">
              <w:rPr>
                <w:rFonts w:cs="Arial"/>
              </w:rPr>
              <w:t>A0</w:t>
            </w:r>
            <w:r>
              <w:rPr>
                <w:rFonts w:cs="Arial"/>
              </w:rPr>
              <w:t>6</w:t>
            </w:r>
            <w:r w:rsidRPr="006B43B4">
              <w:rPr>
                <w:rFonts w:cs="Arial"/>
              </w:rPr>
              <w:t>00</w:t>
            </w:r>
          </w:p>
        </w:tc>
        <w:tc>
          <w:tcPr>
            <w:tcW w:w="6621" w:type="dxa"/>
            <w:gridSpan w:val="2"/>
            <w:vAlign w:val="center"/>
          </w:tcPr>
          <w:p w14:paraId="27165C93" w14:textId="77777777" w:rsidR="00016BF7" w:rsidRDefault="00016BF7" w:rsidP="00016BF7">
            <w:r>
              <w:rPr>
                <w:rFonts w:cs="Arial"/>
              </w:rPr>
              <w:t>Add challenge suggestion</w:t>
            </w:r>
          </w:p>
        </w:tc>
      </w:tr>
      <w:tr w:rsidR="00016BF7" w:rsidRPr="003E4BDF" w14:paraId="341918C3" w14:textId="77777777" w:rsidTr="00016BF7">
        <w:trPr>
          <w:trHeight w:val="340"/>
        </w:trPr>
        <w:tc>
          <w:tcPr>
            <w:tcW w:w="4428" w:type="dxa"/>
            <w:gridSpan w:val="2"/>
            <w:shd w:val="clear" w:color="auto" w:fill="4BACC6" w:themeFill="accent5"/>
            <w:vAlign w:val="center"/>
          </w:tcPr>
          <w:p w14:paraId="77B0F713"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B03993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DBC9B09" w14:textId="77777777" w:rsidTr="00016BF7">
        <w:trPr>
          <w:trHeight w:val="340"/>
        </w:trPr>
        <w:tc>
          <w:tcPr>
            <w:tcW w:w="4428" w:type="dxa"/>
            <w:gridSpan w:val="2"/>
            <w:vAlign w:val="center"/>
          </w:tcPr>
          <w:p w14:paraId="41D7C582" w14:textId="77777777" w:rsidR="00016BF7" w:rsidRDefault="00016BF7" w:rsidP="00016BF7">
            <w:r>
              <w:t>User</w:t>
            </w:r>
          </w:p>
        </w:tc>
        <w:tc>
          <w:tcPr>
            <w:tcW w:w="4428" w:type="dxa"/>
            <w:vAlign w:val="center"/>
          </w:tcPr>
          <w:p w14:paraId="0DC0EFCF" w14:textId="77777777" w:rsidR="00016BF7" w:rsidRDefault="00016BF7" w:rsidP="00016BF7">
            <w:r>
              <w:t>Admin</w:t>
            </w:r>
          </w:p>
        </w:tc>
      </w:tr>
      <w:tr w:rsidR="00016BF7" w14:paraId="37AE578C" w14:textId="77777777" w:rsidTr="00016BF7">
        <w:trPr>
          <w:trHeight w:val="340"/>
        </w:trPr>
        <w:tc>
          <w:tcPr>
            <w:tcW w:w="2235" w:type="dxa"/>
            <w:shd w:val="clear" w:color="auto" w:fill="4BACC6" w:themeFill="accent5"/>
            <w:vAlign w:val="center"/>
          </w:tcPr>
          <w:p w14:paraId="07948303"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6772BC4A" w14:textId="77777777" w:rsidR="00016BF7" w:rsidRDefault="00016BF7" w:rsidP="00016BF7">
            <w:r>
              <w:t>The user creates a challenge suggestion which is either approved or declined by an admin.</w:t>
            </w:r>
          </w:p>
        </w:tc>
      </w:tr>
      <w:tr w:rsidR="00016BF7" w14:paraId="61381BCD" w14:textId="77777777" w:rsidTr="00016BF7">
        <w:trPr>
          <w:trHeight w:val="340"/>
        </w:trPr>
        <w:tc>
          <w:tcPr>
            <w:tcW w:w="2235" w:type="dxa"/>
            <w:shd w:val="clear" w:color="auto" w:fill="4BACC6" w:themeFill="accent5"/>
            <w:vAlign w:val="center"/>
          </w:tcPr>
          <w:p w14:paraId="36616895"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1F5E3FC" w14:textId="77777777" w:rsidR="00016BF7" w:rsidRDefault="00016BF7" w:rsidP="00016BF7">
            <w:r>
              <w:t>The user must be logged in.</w:t>
            </w:r>
          </w:p>
        </w:tc>
      </w:tr>
      <w:tr w:rsidR="00016BF7" w14:paraId="444EFD9C" w14:textId="77777777" w:rsidTr="00016BF7">
        <w:trPr>
          <w:trHeight w:val="340"/>
        </w:trPr>
        <w:tc>
          <w:tcPr>
            <w:tcW w:w="2235" w:type="dxa"/>
            <w:shd w:val="clear" w:color="auto" w:fill="4BACC6" w:themeFill="accent5"/>
            <w:vAlign w:val="center"/>
          </w:tcPr>
          <w:p w14:paraId="408F7ED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C0198C7" w14:textId="77777777" w:rsidR="00016BF7" w:rsidRDefault="00016BF7" w:rsidP="00016BF7">
            <w:r>
              <w:t>The user has an idea for a new challenge which is not currently available.</w:t>
            </w:r>
          </w:p>
        </w:tc>
      </w:tr>
      <w:tr w:rsidR="00016BF7" w14:paraId="4F52C534" w14:textId="77777777" w:rsidTr="00016BF7">
        <w:trPr>
          <w:trHeight w:val="340"/>
        </w:trPr>
        <w:tc>
          <w:tcPr>
            <w:tcW w:w="2235" w:type="dxa"/>
            <w:shd w:val="clear" w:color="auto" w:fill="4BACC6" w:themeFill="accent5"/>
            <w:vAlign w:val="center"/>
          </w:tcPr>
          <w:p w14:paraId="2564120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0B156866" w14:textId="77777777" w:rsidR="00016BF7" w:rsidRDefault="00016BF7" w:rsidP="00016BF7">
            <w:r>
              <w:t>The suggested challenge is made available to an admin for review.</w:t>
            </w:r>
          </w:p>
        </w:tc>
      </w:tr>
      <w:tr w:rsidR="00016BF7" w14:paraId="3D582112" w14:textId="77777777" w:rsidTr="00016BF7">
        <w:trPr>
          <w:trHeight w:val="340"/>
        </w:trPr>
        <w:tc>
          <w:tcPr>
            <w:tcW w:w="2235" w:type="dxa"/>
            <w:shd w:val="clear" w:color="auto" w:fill="4BACC6" w:themeFill="accent5"/>
            <w:vAlign w:val="center"/>
          </w:tcPr>
          <w:p w14:paraId="356445E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2DAFCAB" w14:textId="77777777" w:rsidR="00016BF7" w:rsidRDefault="00016BF7" w:rsidP="00546ECF">
            <w:pPr>
              <w:pStyle w:val="ListParagraph"/>
              <w:numPr>
                <w:ilvl w:val="0"/>
                <w:numId w:val="15"/>
              </w:numPr>
            </w:pPr>
            <w:r>
              <w:t>User logs in</w:t>
            </w:r>
          </w:p>
          <w:p w14:paraId="061C2416" w14:textId="77777777" w:rsidR="00016BF7" w:rsidRDefault="00016BF7" w:rsidP="00546ECF">
            <w:pPr>
              <w:pStyle w:val="ListParagraph"/>
              <w:numPr>
                <w:ilvl w:val="0"/>
                <w:numId w:val="15"/>
              </w:numPr>
            </w:pPr>
            <w:r>
              <w:t>User fills in form for challenge suggestion</w:t>
            </w:r>
          </w:p>
          <w:p w14:paraId="00A10C0E" w14:textId="77777777" w:rsidR="00016BF7" w:rsidRDefault="00016BF7" w:rsidP="00546ECF">
            <w:pPr>
              <w:pStyle w:val="ListParagraph"/>
              <w:numPr>
                <w:ilvl w:val="0"/>
                <w:numId w:val="15"/>
              </w:numPr>
            </w:pPr>
            <w:r>
              <w:t>User submits challenge for admin review</w:t>
            </w:r>
          </w:p>
        </w:tc>
      </w:tr>
    </w:tbl>
    <w:p w14:paraId="78F97AEA"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58E6445F" w14:textId="77777777" w:rsidTr="00016BF7">
        <w:trPr>
          <w:trHeight w:val="340"/>
        </w:trPr>
        <w:tc>
          <w:tcPr>
            <w:tcW w:w="2152" w:type="dxa"/>
            <w:shd w:val="clear" w:color="auto" w:fill="4BACC6" w:themeFill="accent5"/>
            <w:vAlign w:val="center"/>
          </w:tcPr>
          <w:p w14:paraId="15ED6456"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4F2EFE80"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6EF01054" w14:textId="77777777" w:rsidTr="00016BF7">
        <w:trPr>
          <w:trHeight w:val="340"/>
        </w:trPr>
        <w:tc>
          <w:tcPr>
            <w:tcW w:w="2152" w:type="dxa"/>
            <w:vAlign w:val="center"/>
          </w:tcPr>
          <w:p w14:paraId="14D9E27B" w14:textId="77777777" w:rsidR="00016BF7" w:rsidRDefault="00016BF7" w:rsidP="00016BF7">
            <w:r w:rsidRPr="006B43B4">
              <w:rPr>
                <w:rFonts w:cs="Arial"/>
              </w:rPr>
              <w:t>A0</w:t>
            </w:r>
            <w:r>
              <w:rPr>
                <w:rFonts w:cs="Arial"/>
              </w:rPr>
              <w:t>7</w:t>
            </w:r>
            <w:r w:rsidRPr="006B43B4">
              <w:rPr>
                <w:rFonts w:cs="Arial"/>
              </w:rPr>
              <w:t>00</w:t>
            </w:r>
          </w:p>
        </w:tc>
        <w:tc>
          <w:tcPr>
            <w:tcW w:w="6151" w:type="dxa"/>
            <w:gridSpan w:val="2"/>
          </w:tcPr>
          <w:p w14:paraId="05D246BA" w14:textId="77777777" w:rsidR="00016BF7" w:rsidRDefault="00016BF7" w:rsidP="00016BF7">
            <w:r>
              <w:rPr>
                <w:rFonts w:cs="Arial"/>
              </w:rPr>
              <w:t>Mark challenge as completed</w:t>
            </w:r>
          </w:p>
        </w:tc>
      </w:tr>
      <w:tr w:rsidR="00016BF7" w:rsidRPr="003E4BDF" w14:paraId="0F6849F2" w14:textId="77777777" w:rsidTr="00016BF7">
        <w:trPr>
          <w:trHeight w:val="340"/>
        </w:trPr>
        <w:tc>
          <w:tcPr>
            <w:tcW w:w="4147" w:type="dxa"/>
            <w:gridSpan w:val="2"/>
            <w:shd w:val="clear" w:color="auto" w:fill="4BACC6" w:themeFill="accent5"/>
            <w:vAlign w:val="center"/>
          </w:tcPr>
          <w:p w14:paraId="0AAF60A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051B9D2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3F23B0AA" w14:textId="77777777" w:rsidTr="00016BF7">
        <w:trPr>
          <w:trHeight w:val="340"/>
        </w:trPr>
        <w:tc>
          <w:tcPr>
            <w:tcW w:w="4147" w:type="dxa"/>
            <w:gridSpan w:val="2"/>
            <w:vAlign w:val="center"/>
          </w:tcPr>
          <w:p w14:paraId="2EE9708D" w14:textId="77777777" w:rsidR="00016BF7" w:rsidRDefault="00016BF7" w:rsidP="00016BF7">
            <w:r>
              <w:t>User</w:t>
            </w:r>
          </w:p>
        </w:tc>
        <w:tc>
          <w:tcPr>
            <w:tcW w:w="4156" w:type="dxa"/>
            <w:vAlign w:val="center"/>
          </w:tcPr>
          <w:p w14:paraId="4C8FAE6F" w14:textId="77777777" w:rsidR="00016BF7" w:rsidRDefault="00016BF7" w:rsidP="00016BF7"/>
        </w:tc>
      </w:tr>
      <w:tr w:rsidR="00016BF7" w14:paraId="03B8425E" w14:textId="77777777" w:rsidTr="00016BF7">
        <w:trPr>
          <w:trHeight w:val="340"/>
        </w:trPr>
        <w:tc>
          <w:tcPr>
            <w:tcW w:w="2152" w:type="dxa"/>
            <w:shd w:val="clear" w:color="auto" w:fill="4BACC6" w:themeFill="accent5"/>
            <w:vAlign w:val="center"/>
          </w:tcPr>
          <w:p w14:paraId="573D4984"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653A2C09" w14:textId="77777777" w:rsidR="00016BF7" w:rsidRDefault="00016BF7" w:rsidP="00016BF7">
            <w:r>
              <w:t>The user marks a challenge as complete once they have completed the challenge.</w:t>
            </w:r>
          </w:p>
        </w:tc>
      </w:tr>
      <w:tr w:rsidR="00016BF7" w14:paraId="41448B42" w14:textId="77777777" w:rsidTr="00016BF7">
        <w:trPr>
          <w:trHeight w:val="340"/>
        </w:trPr>
        <w:tc>
          <w:tcPr>
            <w:tcW w:w="2152" w:type="dxa"/>
            <w:shd w:val="clear" w:color="auto" w:fill="4BACC6" w:themeFill="accent5"/>
            <w:vAlign w:val="center"/>
          </w:tcPr>
          <w:p w14:paraId="4ED6D59B"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151" w:type="dxa"/>
            <w:gridSpan w:val="2"/>
            <w:vAlign w:val="center"/>
          </w:tcPr>
          <w:p w14:paraId="22CD83C3" w14:textId="77777777" w:rsidR="00016BF7" w:rsidRDefault="00016BF7" w:rsidP="00016BF7">
            <w:r>
              <w:t>The user must be logged in, the challenge must exist, and the challenge must have been added to their bucket list.</w:t>
            </w:r>
          </w:p>
        </w:tc>
      </w:tr>
      <w:tr w:rsidR="00016BF7" w14:paraId="087749C1" w14:textId="77777777" w:rsidTr="00016BF7">
        <w:trPr>
          <w:trHeight w:val="340"/>
        </w:trPr>
        <w:tc>
          <w:tcPr>
            <w:tcW w:w="2152" w:type="dxa"/>
            <w:shd w:val="clear" w:color="auto" w:fill="4BACC6" w:themeFill="accent5"/>
            <w:vAlign w:val="center"/>
          </w:tcPr>
          <w:p w14:paraId="7D9F3E63"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61294CE1" w14:textId="77777777" w:rsidR="00016BF7" w:rsidRDefault="00016BF7" w:rsidP="00016BF7">
            <w:r>
              <w:t>The user completes the challenge.</w:t>
            </w:r>
          </w:p>
        </w:tc>
      </w:tr>
      <w:tr w:rsidR="00016BF7" w14:paraId="752E8BBA" w14:textId="77777777" w:rsidTr="00016BF7">
        <w:trPr>
          <w:trHeight w:val="340"/>
        </w:trPr>
        <w:tc>
          <w:tcPr>
            <w:tcW w:w="2152" w:type="dxa"/>
            <w:shd w:val="clear" w:color="auto" w:fill="4BACC6" w:themeFill="accent5"/>
            <w:vAlign w:val="center"/>
          </w:tcPr>
          <w:p w14:paraId="635527CF"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54E520F7" w14:textId="77777777" w:rsidR="00016BF7" w:rsidRDefault="00016BF7" w:rsidP="00016BF7">
            <w:r>
              <w:t>The challenge is marked as complete and is made available for validation by friends.</w:t>
            </w:r>
          </w:p>
        </w:tc>
      </w:tr>
      <w:tr w:rsidR="00016BF7" w14:paraId="5D30A010" w14:textId="77777777" w:rsidTr="00016BF7">
        <w:trPr>
          <w:trHeight w:val="340"/>
        </w:trPr>
        <w:tc>
          <w:tcPr>
            <w:tcW w:w="2152" w:type="dxa"/>
            <w:shd w:val="clear" w:color="auto" w:fill="4BACC6" w:themeFill="accent5"/>
            <w:vAlign w:val="center"/>
          </w:tcPr>
          <w:p w14:paraId="15B3634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151" w:type="dxa"/>
            <w:gridSpan w:val="2"/>
            <w:vAlign w:val="center"/>
          </w:tcPr>
          <w:p w14:paraId="1DF41BEB" w14:textId="77777777" w:rsidR="00016BF7" w:rsidRDefault="00016BF7" w:rsidP="00546ECF">
            <w:pPr>
              <w:pStyle w:val="ListParagraph"/>
              <w:numPr>
                <w:ilvl w:val="0"/>
                <w:numId w:val="16"/>
              </w:numPr>
            </w:pPr>
            <w:r>
              <w:t>User logs in</w:t>
            </w:r>
          </w:p>
          <w:p w14:paraId="38DFD5A5" w14:textId="77777777" w:rsidR="00016BF7" w:rsidRDefault="00016BF7" w:rsidP="00546ECF">
            <w:pPr>
              <w:pStyle w:val="ListParagraph"/>
              <w:numPr>
                <w:ilvl w:val="0"/>
                <w:numId w:val="16"/>
              </w:numPr>
            </w:pPr>
            <w:r>
              <w:t>User views bucket list</w:t>
            </w:r>
          </w:p>
          <w:p w14:paraId="7E13FB85" w14:textId="77777777" w:rsidR="00016BF7" w:rsidRDefault="00016BF7" w:rsidP="00546ECF">
            <w:pPr>
              <w:pStyle w:val="ListParagraph"/>
              <w:numPr>
                <w:ilvl w:val="0"/>
                <w:numId w:val="16"/>
              </w:numPr>
            </w:pPr>
            <w:r>
              <w:t>User selects challenge and marks it as complete</w:t>
            </w:r>
          </w:p>
          <w:p w14:paraId="5FA522B0" w14:textId="77777777" w:rsidR="00016BF7" w:rsidRDefault="00016BF7" w:rsidP="00546ECF">
            <w:pPr>
              <w:pStyle w:val="ListParagraph"/>
              <w:numPr>
                <w:ilvl w:val="0"/>
                <w:numId w:val="16"/>
              </w:numPr>
            </w:pPr>
            <w:r>
              <w:t>Completed challenge is made available for validation by friends.</w:t>
            </w:r>
          </w:p>
        </w:tc>
      </w:tr>
    </w:tbl>
    <w:p w14:paraId="2D7975C2"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3DBFDAF" w14:textId="77777777" w:rsidTr="00016BF7">
        <w:trPr>
          <w:trHeight w:val="340"/>
        </w:trPr>
        <w:tc>
          <w:tcPr>
            <w:tcW w:w="2235" w:type="dxa"/>
            <w:shd w:val="clear" w:color="auto" w:fill="4BACC6" w:themeFill="accent5"/>
            <w:vAlign w:val="center"/>
          </w:tcPr>
          <w:p w14:paraId="27A7553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97BF7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5117D1E" w14:textId="77777777" w:rsidTr="00016BF7">
        <w:trPr>
          <w:trHeight w:val="340"/>
        </w:trPr>
        <w:tc>
          <w:tcPr>
            <w:tcW w:w="2235" w:type="dxa"/>
            <w:vAlign w:val="center"/>
          </w:tcPr>
          <w:p w14:paraId="299FC4E5" w14:textId="77777777" w:rsidR="00016BF7" w:rsidRDefault="00016BF7" w:rsidP="00016BF7">
            <w:r w:rsidRPr="006B43B4">
              <w:rPr>
                <w:rFonts w:cs="Arial"/>
              </w:rPr>
              <w:t>A0</w:t>
            </w:r>
            <w:r>
              <w:rPr>
                <w:rFonts w:cs="Arial"/>
              </w:rPr>
              <w:t>8</w:t>
            </w:r>
            <w:r w:rsidRPr="006B43B4">
              <w:rPr>
                <w:rFonts w:cs="Arial"/>
              </w:rPr>
              <w:t>00</w:t>
            </w:r>
          </w:p>
        </w:tc>
        <w:tc>
          <w:tcPr>
            <w:tcW w:w="6621" w:type="dxa"/>
            <w:gridSpan w:val="2"/>
            <w:vAlign w:val="center"/>
          </w:tcPr>
          <w:p w14:paraId="71514002" w14:textId="77777777" w:rsidR="00016BF7" w:rsidRDefault="00016BF7" w:rsidP="00016BF7">
            <w:r>
              <w:rPr>
                <w:rFonts w:cs="Arial"/>
              </w:rPr>
              <w:t>Upload photo</w:t>
            </w:r>
          </w:p>
        </w:tc>
      </w:tr>
      <w:tr w:rsidR="00016BF7" w:rsidRPr="003E4BDF" w14:paraId="4DE2D177" w14:textId="77777777" w:rsidTr="00016BF7">
        <w:trPr>
          <w:trHeight w:val="340"/>
        </w:trPr>
        <w:tc>
          <w:tcPr>
            <w:tcW w:w="4428" w:type="dxa"/>
            <w:gridSpan w:val="2"/>
            <w:shd w:val="clear" w:color="auto" w:fill="4BACC6" w:themeFill="accent5"/>
            <w:vAlign w:val="center"/>
          </w:tcPr>
          <w:p w14:paraId="1AF9D36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D30A2C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8DD34CA" w14:textId="77777777" w:rsidTr="00016BF7">
        <w:trPr>
          <w:trHeight w:val="340"/>
        </w:trPr>
        <w:tc>
          <w:tcPr>
            <w:tcW w:w="4428" w:type="dxa"/>
            <w:gridSpan w:val="2"/>
            <w:vAlign w:val="center"/>
          </w:tcPr>
          <w:p w14:paraId="118A9C39" w14:textId="77777777" w:rsidR="00016BF7" w:rsidRDefault="00016BF7" w:rsidP="00016BF7">
            <w:r>
              <w:t>User</w:t>
            </w:r>
          </w:p>
        </w:tc>
        <w:tc>
          <w:tcPr>
            <w:tcW w:w="4428" w:type="dxa"/>
            <w:vAlign w:val="center"/>
          </w:tcPr>
          <w:p w14:paraId="0D97EFF5" w14:textId="77777777" w:rsidR="00016BF7" w:rsidRDefault="00016BF7" w:rsidP="00016BF7"/>
        </w:tc>
      </w:tr>
      <w:tr w:rsidR="00016BF7" w14:paraId="1C542F8F" w14:textId="77777777" w:rsidTr="00016BF7">
        <w:trPr>
          <w:trHeight w:val="340"/>
        </w:trPr>
        <w:tc>
          <w:tcPr>
            <w:tcW w:w="2235" w:type="dxa"/>
            <w:shd w:val="clear" w:color="auto" w:fill="4BACC6" w:themeFill="accent5"/>
            <w:vAlign w:val="center"/>
          </w:tcPr>
          <w:p w14:paraId="793EF85B"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CAA621" w14:textId="77777777" w:rsidR="00016BF7" w:rsidRDefault="00016BF7" w:rsidP="00016BF7">
            <w:r>
              <w:t>The user uploads a photo of them completing the challenge.</w:t>
            </w:r>
          </w:p>
        </w:tc>
      </w:tr>
      <w:tr w:rsidR="00016BF7" w14:paraId="7C74A16E" w14:textId="77777777" w:rsidTr="00016BF7">
        <w:trPr>
          <w:trHeight w:val="340"/>
        </w:trPr>
        <w:tc>
          <w:tcPr>
            <w:tcW w:w="2235" w:type="dxa"/>
            <w:shd w:val="clear" w:color="auto" w:fill="4BACC6" w:themeFill="accent5"/>
            <w:vAlign w:val="center"/>
          </w:tcPr>
          <w:p w14:paraId="64B14642"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FE12C7D" w14:textId="77777777" w:rsidR="00016BF7" w:rsidRDefault="00016BF7" w:rsidP="00016BF7">
            <w:r>
              <w:t>The user must be logged in, the challenge must exist, the challenge must have been added to their bucket list, and the user must have a photo of them completing the challenge.</w:t>
            </w:r>
          </w:p>
        </w:tc>
      </w:tr>
      <w:tr w:rsidR="00016BF7" w14:paraId="445B0769" w14:textId="77777777" w:rsidTr="00016BF7">
        <w:trPr>
          <w:trHeight w:val="340"/>
        </w:trPr>
        <w:tc>
          <w:tcPr>
            <w:tcW w:w="2235" w:type="dxa"/>
            <w:shd w:val="clear" w:color="auto" w:fill="4BACC6" w:themeFill="accent5"/>
            <w:vAlign w:val="center"/>
          </w:tcPr>
          <w:p w14:paraId="2161FA1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6C31074" w14:textId="77777777" w:rsidR="00016BF7" w:rsidRDefault="00016BF7" w:rsidP="00016BF7">
            <w:r>
              <w:t>The user completes the challenge.</w:t>
            </w:r>
          </w:p>
        </w:tc>
      </w:tr>
      <w:tr w:rsidR="00016BF7" w14:paraId="28027323" w14:textId="77777777" w:rsidTr="00016BF7">
        <w:trPr>
          <w:trHeight w:val="340"/>
        </w:trPr>
        <w:tc>
          <w:tcPr>
            <w:tcW w:w="2235" w:type="dxa"/>
            <w:shd w:val="clear" w:color="auto" w:fill="4BACC6" w:themeFill="accent5"/>
            <w:vAlign w:val="center"/>
          </w:tcPr>
          <w:p w14:paraId="733815BE"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9A7089E" w14:textId="77777777" w:rsidR="00016BF7" w:rsidRDefault="00016BF7" w:rsidP="00016BF7">
            <w:r>
              <w:t>The photo is uploaded to their account and is made available for validation by friends.</w:t>
            </w:r>
          </w:p>
        </w:tc>
      </w:tr>
      <w:tr w:rsidR="00016BF7" w14:paraId="14936B64" w14:textId="77777777" w:rsidTr="00016BF7">
        <w:trPr>
          <w:trHeight w:val="340"/>
        </w:trPr>
        <w:tc>
          <w:tcPr>
            <w:tcW w:w="2235" w:type="dxa"/>
            <w:shd w:val="clear" w:color="auto" w:fill="4BACC6" w:themeFill="accent5"/>
            <w:vAlign w:val="center"/>
          </w:tcPr>
          <w:p w14:paraId="0107C21C"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1AE6F16" w14:textId="77777777" w:rsidR="00016BF7" w:rsidRDefault="00016BF7" w:rsidP="00546ECF">
            <w:pPr>
              <w:pStyle w:val="ListParagraph"/>
              <w:numPr>
                <w:ilvl w:val="0"/>
                <w:numId w:val="17"/>
              </w:numPr>
            </w:pPr>
            <w:r>
              <w:t>User logs in</w:t>
            </w:r>
          </w:p>
          <w:p w14:paraId="3BE85A56" w14:textId="77777777" w:rsidR="00016BF7" w:rsidRDefault="00016BF7" w:rsidP="00546ECF">
            <w:pPr>
              <w:pStyle w:val="ListParagraph"/>
              <w:numPr>
                <w:ilvl w:val="0"/>
                <w:numId w:val="17"/>
              </w:numPr>
            </w:pPr>
            <w:r>
              <w:t>User views bucket list</w:t>
            </w:r>
          </w:p>
          <w:p w14:paraId="5BDE7530" w14:textId="77777777" w:rsidR="00016BF7" w:rsidRDefault="00016BF7" w:rsidP="00546ECF">
            <w:pPr>
              <w:pStyle w:val="ListParagraph"/>
              <w:numPr>
                <w:ilvl w:val="0"/>
                <w:numId w:val="17"/>
              </w:numPr>
            </w:pPr>
            <w:r>
              <w:t>User select challenge and uploads photo</w:t>
            </w:r>
          </w:p>
          <w:p w14:paraId="00428FCD" w14:textId="77777777" w:rsidR="00016BF7" w:rsidRDefault="00016BF7" w:rsidP="00546ECF">
            <w:pPr>
              <w:pStyle w:val="ListParagraph"/>
              <w:numPr>
                <w:ilvl w:val="0"/>
                <w:numId w:val="17"/>
              </w:numPr>
            </w:pPr>
            <w:r>
              <w:t>Completed challenge is made available for validation by friends.</w:t>
            </w:r>
          </w:p>
        </w:tc>
      </w:tr>
    </w:tbl>
    <w:p w14:paraId="768B8C7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3D42C7D7" w14:textId="77777777" w:rsidTr="00016BF7">
        <w:trPr>
          <w:trHeight w:val="340"/>
        </w:trPr>
        <w:tc>
          <w:tcPr>
            <w:tcW w:w="2235" w:type="dxa"/>
            <w:shd w:val="clear" w:color="auto" w:fill="4BACC6" w:themeFill="accent5"/>
            <w:vAlign w:val="center"/>
          </w:tcPr>
          <w:p w14:paraId="629938E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B281F3A"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13EE8BA" w14:textId="77777777" w:rsidTr="00016BF7">
        <w:trPr>
          <w:trHeight w:val="340"/>
        </w:trPr>
        <w:tc>
          <w:tcPr>
            <w:tcW w:w="2235" w:type="dxa"/>
            <w:vAlign w:val="center"/>
          </w:tcPr>
          <w:p w14:paraId="45F95FCB" w14:textId="77777777" w:rsidR="00016BF7" w:rsidRDefault="00016BF7" w:rsidP="00016BF7">
            <w:r w:rsidRPr="006B43B4">
              <w:rPr>
                <w:rFonts w:cs="Arial"/>
              </w:rPr>
              <w:t>A0</w:t>
            </w:r>
            <w:r>
              <w:rPr>
                <w:rFonts w:cs="Arial"/>
              </w:rPr>
              <w:t>9</w:t>
            </w:r>
            <w:r w:rsidRPr="006B43B4">
              <w:rPr>
                <w:rFonts w:cs="Arial"/>
              </w:rPr>
              <w:t>00</w:t>
            </w:r>
          </w:p>
        </w:tc>
        <w:tc>
          <w:tcPr>
            <w:tcW w:w="6621" w:type="dxa"/>
            <w:gridSpan w:val="2"/>
            <w:vAlign w:val="center"/>
          </w:tcPr>
          <w:p w14:paraId="0ADCBCAD" w14:textId="77777777" w:rsidR="00016BF7" w:rsidRDefault="00016BF7" w:rsidP="00016BF7">
            <w:r>
              <w:rPr>
                <w:rFonts w:cs="Arial"/>
              </w:rPr>
              <w:t>View challenge progress (group challenge)</w:t>
            </w:r>
          </w:p>
        </w:tc>
      </w:tr>
      <w:tr w:rsidR="00016BF7" w:rsidRPr="003E4BDF" w14:paraId="2322A791" w14:textId="77777777" w:rsidTr="00016BF7">
        <w:trPr>
          <w:trHeight w:val="340"/>
        </w:trPr>
        <w:tc>
          <w:tcPr>
            <w:tcW w:w="4428" w:type="dxa"/>
            <w:gridSpan w:val="2"/>
            <w:shd w:val="clear" w:color="auto" w:fill="4BACC6" w:themeFill="accent5"/>
            <w:vAlign w:val="center"/>
          </w:tcPr>
          <w:p w14:paraId="75730407"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586E864A"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82D525" w14:textId="77777777" w:rsidTr="00016BF7">
        <w:trPr>
          <w:trHeight w:val="340"/>
        </w:trPr>
        <w:tc>
          <w:tcPr>
            <w:tcW w:w="4428" w:type="dxa"/>
            <w:gridSpan w:val="2"/>
            <w:vAlign w:val="center"/>
          </w:tcPr>
          <w:p w14:paraId="0383219F" w14:textId="77777777" w:rsidR="00016BF7" w:rsidRDefault="00016BF7" w:rsidP="00016BF7">
            <w:r>
              <w:t>User</w:t>
            </w:r>
          </w:p>
        </w:tc>
        <w:tc>
          <w:tcPr>
            <w:tcW w:w="4428" w:type="dxa"/>
            <w:vAlign w:val="center"/>
          </w:tcPr>
          <w:p w14:paraId="58AD903A" w14:textId="77777777" w:rsidR="00016BF7" w:rsidRDefault="00016BF7" w:rsidP="00016BF7"/>
        </w:tc>
      </w:tr>
      <w:tr w:rsidR="00016BF7" w14:paraId="58D86A89" w14:textId="77777777" w:rsidTr="00016BF7">
        <w:trPr>
          <w:trHeight w:val="340"/>
        </w:trPr>
        <w:tc>
          <w:tcPr>
            <w:tcW w:w="2235" w:type="dxa"/>
            <w:shd w:val="clear" w:color="auto" w:fill="4BACC6" w:themeFill="accent5"/>
            <w:vAlign w:val="center"/>
          </w:tcPr>
          <w:p w14:paraId="57379846"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0AD9993D" w14:textId="77777777" w:rsidR="00016BF7" w:rsidRDefault="00016BF7" w:rsidP="00016BF7">
            <w:r>
              <w:t>The user can view the progress of a group challenge.</w:t>
            </w:r>
          </w:p>
        </w:tc>
      </w:tr>
      <w:tr w:rsidR="00016BF7" w14:paraId="7946ED1B" w14:textId="77777777" w:rsidTr="00016BF7">
        <w:trPr>
          <w:trHeight w:val="340"/>
        </w:trPr>
        <w:tc>
          <w:tcPr>
            <w:tcW w:w="2235" w:type="dxa"/>
            <w:shd w:val="clear" w:color="auto" w:fill="4BACC6" w:themeFill="accent5"/>
            <w:vAlign w:val="center"/>
          </w:tcPr>
          <w:p w14:paraId="017BFE8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CDF9AEB" w14:textId="77777777" w:rsidR="00016BF7" w:rsidRDefault="00016BF7" w:rsidP="00016BF7">
            <w:r>
              <w:t>The user must be logged in, the group challenge must exist, and the group challenge must be added to their bucket list</w:t>
            </w:r>
          </w:p>
        </w:tc>
      </w:tr>
      <w:tr w:rsidR="00016BF7" w14:paraId="2EE0DDDD" w14:textId="77777777" w:rsidTr="00016BF7">
        <w:trPr>
          <w:trHeight w:val="340"/>
        </w:trPr>
        <w:tc>
          <w:tcPr>
            <w:tcW w:w="2235" w:type="dxa"/>
            <w:shd w:val="clear" w:color="auto" w:fill="4BACC6" w:themeFill="accent5"/>
            <w:vAlign w:val="center"/>
          </w:tcPr>
          <w:p w14:paraId="310311F1"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DD426C9" w14:textId="77777777" w:rsidR="00016BF7" w:rsidRDefault="00016BF7" w:rsidP="00016BF7">
            <w:r>
              <w:t>The user wants to view the progress of the group challenge.</w:t>
            </w:r>
          </w:p>
        </w:tc>
      </w:tr>
      <w:tr w:rsidR="00016BF7" w14:paraId="07C52C26" w14:textId="77777777" w:rsidTr="00016BF7">
        <w:trPr>
          <w:trHeight w:val="340"/>
        </w:trPr>
        <w:tc>
          <w:tcPr>
            <w:tcW w:w="2235" w:type="dxa"/>
            <w:shd w:val="clear" w:color="auto" w:fill="4BACC6" w:themeFill="accent5"/>
            <w:vAlign w:val="center"/>
          </w:tcPr>
          <w:p w14:paraId="03AC2FE5"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7FB6180A" w14:textId="77777777" w:rsidR="00016BF7" w:rsidRDefault="00016BF7" w:rsidP="00016BF7">
            <w:r>
              <w:t>The progress of the group challenge is displayed to the user.</w:t>
            </w:r>
          </w:p>
        </w:tc>
      </w:tr>
      <w:tr w:rsidR="00016BF7" w14:paraId="7D6286F4" w14:textId="77777777" w:rsidTr="00016BF7">
        <w:trPr>
          <w:trHeight w:val="340"/>
        </w:trPr>
        <w:tc>
          <w:tcPr>
            <w:tcW w:w="2235" w:type="dxa"/>
            <w:shd w:val="clear" w:color="auto" w:fill="4BACC6" w:themeFill="accent5"/>
            <w:vAlign w:val="center"/>
          </w:tcPr>
          <w:p w14:paraId="323B72A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2DAABAD3" w14:textId="77777777" w:rsidR="00016BF7" w:rsidRDefault="00016BF7" w:rsidP="00546ECF">
            <w:pPr>
              <w:pStyle w:val="ListParagraph"/>
              <w:numPr>
                <w:ilvl w:val="0"/>
                <w:numId w:val="18"/>
              </w:numPr>
            </w:pPr>
            <w:r>
              <w:t>User logs in</w:t>
            </w:r>
          </w:p>
          <w:p w14:paraId="09CE0D0B" w14:textId="77777777" w:rsidR="00016BF7" w:rsidRDefault="00016BF7" w:rsidP="00546ECF">
            <w:pPr>
              <w:pStyle w:val="ListParagraph"/>
              <w:numPr>
                <w:ilvl w:val="0"/>
                <w:numId w:val="18"/>
              </w:numPr>
            </w:pPr>
            <w:r>
              <w:t>User views bucket list</w:t>
            </w:r>
          </w:p>
          <w:p w14:paraId="40D7110C" w14:textId="77777777" w:rsidR="00016BF7" w:rsidRDefault="00016BF7" w:rsidP="00546ECF">
            <w:pPr>
              <w:pStyle w:val="ListParagraph"/>
              <w:numPr>
                <w:ilvl w:val="0"/>
                <w:numId w:val="18"/>
              </w:numPr>
            </w:pPr>
            <w:r>
              <w:t>User selects group challenge</w:t>
            </w:r>
          </w:p>
          <w:p w14:paraId="15B5E017" w14:textId="77777777" w:rsidR="00016BF7" w:rsidRDefault="00016BF7" w:rsidP="00546ECF">
            <w:pPr>
              <w:pStyle w:val="ListParagraph"/>
              <w:numPr>
                <w:ilvl w:val="0"/>
                <w:numId w:val="18"/>
              </w:numPr>
            </w:pPr>
            <w:r>
              <w:t>Group challenge progress is displayed to user</w:t>
            </w:r>
          </w:p>
        </w:tc>
      </w:tr>
    </w:tbl>
    <w:p w14:paraId="47E02C1C" w14:textId="77777777" w:rsidR="00016BF7"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106F4D05" w14:textId="77777777" w:rsidTr="00016BF7">
        <w:trPr>
          <w:trHeight w:val="340"/>
        </w:trPr>
        <w:tc>
          <w:tcPr>
            <w:tcW w:w="2216" w:type="dxa"/>
            <w:shd w:val="clear" w:color="auto" w:fill="4BACC6" w:themeFill="accent5"/>
            <w:vAlign w:val="center"/>
          </w:tcPr>
          <w:p w14:paraId="7E09168B"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3DB2D3A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402347A2" w14:textId="77777777" w:rsidTr="00016BF7">
        <w:trPr>
          <w:trHeight w:val="340"/>
        </w:trPr>
        <w:tc>
          <w:tcPr>
            <w:tcW w:w="2216" w:type="dxa"/>
            <w:vAlign w:val="center"/>
          </w:tcPr>
          <w:p w14:paraId="18EA8300" w14:textId="77777777" w:rsidR="00016BF7" w:rsidRDefault="00016BF7" w:rsidP="00016BF7">
            <w:r w:rsidRPr="006B43B4">
              <w:rPr>
                <w:rFonts w:cs="Arial"/>
              </w:rPr>
              <w:t>A</w:t>
            </w:r>
            <w:r>
              <w:rPr>
                <w:rFonts w:cs="Arial"/>
              </w:rPr>
              <w:t>1</w:t>
            </w:r>
            <w:r w:rsidRPr="006B43B4">
              <w:rPr>
                <w:rFonts w:cs="Arial"/>
              </w:rPr>
              <w:t>000</w:t>
            </w:r>
          </w:p>
        </w:tc>
        <w:tc>
          <w:tcPr>
            <w:tcW w:w="6087" w:type="dxa"/>
            <w:gridSpan w:val="2"/>
            <w:vAlign w:val="center"/>
          </w:tcPr>
          <w:p w14:paraId="77B043BB" w14:textId="77777777" w:rsidR="00016BF7" w:rsidRDefault="00016BF7" w:rsidP="00016BF7">
            <w:r>
              <w:rPr>
                <w:rFonts w:cs="Arial"/>
              </w:rPr>
              <w:t>Rate challenge</w:t>
            </w:r>
          </w:p>
        </w:tc>
      </w:tr>
      <w:tr w:rsidR="00016BF7" w:rsidRPr="003E4BDF" w14:paraId="6CEC7B16" w14:textId="77777777" w:rsidTr="00016BF7">
        <w:trPr>
          <w:trHeight w:val="340"/>
        </w:trPr>
        <w:tc>
          <w:tcPr>
            <w:tcW w:w="4177" w:type="dxa"/>
            <w:gridSpan w:val="2"/>
            <w:shd w:val="clear" w:color="auto" w:fill="4BACC6" w:themeFill="accent5"/>
            <w:vAlign w:val="center"/>
          </w:tcPr>
          <w:p w14:paraId="247FDE8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5887CDB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5DF2455" w14:textId="77777777" w:rsidTr="00016BF7">
        <w:trPr>
          <w:trHeight w:val="340"/>
        </w:trPr>
        <w:tc>
          <w:tcPr>
            <w:tcW w:w="4177" w:type="dxa"/>
            <w:gridSpan w:val="2"/>
            <w:vAlign w:val="center"/>
          </w:tcPr>
          <w:p w14:paraId="473AFA5F" w14:textId="77777777" w:rsidR="00016BF7" w:rsidRDefault="00016BF7" w:rsidP="00016BF7">
            <w:r>
              <w:t>User</w:t>
            </w:r>
          </w:p>
        </w:tc>
        <w:tc>
          <w:tcPr>
            <w:tcW w:w="4126" w:type="dxa"/>
            <w:vAlign w:val="center"/>
          </w:tcPr>
          <w:p w14:paraId="3CA3E042" w14:textId="77777777" w:rsidR="00016BF7" w:rsidRDefault="00016BF7" w:rsidP="00016BF7"/>
        </w:tc>
      </w:tr>
      <w:tr w:rsidR="00016BF7" w14:paraId="71093A31" w14:textId="77777777" w:rsidTr="00016BF7">
        <w:trPr>
          <w:trHeight w:val="340"/>
        </w:trPr>
        <w:tc>
          <w:tcPr>
            <w:tcW w:w="2216" w:type="dxa"/>
            <w:shd w:val="clear" w:color="auto" w:fill="4BACC6" w:themeFill="accent5"/>
            <w:vAlign w:val="center"/>
          </w:tcPr>
          <w:p w14:paraId="0C81C15A"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68E33F88" w14:textId="77777777" w:rsidR="00016BF7" w:rsidRDefault="00016BF7" w:rsidP="00016BF7">
            <w:r>
              <w:t>The user can rate a challenge that they have viewed.</w:t>
            </w:r>
          </w:p>
        </w:tc>
      </w:tr>
      <w:tr w:rsidR="00016BF7" w14:paraId="5B1CC655" w14:textId="77777777" w:rsidTr="00016BF7">
        <w:trPr>
          <w:trHeight w:val="340"/>
        </w:trPr>
        <w:tc>
          <w:tcPr>
            <w:tcW w:w="2216" w:type="dxa"/>
            <w:shd w:val="clear" w:color="auto" w:fill="4BACC6" w:themeFill="accent5"/>
            <w:vAlign w:val="center"/>
          </w:tcPr>
          <w:p w14:paraId="0A0A5853"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49EB18A1" w14:textId="77777777" w:rsidR="00016BF7" w:rsidRDefault="00016BF7" w:rsidP="00016BF7">
            <w:r>
              <w:t>The user must be logged in and the challenge must exist.</w:t>
            </w:r>
          </w:p>
        </w:tc>
      </w:tr>
      <w:tr w:rsidR="00016BF7" w14:paraId="64E1FD61" w14:textId="77777777" w:rsidTr="00016BF7">
        <w:trPr>
          <w:trHeight w:val="340"/>
        </w:trPr>
        <w:tc>
          <w:tcPr>
            <w:tcW w:w="2216" w:type="dxa"/>
            <w:shd w:val="clear" w:color="auto" w:fill="4BACC6" w:themeFill="accent5"/>
            <w:vAlign w:val="center"/>
          </w:tcPr>
          <w:p w14:paraId="79F18FA7"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432105A2" w14:textId="77777777" w:rsidR="00016BF7" w:rsidRDefault="00016BF7" w:rsidP="00016BF7">
            <w:r>
              <w:t>The user is interested in giving feedback on a challenge.</w:t>
            </w:r>
          </w:p>
        </w:tc>
      </w:tr>
      <w:tr w:rsidR="00016BF7" w14:paraId="56CD1BB0" w14:textId="77777777" w:rsidTr="00016BF7">
        <w:trPr>
          <w:trHeight w:val="340"/>
        </w:trPr>
        <w:tc>
          <w:tcPr>
            <w:tcW w:w="2216" w:type="dxa"/>
            <w:shd w:val="clear" w:color="auto" w:fill="4BACC6" w:themeFill="accent5"/>
            <w:vAlign w:val="center"/>
          </w:tcPr>
          <w:p w14:paraId="4CC250CC" w14:textId="77777777" w:rsidR="00016BF7" w:rsidRPr="003E4BDF" w:rsidRDefault="00016BF7" w:rsidP="00016BF7">
            <w:pPr>
              <w:rPr>
                <w:b/>
                <w:color w:val="FFFFFF" w:themeColor="background1"/>
              </w:rPr>
            </w:pPr>
            <w:r w:rsidRPr="003E4BDF">
              <w:rPr>
                <w:b/>
                <w:color w:val="FFFFFF" w:themeColor="background1"/>
              </w:rPr>
              <w:lastRenderedPageBreak/>
              <w:t>Post-Conditions</w:t>
            </w:r>
          </w:p>
        </w:tc>
        <w:tc>
          <w:tcPr>
            <w:tcW w:w="6087" w:type="dxa"/>
            <w:gridSpan w:val="2"/>
            <w:vAlign w:val="center"/>
          </w:tcPr>
          <w:p w14:paraId="55A284CA" w14:textId="77777777" w:rsidR="00016BF7" w:rsidRDefault="00016BF7" w:rsidP="00016BF7">
            <w:r>
              <w:t>The challenge is rated.</w:t>
            </w:r>
          </w:p>
        </w:tc>
      </w:tr>
      <w:tr w:rsidR="00016BF7" w14:paraId="023E0A45" w14:textId="77777777" w:rsidTr="00016BF7">
        <w:trPr>
          <w:trHeight w:val="340"/>
        </w:trPr>
        <w:tc>
          <w:tcPr>
            <w:tcW w:w="2216" w:type="dxa"/>
            <w:shd w:val="clear" w:color="auto" w:fill="4BACC6" w:themeFill="accent5"/>
            <w:vAlign w:val="center"/>
          </w:tcPr>
          <w:p w14:paraId="15AC14C5"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05A57747" w14:textId="77777777" w:rsidR="00016BF7" w:rsidRDefault="00016BF7" w:rsidP="00546ECF">
            <w:pPr>
              <w:pStyle w:val="ListParagraph"/>
              <w:numPr>
                <w:ilvl w:val="0"/>
                <w:numId w:val="19"/>
              </w:numPr>
            </w:pPr>
            <w:r>
              <w:t>User logs in</w:t>
            </w:r>
          </w:p>
          <w:p w14:paraId="37DD8AA0" w14:textId="77777777" w:rsidR="00016BF7" w:rsidRDefault="00016BF7" w:rsidP="00546ECF">
            <w:pPr>
              <w:pStyle w:val="ListParagraph"/>
              <w:numPr>
                <w:ilvl w:val="0"/>
                <w:numId w:val="19"/>
              </w:numPr>
            </w:pPr>
            <w:r>
              <w:t>User views challenges</w:t>
            </w:r>
          </w:p>
          <w:p w14:paraId="491BFFEE" w14:textId="77777777" w:rsidR="00016BF7" w:rsidRDefault="00016BF7" w:rsidP="00546ECF">
            <w:pPr>
              <w:pStyle w:val="ListParagraph"/>
              <w:numPr>
                <w:ilvl w:val="0"/>
                <w:numId w:val="19"/>
              </w:numPr>
            </w:pPr>
            <w:r>
              <w:t>User selects challenge</w:t>
            </w:r>
          </w:p>
          <w:p w14:paraId="52362534" w14:textId="77777777" w:rsidR="00016BF7" w:rsidRDefault="00016BF7" w:rsidP="00546ECF">
            <w:pPr>
              <w:pStyle w:val="ListParagraph"/>
              <w:numPr>
                <w:ilvl w:val="0"/>
                <w:numId w:val="19"/>
              </w:numPr>
            </w:pPr>
            <w:r>
              <w:t>User rates challenge</w:t>
            </w:r>
          </w:p>
        </w:tc>
      </w:tr>
    </w:tbl>
    <w:p w14:paraId="211CAC65"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19F40A36" w14:textId="77777777" w:rsidTr="00016BF7">
        <w:trPr>
          <w:trHeight w:val="340"/>
        </w:trPr>
        <w:tc>
          <w:tcPr>
            <w:tcW w:w="2235" w:type="dxa"/>
            <w:shd w:val="clear" w:color="auto" w:fill="4BACC6" w:themeFill="accent5"/>
            <w:vAlign w:val="center"/>
          </w:tcPr>
          <w:p w14:paraId="640E626D"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6E2E83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8C097CC" w14:textId="77777777" w:rsidTr="00016BF7">
        <w:trPr>
          <w:trHeight w:val="340"/>
        </w:trPr>
        <w:tc>
          <w:tcPr>
            <w:tcW w:w="2235" w:type="dxa"/>
            <w:vAlign w:val="center"/>
          </w:tcPr>
          <w:p w14:paraId="423866E0" w14:textId="77777777" w:rsidR="00016BF7" w:rsidRDefault="00016BF7" w:rsidP="00016BF7">
            <w:r w:rsidRPr="006B43B4">
              <w:rPr>
                <w:rFonts w:cs="Arial"/>
              </w:rPr>
              <w:t>A</w:t>
            </w:r>
            <w:r>
              <w:rPr>
                <w:rFonts w:cs="Arial"/>
              </w:rPr>
              <w:t>11</w:t>
            </w:r>
            <w:r w:rsidRPr="006B43B4">
              <w:rPr>
                <w:rFonts w:cs="Arial"/>
              </w:rPr>
              <w:t>00</w:t>
            </w:r>
          </w:p>
        </w:tc>
        <w:tc>
          <w:tcPr>
            <w:tcW w:w="6621" w:type="dxa"/>
            <w:gridSpan w:val="2"/>
            <w:vAlign w:val="center"/>
          </w:tcPr>
          <w:p w14:paraId="08CF6E21" w14:textId="77777777" w:rsidR="00016BF7" w:rsidRDefault="00016BF7" w:rsidP="00016BF7">
            <w:r>
              <w:rPr>
                <w:rFonts w:cs="Arial"/>
              </w:rPr>
              <w:t>View challenge rating</w:t>
            </w:r>
          </w:p>
        </w:tc>
      </w:tr>
      <w:tr w:rsidR="00016BF7" w:rsidRPr="003E4BDF" w14:paraId="60DEE2FD" w14:textId="77777777" w:rsidTr="00016BF7">
        <w:trPr>
          <w:trHeight w:val="340"/>
        </w:trPr>
        <w:tc>
          <w:tcPr>
            <w:tcW w:w="4428" w:type="dxa"/>
            <w:gridSpan w:val="2"/>
            <w:shd w:val="clear" w:color="auto" w:fill="4BACC6" w:themeFill="accent5"/>
            <w:vAlign w:val="center"/>
          </w:tcPr>
          <w:p w14:paraId="2F8C1C3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2D2433A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ECD1F4D" w14:textId="77777777" w:rsidTr="00016BF7">
        <w:trPr>
          <w:trHeight w:val="340"/>
        </w:trPr>
        <w:tc>
          <w:tcPr>
            <w:tcW w:w="4428" w:type="dxa"/>
            <w:gridSpan w:val="2"/>
            <w:vAlign w:val="center"/>
          </w:tcPr>
          <w:p w14:paraId="61B6E2C5" w14:textId="77777777" w:rsidR="00016BF7" w:rsidRDefault="00016BF7" w:rsidP="00016BF7">
            <w:r>
              <w:t>User</w:t>
            </w:r>
          </w:p>
        </w:tc>
        <w:tc>
          <w:tcPr>
            <w:tcW w:w="4428" w:type="dxa"/>
            <w:vAlign w:val="center"/>
          </w:tcPr>
          <w:p w14:paraId="402677C2" w14:textId="77777777" w:rsidR="00016BF7" w:rsidRDefault="00016BF7" w:rsidP="00016BF7"/>
        </w:tc>
      </w:tr>
      <w:tr w:rsidR="00016BF7" w14:paraId="09C3C27D" w14:textId="77777777" w:rsidTr="00016BF7">
        <w:trPr>
          <w:trHeight w:val="340"/>
        </w:trPr>
        <w:tc>
          <w:tcPr>
            <w:tcW w:w="2235" w:type="dxa"/>
            <w:shd w:val="clear" w:color="auto" w:fill="4BACC6" w:themeFill="accent5"/>
            <w:vAlign w:val="center"/>
          </w:tcPr>
          <w:p w14:paraId="3E368DF0"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DEFF62C" w14:textId="77777777" w:rsidR="00016BF7" w:rsidRDefault="00016BF7" w:rsidP="00016BF7">
            <w:r>
              <w:t>The user can view the rating of the challenge as rated by other users.</w:t>
            </w:r>
          </w:p>
        </w:tc>
      </w:tr>
      <w:tr w:rsidR="00016BF7" w14:paraId="65365EA0" w14:textId="77777777" w:rsidTr="00016BF7">
        <w:trPr>
          <w:trHeight w:val="340"/>
        </w:trPr>
        <w:tc>
          <w:tcPr>
            <w:tcW w:w="2235" w:type="dxa"/>
            <w:shd w:val="clear" w:color="auto" w:fill="4BACC6" w:themeFill="accent5"/>
            <w:vAlign w:val="center"/>
          </w:tcPr>
          <w:p w14:paraId="3608FA5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178E002" w14:textId="77777777" w:rsidR="00016BF7" w:rsidRDefault="00016BF7" w:rsidP="00016BF7">
            <w:r>
              <w:t>The user must be logged in, the challenge must exist, and the challenge must have a rating.</w:t>
            </w:r>
          </w:p>
        </w:tc>
      </w:tr>
      <w:tr w:rsidR="00016BF7" w14:paraId="40FF285C" w14:textId="77777777" w:rsidTr="00016BF7">
        <w:trPr>
          <w:trHeight w:val="340"/>
        </w:trPr>
        <w:tc>
          <w:tcPr>
            <w:tcW w:w="2235" w:type="dxa"/>
            <w:shd w:val="clear" w:color="auto" w:fill="4BACC6" w:themeFill="accent5"/>
            <w:vAlign w:val="center"/>
          </w:tcPr>
          <w:p w14:paraId="71D91F4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191CA00" w14:textId="77777777" w:rsidR="00016BF7" w:rsidRDefault="00016BF7" w:rsidP="00016BF7">
            <w:r>
              <w:t>The user wants to view the rating of a challenge.</w:t>
            </w:r>
          </w:p>
        </w:tc>
      </w:tr>
      <w:tr w:rsidR="00016BF7" w14:paraId="0E9CEA15" w14:textId="77777777" w:rsidTr="00016BF7">
        <w:trPr>
          <w:trHeight w:val="340"/>
        </w:trPr>
        <w:tc>
          <w:tcPr>
            <w:tcW w:w="2235" w:type="dxa"/>
            <w:shd w:val="clear" w:color="auto" w:fill="4BACC6" w:themeFill="accent5"/>
            <w:vAlign w:val="center"/>
          </w:tcPr>
          <w:p w14:paraId="17BC1A6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64DB81D" w14:textId="77777777" w:rsidR="00016BF7" w:rsidRDefault="00016BF7" w:rsidP="00016BF7">
            <w:r>
              <w:t>The rating of the challenge is displayed to the user.</w:t>
            </w:r>
          </w:p>
        </w:tc>
      </w:tr>
      <w:tr w:rsidR="00016BF7" w14:paraId="5D87890C" w14:textId="77777777" w:rsidTr="00016BF7">
        <w:trPr>
          <w:trHeight w:val="340"/>
        </w:trPr>
        <w:tc>
          <w:tcPr>
            <w:tcW w:w="2235" w:type="dxa"/>
            <w:shd w:val="clear" w:color="auto" w:fill="4BACC6" w:themeFill="accent5"/>
            <w:vAlign w:val="center"/>
          </w:tcPr>
          <w:p w14:paraId="34CCEE4A"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4DE4B60" w14:textId="77777777" w:rsidR="00016BF7" w:rsidRDefault="00016BF7" w:rsidP="00546ECF">
            <w:pPr>
              <w:pStyle w:val="ListParagraph"/>
              <w:numPr>
                <w:ilvl w:val="0"/>
                <w:numId w:val="20"/>
              </w:numPr>
            </w:pPr>
            <w:r>
              <w:t>User logs in</w:t>
            </w:r>
          </w:p>
          <w:p w14:paraId="4EFE6815" w14:textId="77777777" w:rsidR="00016BF7" w:rsidRDefault="00016BF7" w:rsidP="00546ECF">
            <w:pPr>
              <w:pStyle w:val="ListParagraph"/>
              <w:numPr>
                <w:ilvl w:val="0"/>
                <w:numId w:val="20"/>
              </w:numPr>
            </w:pPr>
            <w:r>
              <w:t>User views challenges</w:t>
            </w:r>
          </w:p>
          <w:p w14:paraId="10EBCF0A" w14:textId="77777777" w:rsidR="00016BF7" w:rsidRDefault="00016BF7" w:rsidP="00546ECF">
            <w:pPr>
              <w:pStyle w:val="ListParagraph"/>
              <w:numPr>
                <w:ilvl w:val="0"/>
                <w:numId w:val="20"/>
              </w:numPr>
            </w:pPr>
            <w:r>
              <w:t>User selects challenge</w:t>
            </w:r>
          </w:p>
          <w:p w14:paraId="41726B34" w14:textId="77777777" w:rsidR="00016BF7" w:rsidRDefault="00016BF7" w:rsidP="00546ECF">
            <w:pPr>
              <w:pStyle w:val="ListParagraph"/>
              <w:numPr>
                <w:ilvl w:val="0"/>
                <w:numId w:val="20"/>
              </w:numPr>
            </w:pPr>
            <w:r>
              <w:t>Rating it displayed to user</w:t>
            </w:r>
          </w:p>
        </w:tc>
      </w:tr>
    </w:tbl>
    <w:p w14:paraId="33A1856D" w14:textId="77777777" w:rsidR="00016BF7" w:rsidRDefault="00016BF7" w:rsidP="00016BF7"/>
    <w:p w14:paraId="568867EF" w14:textId="77777777" w:rsidR="00016BF7" w:rsidRDefault="00016BF7" w:rsidP="00016BF7">
      <w:pPr>
        <w:pStyle w:val="Heading3"/>
      </w:pPr>
      <w:bookmarkStart w:id="39" w:name="_Toc3230025"/>
      <w:r>
        <w:t xml:space="preserve">Package B: </w:t>
      </w:r>
      <w:bookmarkEnd w:id="39"/>
      <w:r>
        <w:t>Account sub-system</w:t>
      </w:r>
    </w:p>
    <w:p w14:paraId="4A0824A6" w14:textId="77777777" w:rsidR="00016BF7" w:rsidRPr="009B79B9"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7FFF2078" w14:textId="77777777" w:rsidTr="00016BF7">
        <w:trPr>
          <w:trHeight w:val="340"/>
        </w:trPr>
        <w:tc>
          <w:tcPr>
            <w:tcW w:w="2235" w:type="dxa"/>
            <w:shd w:val="clear" w:color="auto" w:fill="4BACC6" w:themeFill="accent5"/>
            <w:vAlign w:val="center"/>
          </w:tcPr>
          <w:p w14:paraId="3572D291"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1104CB7C"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59C244AF" w14:textId="77777777" w:rsidTr="00016BF7">
        <w:trPr>
          <w:trHeight w:val="340"/>
        </w:trPr>
        <w:tc>
          <w:tcPr>
            <w:tcW w:w="2235" w:type="dxa"/>
            <w:vAlign w:val="center"/>
          </w:tcPr>
          <w:p w14:paraId="798DA648" w14:textId="77777777" w:rsidR="00016BF7" w:rsidRDefault="00016BF7" w:rsidP="00016BF7">
            <w:r>
              <w:rPr>
                <w:rFonts w:cs="Arial"/>
              </w:rPr>
              <w:t>B</w:t>
            </w:r>
            <w:r w:rsidRPr="006B43B4">
              <w:rPr>
                <w:rFonts w:cs="Arial"/>
              </w:rPr>
              <w:t>0</w:t>
            </w:r>
            <w:r>
              <w:rPr>
                <w:rFonts w:cs="Arial"/>
              </w:rPr>
              <w:t>1</w:t>
            </w:r>
            <w:r w:rsidRPr="006B43B4">
              <w:rPr>
                <w:rFonts w:cs="Arial"/>
              </w:rPr>
              <w:t>00</w:t>
            </w:r>
          </w:p>
        </w:tc>
        <w:tc>
          <w:tcPr>
            <w:tcW w:w="6621" w:type="dxa"/>
            <w:gridSpan w:val="2"/>
            <w:vAlign w:val="center"/>
          </w:tcPr>
          <w:p w14:paraId="4A3120C0" w14:textId="77777777" w:rsidR="00016BF7" w:rsidRDefault="00016BF7" w:rsidP="00016BF7">
            <w:r>
              <w:rPr>
                <w:rFonts w:cs="Arial"/>
                <w:szCs w:val="22"/>
              </w:rPr>
              <w:t>Create admin account</w:t>
            </w:r>
          </w:p>
        </w:tc>
      </w:tr>
      <w:tr w:rsidR="00016BF7" w:rsidRPr="003E4BDF" w14:paraId="3660BF57" w14:textId="77777777" w:rsidTr="00016BF7">
        <w:trPr>
          <w:trHeight w:val="340"/>
        </w:trPr>
        <w:tc>
          <w:tcPr>
            <w:tcW w:w="4428" w:type="dxa"/>
            <w:gridSpan w:val="2"/>
            <w:shd w:val="clear" w:color="auto" w:fill="4BACC6" w:themeFill="accent5"/>
            <w:vAlign w:val="center"/>
          </w:tcPr>
          <w:p w14:paraId="0CD1CCB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7A815FF"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26BF87E" w14:textId="77777777" w:rsidTr="00016BF7">
        <w:trPr>
          <w:trHeight w:val="340"/>
        </w:trPr>
        <w:tc>
          <w:tcPr>
            <w:tcW w:w="4428" w:type="dxa"/>
            <w:gridSpan w:val="2"/>
            <w:vAlign w:val="center"/>
          </w:tcPr>
          <w:p w14:paraId="38992F11" w14:textId="77777777" w:rsidR="00016BF7" w:rsidRDefault="00016BF7" w:rsidP="00016BF7">
            <w:r>
              <w:t>Admin</w:t>
            </w:r>
          </w:p>
        </w:tc>
        <w:tc>
          <w:tcPr>
            <w:tcW w:w="4428" w:type="dxa"/>
            <w:vAlign w:val="center"/>
          </w:tcPr>
          <w:p w14:paraId="67AF7D6F" w14:textId="77777777" w:rsidR="00016BF7" w:rsidRDefault="00016BF7" w:rsidP="00016BF7"/>
        </w:tc>
      </w:tr>
      <w:tr w:rsidR="00016BF7" w14:paraId="69D859BB" w14:textId="77777777" w:rsidTr="00016BF7">
        <w:trPr>
          <w:trHeight w:val="340"/>
        </w:trPr>
        <w:tc>
          <w:tcPr>
            <w:tcW w:w="2235" w:type="dxa"/>
            <w:shd w:val="clear" w:color="auto" w:fill="4BACC6" w:themeFill="accent5"/>
            <w:vAlign w:val="center"/>
          </w:tcPr>
          <w:p w14:paraId="1328EC91"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240834A5" w14:textId="77777777" w:rsidR="00016BF7" w:rsidRDefault="00016BF7" w:rsidP="00016BF7">
            <w:r>
              <w:t>The admin creates another admin account.</w:t>
            </w:r>
          </w:p>
        </w:tc>
      </w:tr>
      <w:tr w:rsidR="00016BF7" w14:paraId="744A3132" w14:textId="77777777" w:rsidTr="00016BF7">
        <w:trPr>
          <w:trHeight w:val="340"/>
        </w:trPr>
        <w:tc>
          <w:tcPr>
            <w:tcW w:w="2235" w:type="dxa"/>
            <w:shd w:val="clear" w:color="auto" w:fill="4BACC6" w:themeFill="accent5"/>
            <w:vAlign w:val="center"/>
          </w:tcPr>
          <w:p w14:paraId="2BF75930"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B2562C0" w14:textId="77777777" w:rsidR="00016BF7" w:rsidRDefault="00016BF7" w:rsidP="00016BF7">
            <w:r>
              <w:t>The admin must be logged in.</w:t>
            </w:r>
          </w:p>
        </w:tc>
      </w:tr>
      <w:tr w:rsidR="00016BF7" w14:paraId="32B5FC95" w14:textId="77777777" w:rsidTr="00016BF7">
        <w:trPr>
          <w:trHeight w:val="340"/>
        </w:trPr>
        <w:tc>
          <w:tcPr>
            <w:tcW w:w="2235" w:type="dxa"/>
            <w:shd w:val="clear" w:color="auto" w:fill="4BACC6" w:themeFill="accent5"/>
            <w:vAlign w:val="center"/>
          </w:tcPr>
          <w:p w14:paraId="5D4E3603"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1C7AEBD5" w14:textId="77777777" w:rsidR="00016BF7" w:rsidRDefault="00016BF7" w:rsidP="00016BF7">
            <w:r>
              <w:t>The admin requires to make another admin account.</w:t>
            </w:r>
          </w:p>
        </w:tc>
      </w:tr>
      <w:tr w:rsidR="00016BF7" w14:paraId="497DF56E" w14:textId="77777777" w:rsidTr="00016BF7">
        <w:trPr>
          <w:trHeight w:val="340"/>
        </w:trPr>
        <w:tc>
          <w:tcPr>
            <w:tcW w:w="2235" w:type="dxa"/>
            <w:shd w:val="clear" w:color="auto" w:fill="4BACC6" w:themeFill="accent5"/>
            <w:vAlign w:val="center"/>
          </w:tcPr>
          <w:p w14:paraId="0AA7AE6F"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5DDB84AE" w14:textId="77777777" w:rsidR="00016BF7" w:rsidRDefault="00016BF7" w:rsidP="00016BF7">
            <w:r>
              <w:t>Another admin account is created.</w:t>
            </w:r>
          </w:p>
        </w:tc>
      </w:tr>
      <w:tr w:rsidR="00016BF7" w14:paraId="0ACFD7C4" w14:textId="77777777" w:rsidTr="00016BF7">
        <w:trPr>
          <w:trHeight w:val="340"/>
        </w:trPr>
        <w:tc>
          <w:tcPr>
            <w:tcW w:w="2235" w:type="dxa"/>
            <w:shd w:val="clear" w:color="auto" w:fill="4BACC6" w:themeFill="accent5"/>
            <w:vAlign w:val="center"/>
          </w:tcPr>
          <w:p w14:paraId="003D5E39"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D545B57" w14:textId="77777777" w:rsidR="00016BF7" w:rsidRDefault="00016BF7" w:rsidP="00546ECF">
            <w:pPr>
              <w:pStyle w:val="ListParagraph"/>
              <w:numPr>
                <w:ilvl w:val="0"/>
                <w:numId w:val="21"/>
              </w:numPr>
            </w:pPr>
            <w:r>
              <w:t>Admin logs in</w:t>
            </w:r>
          </w:p>
          <w:p w14:paraId="38410002" w14:textId="77777777" w:rsidR="00016BF7" w:rsidRDefault="00016BF7" w:rsidP="00546ECF">
            <w:pPr>
              <w:pStyle w:val="ListParagraph"/>
              <w:numPr>
                <w:ilvl w:val="0"/>
                <w:numId w:val="21"/>
              </w:numPr>
            </w:pPr>
            <w:r>
              <w:t>Admin fills in form containing new admin account details</w:t>
            </w:r>
          </w:p>
          <w:p w14:paraId="30AA2811" w14:textId="77777777" w:rsidR="00016BF7" w:rsidRDefault="00016BF7" w:rsidP="00546ECF">
            <w:pPr>
              <w:pStyle w:val="ListParagraph"/>
              <w:numPr>
                <w:ilvl w:val="0"/>
                <w:numId w:val="21"/>
              </w:numPr>
            </w:pPr>
            <w:r>
              <w:t>Admin account is created.</w:t>
            </w:r>
          </w:p>
        </w:tc>
      </w:tr>
    </w:tbl>
    <w:p w14:paraId="62952788" w14:textId="77777777" w:rsidR="00016BF7" w:rsidRDefault="00016BF7" w:rsidP="00016BF7"/>
    <w:tbl>
      <w:tblPr>
        <w:tblStyle w:val="TableGrid"/>
        <w:tblW w:w="0" w:type="auto"/>
        <w:tblLook w:val="04A0" w:firstRow="1" w:lastRow="0" w:firstColumn="1" w:lastColumn="0" w:noHBand="0" w:noVBand="1"/>
      </w:tblPr>
      <w:tblGrid>
        <w:gridCol w:w="2145"/>
        <w:gridCol w:w="1996"/>
        <w:gridCol w:w="4162"/>
      </w:tblGrid>
      <w:tr w:rsidR="00016BF7" w:rsidRPr="003E4BDF" w14:paraId="0EBF5F60" w14:textId="77777777" w:rsidTr="00016BF7">
        <w:trPr>
          <w:trHeight w:val="340"/>
        </w:trPr>
        <w:tc>
          <w:tcPr>
            <w:tcW w:w="2235" w:type="dxa"/>
            <w:shd w:val="clear" w:color="auto" w:fill="4BACC6" w:themeFill="accent5"/>
            <w:vAlign w:val="center"/>
          </w:tcPr>
          <w:p w14:paraId="0F1A887E"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07F2F57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8425192" w14:textId="77777777" w:rsidTr="00016BF7">
        <w:trPr>
          <w:trHeight w:val="340"/>
        </w:trPr>
        <w:tc>
          <w:tcPr>
            <w:tcW w:w="2235" w:type="dxa"/>
            <w:vAlign w:val="center"/>
          </w:tcPr>
          <w:p w14:paraId="5EBA9F7E" w14:textId="77777777" w:rsidR="00016BF7" w:rsidRDefault="00016BF7" w:rsidP="00016BF7">
            <w:r>
              <w:rPr>
                <w:rFonts w:cs="Arial"/>
              </w:rPr>
              <w:t>B</w:t>
            </w:r>
            <w:r w:rsidRPr="006B43B4">
              <w:rPr>
                <w:rFonts w:cs="Arial"/>
              </w:rPr>
              <w:t>0</w:t>
            </w:r>
            <w:r>
              <w:rPr>
                <w:rFonts w:cs="Arial"/>
              </w:rPr>
              <w:t>2</w:t>
            </w:r>
            <w:r w:rsidRPr="006B43B4">
              <w:rPr>
                <w:rFonts w:cs="Arial"/>
              </w:rPr>
              <w:t>00</w:t>
            </w:r>
          </w:p>
        </w:tc>
        <w:tc>
          <w:tcPr>
            <w:tcW w:w="6621" w:type="dxa"/>
            <w:gridSpan w:val="2"/>
            <w:vAlign w:val="center"/>
          </w:tcPr>
          <w:p w14:paraId="388598C3" w14:textId="77777777" w:rsidR="00016BF7" w:rsidRDefault="00016BF7" w:rsidP="00016BF7">
            <w:r>
              <w:rPr>
                <w:rFonts w:cs="Arial"/>
                <w:szCs w:val="22"/>
              </w:rPr>
              <w:t>Review reported users</w:t>
            </w:r>
          </w:p>
        </w:tc>
      </w:tr>
      <w:tr w:rsidR="00016BF7" w:rsidRPr="003E4BDF" w14:paraId="5EAD3365" w14:textId="77777777" w:rsidTr="00016BF7">
        <w:trPr>
          <w:trHeight w:val="340"/>
        </w:trPr>
        <w:tc>
          <w:tcPr>
            <w:tcW w:w="4428" w:type="dxa"/>
            <w:gridSpan w:val="2"/>
            <w:shd w:val="clear" w:color="auto" w:fill="4BACC6" w:themeFill="accent5"/>
            <w:vAlign w:val="center"/>
          </w:tcPr>
          <w:p w14:paraId="23403AFD"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223B39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0A343F7" w14:textId="77777777" w:rsidTr="00016BF7">
        <w:trPr>
          <w:trHeight w:val="340"/>
        </w:trPr>
        <w:tc>
          <w:tcPr>
            <w:tcW w:w="4428" w:type="dxa"/>
            <w:gridSpan w:val="2"/>
            <w:vAlign w:val="center"/>
          </w:tcPr>
          <w:p w14:paraId="359982A2" w14:textId="77777777" w:rsidR="00016BF7" w:rsidRDefault="00016BF7" w:rsidP="00016BF7">
            <w:r>
              <w:t>Admin</w:t>
            </w:r>
          </w:p>
        </w:tc>
        <w:tc>
          <w:tcPr>
            <w:tcW w:w="4428" w:type="dxa"/>
            <w:vAlign w:val="center"/>
          </w:tcPr>
          <w:p w14:paraId="5D354BA1" w14:textId="77777777" w:rsidR="00016BF7" w:rsidRDefault="00016BF7" w:rsidP="00016BF7"/>
        </w:tc>
      </w:tr>
      <w:tr w:rsidR="00016BF7" w14:paraId="42B7771C" w14:textId="77777777" w:rsidTr="00016BF7">
        <w:trPr>
          <w:trHeight w:val="340"/>
        </w:trPr>
        <w:tc>
          <w:tcPr>
            <w:tcW w:w="2235" w:type="dxa"/>
            <w:shd w:val="clear" w:color="auto" w:fill="4BACC6" w:themeFill="accent5"/>
            <w:vAlign w:val="center"/>
          </w:tcPr>
          <w:p w14:paraId="72734AD2"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C0A504D" w14:textId="77777777" w:rsidR="00016BF7" w:rsidRDefault="00016BF7" w:rsidP="00016BF7">
            <w:r>
              <w:t>The admin reviews reported users and could terminate their account if the reported user violates guidelines.</w:t>
            </w:r>
          </w:p>
        </w:tc>
      </w:tr>
      <w:tr w:rsidR="00016BF7" w14:paraId="3BCAC796" w14:textId="77777777" w:rsidTr="00016BF7">
        <w:trPr>
          <w:trHeight w:val="340"/>
        </w:trPr>
        <w:tc>
          <w:tcPr>
            <w:tcW w:w="2235" w:type="dxa"/>
            <w:shd w:val="clear" w:color="auto" w:fill="4BACC6" w:themeFill="accent5"/>
            <w:vAlign w:val="center"/>
          </w:tcPr>
          <w:p w14:paraId="13613E8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14A93E61" w14:textId="77777777" w:rsidR="00016BF7" w:rsidRDefault="00016BF7" w:rsidP="00016BF7">
            <w:r>
              <w:t>The admin must be logged in, the user must exist, and the user must be reported.</w:t>
            </w:r>
          </w:p>
        </w:tc>
      </w:tr>
      <w:tr w:rsidR="00016BF7" w14:paraId="50775E81" w14:textId="77777777" w:rsidTr="00016BF7">
        <w:trPr>
          <w:trHeight w:val="340"/>
        </w:trPr>
        <w:tc>
          <w:tcPr>
            <w:tcW w:w="2235" w:type="dxa"/>
            <w:shd w:val="clear" w:color="auto" w:fill="4BACC6" w:themeFill="accent5"/>
            <w:vAlign w:val="center"/>
          </w:tcPr>
          <w:p w14:paraId="6D578FBE"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53326C73" w14:textId="77777777" w:rsidR="00016BF7" w:rsidRDefault="00016BF7" w:rsidP="00016BF7">
            <w:r>
              <w:t>A user reports another user.</w:t>
            </w:r>
          </w:p>
        </w:tc>
      </w:tr>
      <w:tr w:rsidR="00016BF7" w14:paraId="04C52691" w14:textId="77777777" w:rsidTr="00016BF7">
        <w:trPr>
          <w:trHeight w:val="340"/>
        </w:trPr>
        <w:tc>
          <w:tcPr>
            <w:tcW w:w="2235" w:type="dxa"/>
            <w:shd w:val="clear" w:color="auto" w:fill="4BACC6" w:themeFill="accent5"/>
            <w:vAlign w:val="center"/>
          </w:tcPr>
          <w:p w14:paraId="0E7155D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CF66D20" w14:textId="77777777" w:rsidR="00016BF7" w:rsidRDefault="00016BF7" w:rsidP="00016BF7">
            <w:r>
              <w:t>The admin reviews the user and possibly terminates their account.</w:t>
            </w:r>
          </w:p>
        </w:tc>
      </w:tr>
      <w:tr w:rsidR="00016BF7" w14:paraId="4ECE6098" w14:textId="77777777" w:rsidTr="00016BF7">
        <w:trPr>
          <w:trHeight w:val="340"/>
        </w:trPr>
        <w:tc>
          <w:tcPr>
            <w:tcW w:w="2235" w:type="dxa"/>
            <w:shd w:val="clear" w:color="auto" w:fill="4BACC6" w:themeFill="accent5"/>
            <w:vAlign w:val="center"/>
          </w:tcPr>
          <w:p w14:paraId="1A653629"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7DB8030" w14:textId="77777777" w:rsidR="00016BF7" w:rsidRDefault="00016BF7" w:rsidP="00546ECF">
            <w:pPr>
              <w:pStyle w:val="ListParagraph"/>
              <w:numPr>
                <w:ilvl w:val="0"/>
                <w:numId w:val="22"/>
              </w:numPr>
            </w:pPr>
            <w:r>
              <w:t>Admin logs in</w:t>
            </w:r>
          </w:p>
          <w:p w14:paraId="7AD17B3D" w14:textId="77777777" w:rsidR="00016BF7" w:rsidRDefault="00016BF7" w:rsidP="00546ECF">
            <w:pPr>
              <w:pStyle w:val="ListParagraph"/>
              <w:numPr>
                <w:ilvl w:val="0"/>
                <w:numId w:val="22"/>
              </w:numPr>
            </w:pPr>
            <w:r>
              <w:t>Admin views reported users</w:t>
            </w:r>
          </w:p>
          <w:p w14:paraId="5171D024" w14:textId="77777777" w:rsidR="00016BF7" w:rsidRDefault="00016BF7" w:rsidP="00546ECF">
            <w:pPr>
              <w:pStyle w:val="ListParagraph"/>
              <w:numPr>
                <w:ilvl w:val="0"/>
                <w:numId w:val="22"/>
              </w:numPr>
            </w:pPr>
            <w:r>
              <w:lastRenderedPageBreak/>
              <w:t>Admin reviews specific user</w:t>
            </w:r>
          </w:p>
          <w:p w14:paraId="164ACE05" w14:textId="77777777" w:rsidR="00016BF7" w:rsidRDefault="00016BF7" w:rsidP="00546ECF">
            <w:pPr>
              <w:pStyle w:val="ListParagraph"/>
              <w:numPr>
                <w:ilvl w:val="0"/>
                <w:numId w:val="22"/>
              </w:numPr>
            </w:pPr>
            <w:r>
              <w:t>If user violates guidelines, admin terminates user account.</w:t>
            </w:r>
          </w:p>
        </w:tc>
      </w:tr>
    </w:tbl>
    <w:p w14:paraId="5E5C8BB2" w14:textId="77777777" w:rsidR="00016BF7" w:rsidRDefault="00016BF7" w:rsidP="00016BF7"/>
    <w:tbl>
      <w:tblPr>
        <w:tblStyle w:val="TableGrid"/>
        <w:tblW w:w="0" w:type="auto"/>
        <w:tblLook w:val="04A0" w:firstRow="1" w:lastRow="0" w:firstColumn="1" w:lastColumn="0" w:noHBand="0" w:noVBand="1"/>
      </w:tblPr>
      <w:tblGrid>
        <w:gridCol w:w="2144"/>
        <w:gridCol w:w="1996"/>
        <w:gridCol w:w="4163"/>
      </w:tblGrid>
      <w:tr w:rsidR="00016BF7" w:rsidRPr="003E4BDF" w14:paraId="5A80F5AF" w14:textId="77777777" w:rsidTr="00016BF7">
        <w:trPr>
          <w:trHeight w:val="340"/>
        </w:trPr>
        <w:tc>
          <w:tcPr>
            <w:tcW w:w="2235" w:type="dxa"/>
            <w:shd w:val="clear" w:color="auto" w:fill="4BACC6" w:themeFill="accent5"/>
            <w:vAlign w:val="center"/>
          </w:tcPr>
          <w:p w14:paraId="1F681BC2"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77FDB11F"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E923C6D" w14:textId="77777777" w:rsidTr="00016BF7">
        <w:trPr>
          <w:trHeight w:val="340"/>
        </w:trPr>
        <w:tc>
          <w:tcPr>
            <w:tcW w:w="2235" w:type="dxa"/>
            <w:vAlign w:val="center"/>
          </w:tcPr>
          <w:p w14:paraId="205E2B7E" w14:textId="77777777" w:rsidR="00016BF7" w:rsidRDefault="00016BF7" w:rsidP="00016BF7">
            <w:r>
              <w:t>B0300</w:t>
            </w:r>
          </w:p>
        </w:tc>
        <w:tc>
          <w:tcPr>
            <w:tcW w:w="6621" w:type="dxa"/>
            <w:gridSpan w:val="2"/>
            <w:vAlign w:val="center"/>
          </w:tcPr>
          <w:p w14:paraId="57B75059" w14:textId="77777777" w:rsidR="00016BF7" w:rsidRDefault="00016BF7" w:rsidP="00016BF7">
            <w:r>
              <w:rPr>
                <w:rFonts w:cs="Arial"/>
                <w:szCs w:val="22"/>
              </w:rPr>
              <w:t>Login/Logout</w:t>
            </w:r>
          </w:p>
        </w:tc>
      </w:tr>
      <w:tr w:rsidR="00016BF7" w:rsidRPr="003E4BDF" w14:paraId="50873252" w14:textId="77777777" w:rsidTr="00016BF7">
        <w:trPr>
          <w:trHeight w:val="340"/>
        </w:trPr>
        <w:tc>
          <w:tcPr>
            <w:tcW w:w="4428" w:type="dxa"/>
            <w:gridSpan w:val="2"/>
            <w:shd w:val="clear" w:color="auto" w:fill="4BACC6" w:themeFill="accent5"/>
            <w:vAlign w:val="center"/>
          </w:tcPr>
          <w:p w14:paraId="3B24F020"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31CBCE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690D84D1" w14:textId="77777777" w:rsidTr="00016BF7">
        <w:trPr>
          <w:trHeight w:val="340"/>
        </w:trPr>
        <w:tc>
          <w:tcPr>
            <w:tcW w:w="4428" w:type="dxa"/>
            <w:gridSpan w:val="2"/>
            <w:vAlign w:val="center"/>
          </w:tcPr>
          <w:p w14:paraId="6DA2562B" w14:textId="77777777" w:rsidR="00016BF7" w:rsidRDefault="00016BF7" w:rsidP="00016BF7">
            <w:r>
              <w:t>Admin/User</w:t>
            </w:r>
          </w:p>
        </w:tc>
        <w:tc>
          <w:tcPr>
            <w:tcW w:w="4428" w:type="dxa"/>
            <w:vAlign w:val="center"/>
          </w:tcPr>
          <w:p w14:paraId="07D09C6C" w14:textId="77777777" w:rsidR="00016BF7" w:rsidRDefault="00016BF7" w:rsidP="00016BF7"/>
        </w:tc>
      </w:tr>
      <w:tr w:rsidR="00016BF7" w14:paraId="6F97DA63" w14:textId="77777777" w:rsidTr="00016BF7">
        <w:trPr>
          <w:trHeight w:val="340"/>
        </w:trPr>
        <w:tc>
          <w:tcPr>
            <w:tcW w:w="2235" w:type="dxa"/>
            <w:shd w:val="clear" w:color="auto" w:fill="4BACC6" w:themeFill="accent5"/>
            <w:vAlign w:val="center"/>
          </w:tcPr>
          <w:p w14:paraId="46AD3E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F515E34" w14:textId="77777777" w:rsidR="00016BF7" w:rsidRDefault="00016BF7" w:rsidP="00016BF7">
            <w:r>
              <w:t>The admin/user can log into or log out of their account using their credentials.</w:t>
            </w:r>
          </w:p>
        </w:tc>
      </w:tr>
      <w:tr w:rsidR="00016BF7" w14:paraId="27F7A381" w14:textId="77777777" w:rsidTr="00016BF7">
        <w:trPr>
          <w:trHeight w:val="340"/>
        </w:trPr>
        <w:tc>
          <w:tcPr>
            <w:tcW w:w="2235" w:type="dxa"/>
            <w:shd w:val="clear" w:color="auto" w:fill="4BACC6" w:themeFill="accent5"/>
            <w:vAlign w:val="center"/>
          </w:tcPr>
          <w:p w14:paraId="2FA1FE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74B03BEB" w14:textId="77777777" w:rsidR="00016BF7" w:rsidRDefault="00016BF7" w:rsidP="00016BF7">
            <w:r>
              <w:t>The admin/user must have an account.</w:t>
            </w:r>
          </w:p>
        </w:tc>
      </w:tr>
      <w:tr w:rsidR="00016BF7" w14:paraId="1CA34FF1" w14:textId="77777777" w:rsidTr="00016BF7">
        <w:trPr>
          <w:trHeight w:val="340"/>
        </w:trPr>
        <w:tc>
          <w:tcPr>
            <w:tcW w:w="2235" w:type="dxa"/>
            <w:shd w:val="clear" w:color="auto" w:fill="4BACC6" w:themeFill="accent5"/>
            <w:vAlign w:val="center"/>
          </w:tcPr>
          <w:p w14:paraId="62484C8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0AACA785" w14:textId="77777777" w:rsidR="00016BF7" w:rsidRDefault="00016BF7" w:rsidP="00016BF7">
            <w:r>
              <w:t>The admin/user wants to log into/log out of their account.</w:t>
            </w:r>
          </w:p>
        </w:tc>
      </w:tr>
      <w:tr w:rsidR="00016BF7" w14:paraId="53327C15" w14:textId="77777777" w:rsidTr="00016BF7">
        <w:trPr>
          <w:trHeight w:val="340"/>
        </w:trPr>
        <w:tc>
          <w:tcPr>
            <w:tcW w:w="2235" w:type="dxa"/>
            <w:shd w:val="clear" w:color="auto" w:fill="4BACC6" w:themeFill="accent5"/>
            <w:vAlign w:val="center"/>
          </w:tcPr>
          <w:p w14:paraId="403E93F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BC016AB" w14:textId="77777777" w:rsidR="00016BF7" w:rsidRDefault="00016BF7" w:rsidP="00016BF7">
            <w:r>
              <w:t>The admin/user it logged into/logged out of their account.</w:t>
            </w:r>
          </w:p>
        </w:tc>
      </w:tr>
      <w:tr w:rsidR="00016BF7" w14:paraId="511A7DD4" w14:textId="77777777" w:rsidTr="00016BF7">
        <w:trPr>
          <w:trHeight w:val="340"/>
        </w:trPr>
        <w:tc>
          <w:tcPr>
            <w:tcW w:w="2235" w:type="dxa"/>
            <w:shd w:val="clear" w:color="auto" w:fill="4BACC6" w:themeFill="accent5"/>
            <w:vAlign w:val="center"/>
          </w:tcPr>
          <w:p w14:paraId="52CF02ED"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AB01B02" w14:textId="77777777" w:rsidR="00016BF7" w:rsidRDefault="00016BF7" w:rsidP="00546ECF">
            <w:pPr>
              <w:pStyle w:val="ListParagraph"/>
              <w:numPr>
                <w:ilvl w:val="0"/>
                <w:numId w:val="23"/>
              </w:numPr>
            </w:pPr>
            <w:r>
              <w:t>Admin/User logs into their account</w:t>
            </w:r>
          </w:p>
          <w:p w14:paraId="0108FE90" w14:textId="77777777" w:rsidR="00016BF7" w:rsidRDefault="00016BF7" w:rsidP="00546ECF">
            <w:pPr>
              <w:pStyle w:val="ListParagraph"/>
              <w:numPr>
                <w:ilvl w:val="0"/>
                <w:numId w:val="23"/>
              </w:numPr>
            </w:pPr>
            <w:r>
              <w:t>Admin/User logs out of their account.</w:t>
            </w:r>
          </w:p>
        </w:tc>
      </w:tr>
    </w:tbl>
    <w:p w14:paraId="005A0B9B" w14:textId="77777777" w:rsidR="00016BF7" w:rsidRDefault="00016BF7" w:rsidP="00016BF7"/>
    <w:tbl>
      <w:tblPr>
        <w:tblStyle w:val="TableGrid"/>
        <w:tblW w:w="0" w:type="auto"/>
        <w:tblLook w:val="04A0" w:firstRow="1" w:lastRow="0" w:firstColumn="1" w:lastColumn="0" w:noHBand="0" w:noVBand="1"/>
      </w:tblPr>
      <w:tblGrid>
        <w:gridCol w:w="2146"/>
        <w:gridCol w:w="1996"/>
        <w:gridCol w:w="4161"/>
      </w:tblGrid>
      <w:tr w:rsidR="00016BF7" w:rsidRPr="003E4BDF" w14:paraId="78907CA7" w14:textId="77777777" w:rsidTr="00016BF7">
        <w:trPr>
          <w:trHeight w:val="340"/>
        </w:trPr>
        <w:tc>
          <w:tcPr>
            <w:tcW w:w="2235" w:type="dxa"/>
            <w:shd w:val="clear" w:color="auto" w:fill="4BACC6" w:themeFill="accent5"/>
            <w:vAlign w:val="center"/>
          </w:tcPr>
          <w:p w14:paraId="197BF33B"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432EE19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6EFCE44" w14:textId="77777777" w:rsidTr="00016BF7">
        <w:trPr>
          <w:trHeight w:val="340"/>
        </w:trPr>
        <w:tc>
          <w:tcPr>
            <w:tcW w:w="2235" w:type="dxa"/>
            <w:vAlign w:val="center"/>
          </w:tcPr>
          <w:p w14:paraId="5A0B042F" w14:textId="77777777" w:rsidR="00016BF7" w:rsidRDefault="00016BF7" w:rsidP="00016BF7">
            <w:r>
              <w:t>B0400</w:t>
            </w:r>
          </w:p>
        </w:tc>
        <w:tc>
          <w:tcPr>
            <w:tcW w:w="6621" w:type="dxa"/>
            <w:gridSpan w:val="2"/>
            <w:vAlign w:val="center"/>
          </w:tcPr>
          <w:p w14:paraId="73AC601B" w14:textId="77777777" w:rsidR="00016BF7" w:rsidRDefault="00016BF7" w:rsidP="00016BF7">
            <w:r>
              <w:rPr>
                <w:rFonts w:cs="Arial"/>
                <w:szCs w:val="22"/>
              </w:rPr>
              <w:t>Create user account</w:t>
            </w:r>
          </w:p>
        </w:tc>
      </w:tr>
      <w:tr w:rsidR="00016BF7" w:rsidRPr="003E4BDF" w14:paraId="42ECA2F1" w14:textId="77777777" w:rsidTr="00016BF7">
        <w:trPr>
          <w:trHeight w:val="340"/>
        </w:trPr>
        <w:tc>
          <w:tcPr>
            <w:tcW w:w="4428" w:type="dxa"/>
            <w:gridSpan w:val="2"/>
            <w:shd w:val="clear" w:color="auto" w:fill="4BACC6" w:themeFill="accent5"/>
            <w:vAlign w:val="center"/>
          </w:tcPr>
          <w:p w14:paraId="28C8D44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B839B6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C310D09" w14:textId="77777777" w:rsidTr="00016BF7">
        <w:trPr>
          <w:trHeight w:val="340"/>
        </w:trPr>
        <w:tc>
          <w:tcPr>
            <w:tcW w:w="4428" w:type="dxa"/>
            <w:gridSpan w:val="2"/>
            <w:vAlign w:val="center"/>
          </w:tcPr>
          <w:p w14:paraId="0B33D511" w14:textId="77777777" w:rsidR="00016BF7" w:rsidRDefault="00016BF7" w:rsidP="00016BF7">
            <w:r>
              <w:t>User</w:t>
            </w:r>
          </w:p>
        </w:tc>
        <w:tc>
          <w:tcPr>
            <w:tcW w:w="4428" w:type="dxa"/>
            <w:vAlign w:val="center"/>
          </w:tcPr>
          <w:p w14:paraId="5E8194A9" w14:textId="77777777" w:rsidR="00016BF7" w:rsidRDefault="00016BF7" w:rsidP="00016BF7"/>
        </w:tc>
      </w:tr>
      <w:tr w:rsidR="00016BF7" w14:paraId="5BA50CFF" w14:textId="77777777" w:rsidTr="00016BF7">
        <w:trPr>
          <w:trHeight w:val="340"/>
        </w:trPr>
        <w:tc>
          <w:tcPr>
            <w:tcW w:w="2235" w:type="dxa"/>
            <w:shd w:val="clear" w:color="auto" w:fill="4BACC6" w:themeFill="accent5"/>
            <w:vAlign w:val="center"/>
          </w:tcPr>
          <w:p w14:paraId="70CDCC7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222AB66C" w14:textId="77777777" w:rsidR="00016BF7" w:rsidRDefault="00016BF7" w:rsidP="00016BF7">
            <w:r>
              <w:t>The user can create and account of their own.</w:t>
            </w:r>
          </w:p>
        </w:tc>
      </w:tr>
      <w:tr w:rsidR="00016BF7" w14:paraId="43D9D069" w14:textId="77777777" w:rsidTr="00016BF7">
        <w:trPr>
          <w:trHeight w:val="340"/>
        </w:trPr>
        <w:tc>
          <w:tcPr>
            <w:tcW w:w="2235" w:type="dxa"/>
            <w:shd w:val="clear" w:color="auto" w:fill="4BACC6" w:themeFill="accent5"/>
            <w:vAlign w:val="center"/>
          </w:tcPr>
          <w:p w14:paraId="65F08294"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56CE4FD7" w14:textId="77777777" w:rsidR="00016BF7" w:rsidRDefault="00016BF7" w:rsidP="00016BF7"/>
        </w:tc>
      </w:tr>
      <w:tr w:rsidR="00016BF7" w14:paraId="6F5D1359" w14:textId="77777777" w:rsidTr="00016BF7">
        <w:trPr>
          <w:trHeight w:val="340"/>
        </w:trPr>
        <w:tc>
          <w:tcPr>
            <w:tcW w:w="2235" w:type="dxa"/>
            <w:shd w:val="clear" w:color="auto" w:fill="4BACC6" w:themeFill="accent5"/>
            <w:vAlign w:val="center"/>
          </w:tcPr>
          <w:p w14:paraId="161D15C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4DA2226" w14:textId="77777777" w:rsidR="00016BF7" w:rsidRDefault="00016BF7" w:rsidP="00016BF7">
            <w:r>
              <w:t>The user wants to create an account.</w:t>
            </w:r>
          </w:p>
        </w:tc>
      </w:tr>
      <w:tr w:rsidR="00016BF7" w14:paraId="63860545" w14:textId="77777777" w:rsidTr="00016BF7">
        <w:trPr>
          <w:trHeight w:val="340"/>
        </w:trPr>
        <w:tc>
          <w:tcPr>
            <w:tcW w:w="2235" w:type="dxa"/>
            <w:shd w:val="clear" w:color="auto" w:fill="4BACC6" w:themeFill="accent5"/>
            <w:vAlign w:val="center"/>
          </w:tcPr>
          <w:p w14:paraId="60BC2DC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2E35DDAD" w14:textId="77777777" w:rsidR="00016BF7" w:rsidRDefault="00016BF7" w:rsidP="00016BF7">
            <w:r>
              <w:t>A user account is created.</w:t>
            </w:r>
          </w:p>
        </w:tc>
      </w:tr>
      <w:tr w:rsidR="00016BF7" w14:paraId="7E1766F2" w14:textId="77777777" w:rsidTr="00016BF7">
        <w:trPr>
          <w:trHeight w:val="340"/>
        </w:trPr>
        <w:tc>
          <w:tcPr>
            <w:tcW w:w="2235" w:type="dxa"/>
            <w:shd w:val="clear" w:color="auto" w:fill="4BACC6" w:themeFill="accent5"/>
            <w:vAlign w:val="center"/>
          </w:tcPr>
          <w:p w14:paraId="27851696"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37C04F43" w14:textId="77777777" w:rsidR="00016BF7" w:rsidRDefault="00016BF7" w:rsidP="00546ECF">
            <w:pPr>
              <w:pStyle w:val="ListParagraph"/>
              <w:numPr>
                <w:ilvl w:val="0"/>
                <w:numId w:val="24"/>
              </w:numPr>
            </w:pPr>
            <w:r>
              <w:t>User fills in form containing new account details</w:t>
            </w:r>
          </w:p>
          <w:p w14:paraId="67AD7DDA" w14:textId="77777777" w:rsidR="00016BF7" w:rsidRDefault="00016BF7" w:rsidP="00546ECF">
            <w:pPr>
              <w:pStyle w:val="ListParagraph"/>
              <w:numPr>
                <w:ilvl w:val="0"/>
                <w:numId w:val="24"/>
              </w:numPr>
            </w:pPr>
            <w:r>
              <w:t>Account is created</w:t>
            </w:r>
          </w:p>
          <w:p w14:paraId="05C1FD19" w14:textId="77777777" w:rsidR="00016BF7" w:rsidRDefault="00016BF7" w:rsidP="00546ECF">
            <w:pPr>
              <w:pStyle w:val="ListParagraph"/>
              <w:numPr>
                <w:ilvl w:val="0"/>
                <w:numId w:val="24"/>
              </w:numPr>
            </w:pPr>
            <w:r>
              <w:t>User logs in</w:t>
            </w:r>
          </w:p>
        </w:tc>
      </w:tr>
    </w:tbl>
    <w:p w14:paraId="62D53AF6" w14:textId="77777777" w:rsidR="00016BF7" w:rsidRDefault="00016BF7" w:rsidP="00016BF7"/>
    <w:tbl>
      <w:tblPr>
        <w:tblStyle w:val="TableGrid"/>
        <w:tblW w:w="0" w:type="auto"/>
        <w:tblLook w:val="04A0" w:firstRow="1" w:lastRow="0" w:firstColumn="1" w:lastColumn="0" w:noHBand="0" w:noVBand="1"/>
      </w:tblPr>
      <w:tblGrid>
        <w:gridCol w:w="2147"/>
        <w:gridCol w:w="1996"/>
        <w:gridCol w:w="4160"/>
      </w:tblGrid>
      <w:tr w:rsidR="00016BF7" w:rsidRPr="003E4BDF" w14:paraId="64A94B50" w14:textId="77777777" w:rsidTr="00016BF7">
        <w:trPr>
          <w:trHeight w:val="340"/>
        </w:trPr>
        <w:tc>
          <w:tcPr>
            <w:tcW w:w="2235" w:type="dxa"/>
            <w:shd w:val="clear" w:color="auto" w:fill="4BACC6" w:themeFill="accent5"/>
            <w:vAlign w:val="center"/>
          </w:tcPr>
          <w:p w14:paraId="2943E2AF"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2C5C1BF5"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7B70343" w14:textId="77777777" w:rsidTr="00016BF7">
        <w:trPr>
          <w:trHeight w:val="340"/>
        </w:trPr>
        <w:tc>
          <w:tcPr>
            <w:tcW w:w="2235" w:type="dxa"/>
            <w:vAlign w:val="center"/>
          </w:tcPr>
          <w:p w14:paraId="4DBB1693" w14:textId="77777777" w:rsidR="00016BF7" w:rsidRDefault="00016BF7" w:rsidP="00016BF7">
            <w:r>
              <w:t>B0500</w:t>
            </w:r>
          </w:p>
        </w:tc>
        <w:tc>
          <w:tcPr>
            <w:tcW w:w="6621" w:type="dxa"/>
            <w:gridSpan w:val="2"/>
            <w:vAlign w:val="center"/>
          </w:tcPr>
          <w:p w14:paraId="1D5DEF6E" w14:textId="77777777" w:rsidR="00016BF7" w:rsidRDefault="00016BF7" w:rsidP="00016BF7">
            <w:r>
              <w:rPr>
                <w:rFonts w:cs="Arial"/>
                <w:szCs w:val="22"/>
              </w:rPr>
              <w:t>Maintain account</w:t>
            </w:r>
          </w:p>
        </w:tc>
      </w:tr>
      <w:tr w:rsidR="00016BF7" w:rsidRPr="003E4BDF" w14:paraId="4D3F3A05" w14:textId="77777777" w:rsidTr="00016BF7">
        <w:trPr>
          <w:trHeight w:val="340"/>
        </w:trPr>
        <w:tc>
          <w:tcPr>
            <w:tcW w:w="4428" w:type="dxa"/>
            <w:gridSpan w:val="2"/>
            <w:shd w:val="clear" w:color="auto" w:fill="4BACC6" w:themeFill="accent5"/>
            <w:vAlign w:val="center"/>
          </w:tcPr>
          <w:p w14:paraId="0304F2F1"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6FE8B39B"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B328350" w14:textId="77777777" w:rsidTr="00016BF7">
        <w:trPr>
          <w:trHeight w:val="340"/>
        </w:trPr>
        <w:tc>
          <w:tcPr>
            <w:tcW w:w="4428" w:type="dxa"/>
            <w:gridSpan w:val="2"/>
            <w:vAlign w:val="center"/>
          </w:tcPr>
          <w:p w14:paraId="0DA1B433" w14:textId="77777777" w:rsidR="00016BF7" w:rsidRDefault="00016BF7" w:rsidP="00016BF7">
            <w:r>
              <w:t>User</w:t>
            </w:r>
          </w:p>
        </w:tc>
        <w:tc>
          <w:tcPr>
            <w:tcW w:w="4428" w:type="dxa"/>
            <w:vAlign w:val="center"/>
          </w:tcPr>
          <w:p w14:paraId="0F8ACEF7" w14:textId="77777777" w:rsidR="00016BF7" w:rsidRDefault="00016BF7" w:rsidP="00016BF7"/>
        </w:tc>
      </w:tr>
      <w:tr w:rsidR="00016BF7" w14:paraId="47D10ADF" w14:textId="77777777" w:rsidTr="00016BF7">
        <w:trPr>
          <w:trHeight w:val="340"/>
        </w:trPr>
        <w:tc>
          <w:tcPr>
            <w:tcW w:w="2235" w:type="dxa"/>
            <w:shd w:val="clear" w:color="auto" w:fill="4BACC6" w:themeFill="accent5"/>
            <w:vAlign w:val="center"/>
          </w:tcPr>
          <w:p w14:paraId="3BE48CFF"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01F2EB" w14:textId="77777777" w:rsidR="00016BF7" w:rsidRDefault="00016BF7" w:rsidP="00016BF7">
            <w:r>
              <w:t>The user can make changes to their account.</w:t>
            </w:r>
          </w:p>
        </w:tc>
      </w:tr>
      <w:tr w:rsidR="00016BF7" w14:paraId="4853CE08" w14:textId="77777777" w:rsidTr="00016BF7">
        <w:trPr>
          <w:trHeight w:val="340"/>
        </w:trPr>
        <w:tc>
          <w:tcPr>
            <w:tcW w:w="2235" w:type="dxa"/>
            <w:shd w:val="clear" w:color="auto" w:fill="4BACC6" w:themeFill="accent5"/>
            <w:vAlign w:val="center"/>
          </w:tcPr>
          <w:p w14:paraId="399ADD43"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05271B6D" w14:textId="77777777" w:rsidR="00016BF7" w:rsidRDefault="00016BF7" w:rsidP="00016BF7">
            <w:r>
              <w:t>The user must be logged in.</w:t>
            </w:r>
          </w:p>
        </w:tc>
      </w:tr>
      <w:tr w:rsidR="00016BF7" w14:paraId="025650CE" w14:textId="77777777" w:rsidTr="00016BF7">
        <w:trPr>
          <w:trHeight w:val="340"/>
        </w:trPr>
        <w:tc>
          <w:tcPr>
            <w:tcW w:w="2235" w:type="dxa"/>
            <w:shd w:val="clear" w:color="auto" w:fill="4BACC6" w:themeFill="accent5"/>
            <w:vAlign w:val="center"/>
          </w:tcPr>
          <w:p w14:paraId="5213F3E7"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6280CD71" w14:textId="77777777" w:rsidR="00016BF7" w:rsidRDefault="00016BF7" w:rsidP="00016BF7">
            <w:r>
              <w:t>The user wants to change their account details.</w:t>
            </w:r>
          </w:p>
        </w:tc>
      </w:tr>
      <w:tr w:rsidR="00016BF7" w14:paraId="54951468" w14:textId="77777777" w:rsidTr="00016BF7">
        <w:trPr>
          <w:trHeight w:val="340"/>
        </w:trPr>
        <w:tc>
          <w:tcPr>
            <w:tcW w:w="2235" w:type="dxa"/>
            <w:shd w:val="clear" w:color="auto" w:fill="4BACC6" w:themeFill="accent5"/>
            <w:vAlign w:val="center"/>
          </w:tcPr>
          <w:p w14:paraId="44669FC4"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300BED23" w14:textId="77777777" w:rsidR="00016BF7" w:rsidRDefault="00016BF7" w:rsidP="00016BF7">
            <w:r>
              <w:t>The changes to the user account are saved.</w:t>
            </w:r>
          </w:p>
        </w:tc>
      </w:tr>
      <w:tr w:rsidR="00016BF7" w14:paraId="74FF72DB" w14:textId="77777777" w:rsidTr="00016BF7">
        <w:trPr>
          <w:trHeight w:val="340"/>
        </w:trPr>
        <w:tc>
          <w:tcPr>
            <w:tcW w:w="2235" w:type="dxa"/>
            <w:shd w:val="clear" w:color="auto" w:fill="4BACC6" w:themeFill="accent5"/>
            <w:vAlign w:val="center"/>
          </w:tcPr>
          <w:p w14:paraId="763CB89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128163E7" w14:textId="77777777" w:rsidR="00016BF7" w:rsidRDefault="00016BF7" w:rsidP="00546ECF">
            <w:pPr>
              <w:pStyle w:val="ListParagraph"/>
              <w:numPr>
                <w:ilvl w:val="0"/>
                <w:numId w:val="25"/>
              </w:numPr>
            </w:pPr>
            <w:r>
              <w:t>User logs in</w:t>
            </w:r>
          </w:p>
          <w:p w14:paraId="08E24480" w14:textId="77777777" w:rsidR="00016BF7" w:rsidRDefault="00016BF7" w:rsidP="00546ECF">
            <w:pPr>
              <w:pStyle w:val="ListParagraph"/>
              <w:numPr>
                <w:ilvl w:val="0"/>
                <w:numId w:val="25"/>
              </w:numPr>
            </w:pPr>
            <w:r>
              <w:t>User makes changes to account details</w:t>
            </w:r>
          </w:p>
          <w:p w14:paraId="6B6AA316" w14:textId="77777777" w:rsidR="00016BF7" w:rsidRDefault="00016BF7" w:rsidP="00546ECF">
            <w:pPr>
              <w:pStyle w:val="ListParagraph"/>
              <w:numPr>
                <w:ilvl w:val="0"/>
                <w:numId w:val="25"/>
              </w:numPr>
            </w:pPr>
            <w:r>
              <w:t>Changes to account details are saved</w:t>
            </w:r>
          </w:p>
        </w:tc>
      </w:tr>
    </w:tbl>
    <w:p w14:paraId="06E6431C" w14:textId="77777777" w:rsidR="00016BF7" w:rsidRDefault="00016BF7" w:rsidP="00016BF7"/>
    <w:tbl>
      <w:tblPr>
        <w:tblStyle w:val="TableGrid"/>
        <w:tblW w:w="0" w:type="auto"/>
        <w:tblLook w:val="04A0" w:firstRow="1" w:lastRow="0" w:firstColumn="1" w:lastColumn="0" w:noHBand="0" w:noVBand="1"/>
      </w:tblPr>
      <w:tblGrid>
        <w:gridCol w:w="2152"/>
        <w:gridCol w:w="1995"/>
        <w:gridCol w:w="4156"/>
      </w:tblGrid>
      <w:tr w:rsidR="00016BF7" w:rsidRPr="003E4BDF" w14:paraId="6E92DC2B" w14:textId="77777777" w:rsidTr="00016BF7">
        <w:trPr>
          <w:trHeight w:val="340"/>
        </w:trPr>
        <w:tc>
          <w:tcPr>
            <w:tcW w:w="2235" w:type="dxa"/>
            <w:shd w:val="clear" w:color="auto" w:fill="4BACC6" w:themeFill="accent5"/>
            <w:vAlign w:val="center"/>
          </w:tcPr>
          <w:p w14:paraId="4AA92CEA"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72CD922"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3F89E013" w14:textId="77777777" w:rsidTr="00016BF7">
        <w:trPr>
          <w:trHeight w:val="340"/>
        </w:trPr>
        <w:tc>
          <w:tcPr>
            <w:tcW w:w="2235" w:type="dxa"/>
            <w:vAlign w:val="center"/>
          </w:tcPr>
          <w:p w14:paraId="13155044" w14:textId="77777777" w:rsidR="00016BF7" w:rsidRDefault="00016BF7" w:rsidP="00016BF7">
            <w:r>
              <w:t>B0600</w:t>
            </w:r>
          </w:p>
        </w:tc>
        <w:tc>
          <w:tcPr>
            <w:tcW w:w="6621" w:type="dxa"/>
            <w:gridSpan w:val="2"/>
            <w:vAlign w:val="center"/>
          </w:tcPr>
          <w:p w14:paraId="33B4F0E2" w14:textId="77777777" w:rsidR="00016BF7" w:rsidRDefault="00016BF7" w:rsidP="00016BF7">
            <w:r>
              <w:rPr>
                <w:rFonts w:cs="Arial"/>
                <w:szCs w:val="22"/>
              </w:rPr>
              <w:t>View points</w:t>
            </w:r>
          </w:p>
        </w:tc>
      </w:tr>
      <w:tr w:rsidR="00016BF7" w:rsidRPr="003E4BDF" w14:paraId="6E692604" w14:textId="77777777" w:rsidTr="00016BF7">
        <w:trPr>
          <w:trHeight w:val="340"/>
        </w:trPr>
        <w:tc>
          <w:tcPr>
            <w:tcW w:w="4428" w:type="dxa"/>
            <w:gridSpan w:val="2"/>
            <w:shd w:val="clear" w:color="auto" w:fill="4BACC6" w:themeFill="accent5"/>
            <w:vAlign w:val="center"/>
          </w:tcPr>
          <w:p w14:paraId="276607C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10462795"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7D766E4D" w14:textId="77777777" w:rsidTr="00016BF7">
        <w:trPr>
          <w:trHeight w:val="340"/>
        </w:trPr>
        <w:tc>
          <w:tcPr>
            <w:tcW w:w="4428" w:type="dxa"/>
            <w:gridSpan w:val="2"/>
            <w:vAlign w:val="center"/>
          </w:tcPr>
          <w:p w14:paraId="52E44BB5" w14:textId="77777777" w:rsidR="00016BF7" w:rsidRDefault="00016BF7" w:rsidP="00016BF7">
            <w:r>
              <w:t>User</w:t>
            </w:r>
          </w:p>
        </w:tc>
        <w:tc>
          <w:tcPr>
            <w:tcW w:w="4428" w:type="dxa"/>
            <w:vAlign w:val="center"/>
          </w:tcPr>
          <w:p w14:paraId="1B393A18" w14:textId="77777777" w:rsidR="00016BF7" w:rsidRDefault="00016BF7" w:rsidP="00016BF7"/>
        </w:tc>
      </w:tr>
      <w:tr w:rsidR="00016BF7" w14:paraId="03645E0C" w14:textId="77777777" w:rsidTr="00016BF7">
        <w:trPr>
          <w:trHeight w:val="340"/>
        </w:trPr>
        <w:tc>
          <w:tcPr>
            <w:tcW w:w="2235" w:type="dxa"/>
            <w:shd w:val="clear" w:color="auto" w:fill="4BACC6" w:themeFill="accent5"/>
            <w:vAlign w:val="center"/>
          </w:tcPr>
          <w:p w14:paraId="43727A08"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9C05AB4" w14:textId="77777777" w:rsidR="00016BF7" w:rsidRDefault="00016BF7" w:rsidP="00016BF7"/>
        </w:tc>
      </w:tr>
      <w:tr w:rsidR="00016BF7" w14:paraId="45F313B5" w14:textId="77777777" w:rsidTr="00016BF7">
        <w:trPr>
          <w:trHeight w:val="340"/>
        </w:trPr>
        <w:tc>
          <w:tcPr>
            <w:tcW w:w="2235" w:type="dxa"/>
            <w:shd w:val="clear" w:color="auto" w:fill="4BACC6" w:themeFill="accent5"/>
            <w:vAlign w:val="center"/>
          </w:tcPr>
          <w:p w14:paraId="3C789DBE" w14:textId="77777777" w:rsidR="00016BF7" w:rsidRPr="003E4BDF" w:rsidRDefault="00016BF7" w:rsidP="00016BF7">
            <w:pPr>
              <w:rPr>
                <w:b/>
                <w:color w:val="FFFFFF" w:themeColor="background1"/>
              </w:rPr>
            </w:pPr>
            <w:r w:rsidRPr="003E4BDF">
              <w:rPr>
                <w:b/>
                <w:color w:val="FFFFFF" w:themeColor="background1"/>
              </w:rPr>
              <w:lastRenderedPageBreak/>
              <w:t>Pre-Conditions</w:t>
            </w:r>
          </w:p>
        </w:tc>
        <w:tc>
          <w:tcPr>
            <w:tcW w:w="6621" w:type="dxa"/>
            <w:gridSpan w:val="2"/>
            <w:vAlign w:val="center"/>
          </w:tcPr>
          <w:p w14:paraId="7A486261" w14:textId="77777777" w:rsidR="00016BF7" w:rsidRDefault="00016BF7" w:rsidP="00016BF7"/>
        </w:tc>
      </w:tr>
      <w:tr w:rsidR="00016BF7" w14:paraId="636CD41D" w14:textId="77777777" w:rsidTr="00016BF7">
        <w:trPr>
          <w:trHeight w:val="340"/>
        </w:trPr>
        <w:tc>
          <w:tcPr>
            <w:tcW w:w="2235" w:type="dxa"/>
            <w:shd w:val="clear" w:color="auto" w:fill="4BACC6" w:themeFill="accent5"/>
            <w:vAlign w:val="center"/>
          </w:tcPr>
          <w:p w14:paraId="1947D2F5"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7374D06D" w14:textId="77777777" w:rsidR="00016BF7" w:rsidRDefault="00016BF7" w:rsidP="00016BF7"/>
        </w:tc>
      </w:tr>
      <w:tr w:rsidR="00016BF7" w14:paraId="42B95AA4" w14:textId="77777777" w:rsidTr="00016BF7">
        <w:trPr>
          <w:trHeight w:val="340"/>
        </w:trPr>
        <w:tc>
          <w:tcPr>
            <w:tcW w:w="2235" w:type="dxa"/>
            <w:shd w:val="clear" w:color="auto" w:fill="4BACC6" w:themeFill="accent5"/>
            <w:vAlign w:val="center"/>
          </w:tcPr>
          <w:p w14:paraId="611259BD"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8099582" w14:textId="77777777" w:rsidR="00016BF7" w:rsidRDefault="00016BF7" w:rsidP="00016BF7"/>
        </w:tc>
      </w:tr>
      <w:tr w:rsidR="00016BF7" w14:paraId="6CF227B8" w14:textId="77777777" w:rsidTr="00016BF7">
        <w:trPr>
          <w:trHeight w:val="340"/>
        </w:trPr>
        <w:tc>
          <w:tcPr>
            <w:tcW w:w="2235" w:type="dxa"/>
            <w:shd w:val="clear" w:color="auto" w:fill="4BACC6" w:themeFill="accent5"/>
            <w:vAlign w:val="center"/>
          </w:tcPr>
          <w:p w14:paraId="5BD72B2E"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68A0693D" w14:textId="77777777" w:rsidR="00016BF7" w:rsidRDefault="00016BF7" w:rsidP="00016BF7"/>
        </w:tc>
      </w:tr>
    </w:tbl>
    <w:p w14:paraId="20EAA087" w14:textId="77777777" w:rsidR="00016BF7" w:rsidRDefault="00016BF7" w:rsidP="00016BF7"/>
    <w:p w14:paraId="641D170F" w14:textId="77777777" w:rsidR="00016BF7" w:rsidRDefault="00016BF7" w:rsidP="00016BF7">
      <w:pPr>
        <w:pStyle w:val="Heading3"/>
      </w:pPr>
      <w:bookmarkStart w:id="40" w:name="_Toc3230026"/>
      <w:r>
        <w:t xml:space="preserve">Package C: </w:t>
      </w:r>
      <w:bookmarkEnd w:id="40"/>
      <w:r>
        <w:t>Friends sub-system</w:t>
      </w:r>
    </w:p>
    <w:p w14:paraId="4B0A873F" w14:textId="77777777" w:rsidR="00016BF7" w:rsidRPr="009B79B9" w:rsidRDefault="00016BF7" w:rsidP="00016BF7"/>
    <w:tbl>
      <w:tblPr>
        <w:tblStyle w:val="TableGrid"/>
        <w:tblW w:w="0" w:type="auto"/>
        <w:tblLook w:val="04A0" w:firstRow="1" w:lastRow="0" w:firstColumn="1" w:lastColumn="0" w:noHBand="0" w:noVBand="1"/>
      </w:tblPr>
      <w:tblGrid>
        <w:gridCol w:w="2216"/>
        <w:gridCol w:w="1961"/>
        <w:gridCol w:w="4126"/>
      </w:tblGrid>
      <w:tr w:rsidR="00016BF7" w:rsidRPr="003E4BDF" w14:paraId="0BA49480" w14:textId="77777777" w:rsidTr="00016BF7">
        <w:trPr>
          <w:trHeight w:val="340"/>
        </w:trPr>
        <w:tc>
          <w:tcPr>
            <w:tcW w:w="2216" w:type="dxa"/>
            <w:shd w:val="clear" w:color="auto" w:fill="4BACC6" w:themeFill="accent5"/>
            <w:vAlign w:val="center"/>
          </w:tcPr>
          <w:p w14:paraId="6DF34BD5" w14:textId="77777777" w:rsidR="00016BF7" w:rsidRPr="003E4BDF" w:rsidRDefault="00016BF7" w:rsidP="00016BF7">
            <w:pPr>
              <w:rPr>
                <w:b/>
                <w:color w:val="FFFFFF" w:themeColor="background1"/>
              </w:rPr>
            </w:pPr>
            <w:r w:rsidRPr="003E4BDF">
              <w:rPr>
                <w:b/>
                <w:color w:val="FFFFFF" w:themeColor="background1"/>
              </w:rPr>
              <w:t>Use Case ID</w:t>
            </w:r>
          </w:p>
        </w:tc>
        <w:tc>
          <w:tcPr>
            <w:tcW w:w="6087" w:type="dxa"/>
            <w:gridSpan w:val="2"/>
            <w:shd w:val="clear" w:color="auto" w:fill="4BACC6" w:themeFill="accent5"/>
            <w:vAlign w:val="center"/>
          </w:tcPr>
          <w:p w14:paraId="29B12351"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0AE10AF5" w14:textId="77777777" w:rsidTr="00016BF7">
        <w:trPr>
          <w:trHeight w:val="340"/>
        </w:trPr>
        <w:tc>
          <w:tcPr>
            <w:tcW w:w="2216" w:type="dxa"/>
            <w:vAlign w:val="center"/>
          </w:tcPr>
          <w:p w14:paraId="43E19D36" w14:textId="77777777" w:rsidR="00016BF7" w:rsidRDefault="00016BF7" w:rsidP="00016BF7">
            <w:r>
              <w:t>C0100</w:t>
            </w:r>
          </w:p>
        </w:tc>
        <w:tc>
          <w:tcPr>
            <w:tcW w:w="6087" w:type="dxa"/>
            <w:gridSpan w:val="2"/>
            <w:vAlign w:val="center"/>
          </w:tcPr>
          <w:p w14:paraId="4158E8A0" w14:textId="77777777" w:rsidR="00016BF7" w:rsidRDefault="00016BF7" w:rsidP="00016BF7">
            <w:r>
              <w:rPr>
                <w:rFonts w:cs="Arial"/>
              </w:rPr>
              <w:t>Add friend</w:t>
            </w:r>
          </w:p>
        </w:tc>
      </w:tr>
      <w:tr w:rsidR="00016BF7" w:rsidRPr="003E4BDF" w14:paraId="1E55A18C" w14:textId="77777777" w:rsidTr="00016BF7">
        <w:trPr>
          <w:trHeight w:val="340"/>
        </w:trPr>
        <w:tc>
          <w:tcPr>
            <w:tcW w:w="4177" w:type="dxa"/>
            <w:gridSpan w:val="2"/>
            <w:shd w:val="clear" w:color="auto" w:fill="4BACC6" w:themeFill="accent5"/>
            <w:vAlign w:val="center"/>
          </w:tcPr>
          <w:p w14:paraId="766E21C2"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26" w:type="dxa"/>
            <w:shd w:val="clear" w:color="auto" w:fill="4BACC6" w:themeFill="accent5"/>
            <w:vAlign w:val="center"/>
          </w:tcPr>
          <w:p w14:paraId="7A11F7A0"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4F531A9A" w14:textId="77777777" w:rsidTr="00016BF7">
        <w:trPr>
          <w:trHeight w:val="340"/>
        </w:trPr>
        <w:tc>
          <w:tcPr>
            <w:tcW w:w="4177" w:type="dxa"/>
            <w:gridSpan w:val="2"/>
            <w:vAlign w:val="center"/>
          </w:tcPr>
          <w:p w14:paraId="56234B67" w14:textId="77777777" w:rsidR="00016BF7" w:rsidRDefault="00016BF7" w:rsidP="00016BF7">
            <w:r>
              <w:t>User</w:t>
            </w:r>
          </w:p>
        </w:tc>
        <w:tc>
          <w:tcPr>
            <w:tcW w:w="4126" w:type="dxa"/>
            <w:vAlign w:val="center"/>
          </w:tcPr>
          <w:p w14:paraId="23109C91" w14:textId="77777777" w:rsidR="00016BF7" w:rsidRDefault="00016BF7" w:rsidP="00016BF7"/>
        </w:tc>
      </w:tr>
      <w:tr w:rsidR="00016BF7" w14:paraId="452A1794" w14:textId="77777777" w:rsidTr="00016BF7">
        <w:trPr>
          <w:trHeight w:val="340"/>
        </w:trPr>
        <w:tc>
          <w:tcPr>
            <w:tcW w:w="2216" w:type="dxa"/>
            <w:shd w:val="clear" w:color="auto" w:fill="4BACC6" w:themeFill="accent5"/>
            <w:vAlign w:val="center"/>
          </w:tcPr>
          <w:p w14:paraId="42305B10" w14:textId="77777777" w:rsidR="00016BF7" w:rsidRPr="003E4BDF" w:rsidRDefault="00016BF7" w:rsidP="00016BF7">
            <w:pPr>
              <w:rPr>
                <w:b/>
                <w:color w:val="FFFFFF" w:themeColor="background1"/>
              </w:rPr>
            </w:pPr>
            <w:r w:rsidRPr="003E4BDF">
              <w:rPr>
                <w:b/>
                <w:color w:val="FFFFFF" w:themeColor="background1"/>
              </w:rPr>
              <w:t>Description</w:t>
            </w:r>
          </w:p>
        </w:tc>
        <w:tc>
          <w:tcPr>
            <w:tcW w:w="6087" w:type="dxa"/>
            <w:gridSpan w:val="2"/>
            <w:vAlign w:val="center"/>
          </w:tcPr>
          <w:p w14:paraId="54225BD7" w14:textId="77777777" w:rsidR="00016BF7" w:rsidRDefault="00016BF7" w:rsidP="00016BF7">
            <w:r>
              <w:t>The user can add a friend to his friend list using the friend’s username.</w:t>
            </w:r>
          </w:p>
        </w:tc>
      </w:tr>
      <w:tr w:rsidR="00016BF7" w14:paraId="7CEFC6FA" w14:textId="77777777" w:rsidTr="00016BF7">
        <w:trPr>
          <w:trHeight w:val="340"/>
        </w:trPr>
        <w:tc>
          <w:tcPr>
            <w:tcW w:w="2216" w:type="dxa"/>
            <w:shd w:val="clear" w:color="auto" w:fill="4BACC6" w:themeFill="accent5"/>
            <w:vAlign w:val="center"/>
          </w:tcPr>
          <w:p w14:paraId="7AD765C0" w14:textId="77777777" w:rsidR="00016BF7" w:rsidRPr="003E4BDF" w:rsidRDefault="00016BF7" w:rsidP="00016BF7">
            <w:pPr>
              <w:rPr>
                <w:b/>
                <w:color w:val="FFFFFF" w:themeColor="background1"/>
              </w:rPr>
            </w:pPr>
            <w:r w:rsidRPr="003E4BDF">
              <w:rPr>
                <w:b/>
                <w:color w:val="FFFFFF" w:themeColor="background1"/>
              </w:rPr>
              <w:t>Pre-Conditions</w:t>
            </w:r>
          </w:p>
        </w:tc>
        <w:tc>
          <w:tcPr>
            <w:tcW w:w="6087" w:type="dxa"/>
            <w:gridSpan w:val="2"/>
            <w:vAlign w:val="center"/>
          </w:tcPr>
          <w:p w14:paraId="3467608D" w14:textId="77777777" w:rsidR="00016BF7" w:rsidRDefault="00016BF7" w:rsidP="00016BF7">
            <w:r>
              <w:t>The user must be logged in, the other user must exist, and the user must know the friend’s username.</w:t>
            </w:r>
          </w:p>
        </w:tc>
      </w:tr>
      <w:tr w:rsidR="00016BF7" w14:paraId="0452CC51" w14:textId="77777777" w:rsidTr="00016BF7">
        <w:trPr>
          <w:trHeight w:val="340"/>
        </w:trPr>
        <w:tc>
          <w:tcPr>
            <w:tcW w:w="2216" w:type="dxa"/>
            <w:shd w:val="clear" w:color="auto" w:fill="4BACC6" w:themeFill="accent5"/>
            <w:vAlign w:val="center"/>
          </w:tcPr>
          <w:p w14:paraId="15B16926" w14:textId="77777777" w:rsidR="00016BF7" w:rsidRPr="003E4BDF" w:rsidRDefault="00016BF7" w:rsidP="00016BF7">
            <w:pPr>
              <w:rPr>
                <w:b/>
                <w:color w:val="FFFFFF" w:themeColor="background1"/>
              </w:rPr>
            </w:pPr>
            <w:r w:rsidRPr="003E4BDF">
              <w:rPr>
                <w:b/>
                <w:color w:val="FFFFFF" w:themeColor="background1"/>
              </w:rPr>
              <w:t>Triggers</w:t>
            </w:r>
          </w:p>
        </w:tc>
        <w:tc>
          <w:tcPr>
            <w:tcW w:w="6087" w:type="dxa"/>
            <w:gridSpan w:val="2"/>
            <w:vAlign w:val="center"/>
          </w:tcPr>
          <w:p w14:paraId="521B81E3" w14:textId="77777777" w:rsidR="00016BF7" w:rsidRDefault="00016BF7" w:rsidP="00016BF7">
            <w:r>
              <w:t>The user wants to add another user to his friend list.</w:t>
            </w:r>
          </w:p>
        </w:tc>
      </w:tr>
      <w:tr w:rsidR="00016BF7" w14:paraId="0414F228" w14:textId="77777777" w:rsidTr="00016BF7">
        <w:trPr>
          <w:trHeight w:val="340"/>
        </w:trPr>
        <w:tc>
          <w:tcPr>
            <w:tcW w:w="2216" w:type="dxa"/>
            <w:shd w:val="clear" w:color="auto" w:fill="4BACC6" w:themeFill="accent5"/>
            <w:vAlign w:val="center"/>
          </w:tcPr>
          <w:p w14:paraId="7774F3A6" w14:textId="77777777" w:rsidR="00016BF7" w:rsidRPr="003E4BDF" w:rsidRDefault="00016BF7" w:rsidP="00016BF7">
            <w:pPr>
              <w:rPr>
                <w:b/>
                <w:color w:val="FFFFFF" w:themeColor="background1"/>
              </w:rPr>
            </w:pPr>
            <w:r w:rsidRPr="003E4BDF">
              <w:rPr>
                <w:b/>
                <w:color w:val="FFFFFF" w:themeColor="background1"/>
              </w:rPr>
              <w:t>Post-Conditions</w:t>
            </w:r>
          </w:p>
        </w:tc>
        <w:tc>
          <w:tcPr>
            <w:tcW w:w="6087" w:type="dxa"/>
            <w:gridSpan w:val="2"/>
            <w:vAlign w:val="center"/>
          </w:tcPr>
          <w:p w14:paraId="5CB4184C" w14:textId="77777777" w:rsidR="00016BF7" w:rsidRDefault="00016BF7" w:rsidP="00016BF7">
            <w:r>
              <w:t>The other user is added to the user’s friend list.</w:t>
            </w:r>
          </w:p>
        </w:tc>
      </w:tr>
      <w:tr w:rsidR="00016BF7" w14:paraId="1E9A24AA" w14:textId="77777777" w:rsidTr="00016BF7">
        <w:trPr>
          <w:trHeight w:val="340"/>
        </w:trPr>
        <w:tc>
          <w:tcPr>
            <w:tcW w:w="2216" w:type="dxa"/>
            <w:shd w:val="clear" w:color="auto" w:fill="4BACC6" w:themeFill="accent5"/>
            <w:vAlign w:val="center"/>
          </w:tcPr>
          <w:p w14:paraId="329A9424" w14:textId="77777777" w:rsidR="00016BF7" w:rsidRPr="003E4BDF" w:rsidRDefault="00016BF7" w:rsidP="00016BF7">
            <w:pPr>
              <w:rPr>
                <w:b/>
                <w:color w:val="FFFFFF" w:themeColor="background1"/>
              </w:rPr>
            </w:pPr>
            <w:r w:rsidRPr="003E4BDF">
              <w:rPr>
                <w:b/>
                <w:color w:val="FFFFFF" w:themeColor="background1"/>
              </w:rPr>
              <w:t>Basic Flow of Events</w:t>
            </w:r>
          </w:p>
        </w:tc>
        <w:tc>
          <w:tcPr>
            <w:tcW w:w="6087" w:type="dxa"/>
            <w:gridSpan w:val="2"/>
            <w:vAlign w:val="center"/>
          </w:tcPr>
          <w:p w14:paraId="6F31F7FA" w14:textId="77777777" w:rsidR="00016BF7" w:rsidRDefault="00016BF7" w:rsidP="00546ECF">
            <w:pPr>
              <w:pStyle w:val="ListParagraph"/>
              <w:numPr>
                <w:ilvl w:val="0"/>
                <w:numId w:val="26"/>
              </w:numPr>
            </w:pPr>
            <w:r>
              <w:t>User logs in</w:t>
            </w:r>
          </w:p>
          <w:p w14:paraId="6B0315EC" w14:textId="77777777" w:rsidR="00016BF7" w:rsidRDefault="00016BF7" w:rsidP="00546ECF">
            <w:pPr>
              <w:pStyle w:val="ListParagraph"/>
              <w:numPr>
                <w:ilvl w:val="0"/>
                <w:numId w:val="26"/>
              </w:numPr>
            </w:pPr>
            <w:r>
              <w:t>User searches for the other user by username</w:t>
            </w:r>
          </w:p>
          <w:p w14:paraId="706CF259" w14:textId="77777777" w:rsidR="00016BF7" w:rsidRDefault="00016BF7" w:rsidP="00546ECF">
            <w:pPr>
              <w:pStyle w:val="ListParagraph"/>
              <w:numPr>
                <w:ilvl w:val="0"/>
                <w:numId w:val="26"/>
              </w:numPr>
            </w:pPr>
            <w:r>
              <w:t>User adds friend</w:t>
            </w:r>
          </w:p>
        </w:tc>
      </w:tr>
    </w:tbl>
    <w:p w14:paraId="1A7D49A1"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3B6D787C" w14:textId="77777777" w:rsidTr="00016BF7">
        <w:trPr>
          <w:trHeight w:val="340"/>
        </w:trPr>
        <w:tc>
          <w:tcPr>
            <w:tcW w:w="2235" w:type="dxa"/>
            <w:shd w:val="clear" w:color="auto" w:fill="4BACC6" w:themeFill="accent5"/>
            <w:vAlign w:val="center"/>
          </w:tcPr>
          <w:p w14:paraId="537E5DFC"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31E864BD"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144F388F" w14:textId="77777777" w:rsidTr="00016BF7">
        <w:trPr>
          <w:trHeight w:val="340"/>
        </w:trPr>
        <w:tc>
          <w:tcPr>
            <w:tcW w:w="2235" w:type="dxa"/>
            <w:vAlign w:val="center"/>
          </w:tcPr>
          <w:p w14:paraId="71B3EE02" w14:textId="77777777" w:rsidR="00016BF7" w:rsidRDefault="00016BF7" w:rsidP="00016BF7">
            <w:r>
              <w:t>C0200</w:t>
            </w:r>
          </w:p>
        </w:tc>
        <w:tc>
          <w:tcPr>
            <w:tcW w:w="6621" w:type="dxa"/>
            <w:gridSpan w:val="2"/>
            <w:vAlign w:val="center"/>
          </w:tcPr>
          <w:p w14:paraId="1EBEAF13" w14:textId="77777777" w:rsidR="00016BF7" w:rsidRDefault="00016BF7" w:rsidP="00016BF7">
            <w:r>
              <w:rPr>
                <w:rFonts w:cs="Arial"/>
              </w:rPr>
              <w:t>Manage friends</w:t>
            </w:r>
          </w:p>
        </w:tc>
      </w:tr>
      <w:tr w:rsidR="00016BF7" w:rsidRPr="003E4BDF" w14:paraId="4958E4A0" w14:textId="77777777" w:rsidTr="00016BF7">
        <w:trPr>
          <w:trHeight w:val="340"/>
        </w:trPr>
        <w:tc>
          <w:tcPr>
            <w:tcW w:w="4428" w:type="dxa"/>
            <w:gridSpan w:val="2"/>
            <w:shd w:val="clear" w:color="auto" w:fill="4BACC6" w:themeFill="accent5"/>
            <w:vAlign w:val="center"/>
          </w:tcPr>
          <w:p w14:paraId="3E397275"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CE8C84C"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15AD1CC5" w14:textId="77777777" w:rsidTr="00016BF7">
        <w:trPr>
          <w:trHeight w:val="340"/>
        </w:trPr>
        <w:tc>
          <w:tcPr>
            <w:tcW w:w="4428" w:type="dxa"/>
            <w:gridSpan w:val="2"/>
            <w:vAlign w:val="center"/>
          </w:tcPr>
          <w:p w14:paraId="72479FDE" w14:textId="77777777" w:rsidR="00016BF7" w:rsidRDefault="00016BF7" w:rsidP="00016BF7"/>
        </w:tc>
        <w:tc>
          <w:tcPr>
            <w:tcW w:w="4428" w:type="dxa"/>
            <w:vAlign w:val="center"/>
          </w:tcPr>
          <w:p w14:paraId="40CD0E5F" w14:textId="77777777" w:rsidR="00016BF7" w:rsidRDefault="00016BF7" w:rsidP="00016BF7"/>
        </w:tc>
      </w:tr>
      <w:tr w:rsidR="00016BF7" w14:paraId="25623F2F" w14:textId="77777777" w:rsidTr="00016BF7">
        <w:trPr>
          <w:trHeight w:val="340"/>
        </w:trPr>
        <w:tc>
          <w:tcPr>
            <w:tcW w:w="2235" w:type="dxa"/>
            <w:shd w:val="clear" w:color="auto" w:fill="4BACC6" w:themeFill="accent5"/>
            <w:vAlign w:val="center"/>
          </w:tcPr>
          <w:p w14:paraId="2D356545"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747AC847" w14:textId="77777777" w:rsidR="00016BF7" w:rsidRDefault="00016BF7" w:rsidP="00016BF7"/>
        </w:tc>
      </w:tr>
      <w:tr w:rsidR="00016BF7" w14:paraId="3FAB5CE8" w14:textId="77777777" w:rsidTr="00016BF7">
        <w:trPr>
          <w:trHeight w:val="340"/>
        </w:trPr>
        <w:tc>
          <w:tcPr>
            <w:tcW w:w="2235" w:type="dxa"/>
            <w:shd w:val="clear" w:color="auto" w:fill="4BACC6" w:themeFill="accent5"/>
            <w:vAlign w:val="center"/>
          </w:tcPr>
          <w:p w14:paraId="451EBD6C"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4755BFC9" w14:textId="77777777" w:rsidR="00016BF7" w:rsidRDefault="00016BF7" w:rsidP="00016BF7"/>
        </w:tc>
      </w:tr>
      <w:tr w:rsidR="00016BF7" w14:paraId="28CA49BD" w14:textId="77777777" w:rsidTr="00016BF7">
        <w:trPr>
          <w:trHeight w:val="340"/>
        </w:trPr>
        <w:tc>
          <w:tcPr>
            <w:tcW w:w="2235" w:type="dxa"/>
            <w:shd w:val="clear" w:color="auto" w:fill="4BACC6" w:themeFill="accent5"/>
            <w:vAlign w:val="center"/>
          </w:tcPr>
          <w:p w14:paraId="2C1816C9"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32EE314" w14:textId="77777777" w:rsidR="00016BF7" w:rsidRDefault="00016BF7" w:rsidP="00016BF7"/>
        </w:tc>
      </w:tr>
      <w:tr w:rsidR="00016BF7" w14:paraId="62A042E4" w14:textId="77777777" w:rsidTr="00016BF7">
        <w:trPr>
          <w:trHeight w:val="340"/>
        </w:trPr>
        <w:tc>
          <w:tcPr>
            <w:tcW w:w="2235" w:type="dxa"/>
            <w:shd w:val="clear" w:color="auto" w:fill="4BACC6" w:themeFill="accent5"/>
            <w:vAlign w:val="center"/>
          </w:tcPr>
          <w:p w14:paraId="737B9878"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6795385D" w14:textId="77777777" w:rsidR="00016BF7" w:rsidRDefault="00016BF7" w:rsidP="00016BF7"/>
        </w:tc>
      </w:tr>
      <w:tr w:rsidR="00016BF7" w14:paraId="4CCDFDC1" w14:textId="77777777" w:rsidTr="00016BF7">
        <w:trPr>
          <w:trHeight w:val="340"/>
        </w:trPr>
        <w:tc>
          <w:tcPr>
            <w:tcW w:w="2235" w:type="dxa"/>
            <w:shd w:val="clear" w:color="auto" w:fill="4BACC6" w:themeFill="accent5"/>
            <w:vAlign w:val="center"/>
          </w:tcPr>
          <w:p w14:paraId="39330F60"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6E1BAF3" w14:textId="77777777" w:rsidR="00016BF7" w:rsidRDefault="00016BF7" w:rsidP="00016BF7"/>
        </w:tc>
      </w:tr>
    </w:tbl>
    <w:p w14:paraId="158CAA29"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52"/>
        <w:gridCol w:w="1995"/>
        <w:gridCol w:w="4156"/>
      </w:tblGrid>
      <w:tr w:rsidR="00016BF7" w:rsidRPr="003E4BDF" w14:paraId="7AA33963" w14:textId="77777777" w:rsidTr="00016BF7">
        <w:trPr>
          <w:trHeight w:val="340"/>
        </w:trPr>
        <w:tc>
          <w:tcPr>
            <w:tcW w:w="2152" w:type="dxa"/>
            <w:shd w:val="clear" w:color="auto" w:fill="4BACC6" w:themeFill="accent5"/>
            <w:vAlign w:val="center"/>
          </w:tcPr>
          <w:p w14:paraId="5068A097" w14:textId="77777777" w:rsidR="00016BF7" w:rsidRPr="003E4BDF" w:rsidRDefault="00016BF7" w:rsidP="00016BF7">
            <w:pPr>
              <w:rPr>
                <w:b/>
                <w:color w:val="FFFFFF" w:themeColor="background1"/>
              </w:rPr>
            </w:pPr>
            <w:r w:rsidRPr="003E4BDF">
              <w:rPr>
                <w:b/>
                <w:color w:val="FFFFFF" w:themeColor="background1"/>
              </w:rPr>
              <w:t>Use Case ID</w:t>
            </w:r>
          </w:p>
        </w:tc>
        <w:tc>
          <w:tcPr>
            <w:tcW w:w="6151" w:type="dxa"/>
            <w:gridSpan w:val="2"/>
            <w:shd w:val="clear" w:color="auto" w:fill="4BACC6" w:themeFill="accent5"/>
            <w:vAlign w:val="center"/>
          </w:tcPr>
          <w:p w14:paraId="58E59573"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244D3410" w14:textId="77777777" w:rsidTr="00016BF7">
        <w:trPr>
          <w:trHeight w:val="340"/>
        </w:trPr>
        <w:tc>
          <w:tcPr>
            <w:tcW w:w="2152" w:type="dxa"/>
            <w:vAlign w:val="center"/>
          </w:tcPr>
          <w:p w14:paraId="62DD7849" w14:textId="77777777" w:rsidR="00016BF7" w:rsidRDefault="00016BF7" w:rsidP="00016BF7">
            <w:r>
              <w:t>C0300</w:t>
            </w:r>
          </w:p>
        </w:tc>
        <w:tc>
          <w:tcPr>
            <w:tcW w:w="6151" w:type="dxa"/>
            <w:gridSpan w:val="2"/>
          </w:tcPr>
          <w:p w14:paraId="655C62F5" w14:textId="77777777" w:rsidR="00016BF7" w:rsidRDefault="00016BF7" w:rsidP="00016BF7">
            <w:r>
              <w:rPr>
                <w:rFonts w:cs="Arial"/>
              </w:rPr>
              <w:t>Invite friend to challenge</w:t>
            </w:r>
          </w:p>
        </w:tc>
      </w:tr>
      <w:tr w:rsidR="00016BF7" w:rsidRPr="003E4BDF" w14:paraId="5ADA5AC2" w14:textId="77777777" w:rsidTr="00016BF7">
        <w:trPr>
          <w:trHeight w:val="340"/>
        </w:trPr>
        <w:tc>
          <w:tcPr>
            <w:tcW w:w="4147" w:type="dxa"/>
            <w:gridSpan w:val="2"/>
            <w:shd w:val="clear" w:color="auto" w:fill="4BACC6" w:themeFill="accent5"/>
            <w:vAlign w:val="center"/>
          </w:tcPr>
          <w:p w14:paraId="40D3023C"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156" w:type="dxa"/>
            <w:shd w:val="clear" w:color="auto" w:fill="4BACC6" w:themeFill="accent5"/>
            <w:vAlign w:val="center"/>
          </w:tcPr>
          <w:p w14:paraId="7A098904"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DA2743A" w14:textId="77777777" w:rsidTr="00016BF7">
        <w:trPr>
          <w:trHeight w:val="340"/>
        </w:trPr>
        <w:tc>
          <w:tcPr>
            <w:tcW w:w="4147" w:type="dxa"/>
            <w:gridSpan w:val="2"/>
            <w:vAlign w:val="center"/>
          </w:tcPr>
          <w:p w14:paraId="05D8AB82" w14:textId="77777777" w:rsidR="00016BF7" w:rsidRDefault="00016BF7" w:rsidP="00016BF7">
            <w:r>
              <w:t>User</w:t>
            </w:r>
          </w:p>
        </w:tc>
        <w:tc>
          <w:tcPr>
            <w:tcW w:w="4156" w:type="dxa"/>
            <w:vAlign w:val="center"/>
          </w:tcPr>
          <w:p w14:paraId="64384456" w14:textId="77777777" w:rsidR="00016BF7" w:rsidRDefault="00016BF7" w:rsidP="00016BF7"/>
        </w:tc>
      </w:tr>
      <w:tr w:rsidR="00016BF7" w14:paraId="4D860187" w14:textId="77777777" w:rsidTr="00016BF7">
        <w:trPr>
          <w:trHeight w:val="340"/>
        </w:trPr>
        <w:tc>
          <w:tcPr>
            <w:tcW w:w="2152" w:type="dxa"/>
            <w:shd w:val="clear" w:color="auto" w:fill="4BACC6" w:themeFill="accent5"/>
            <w:vAlign w:val="center"/>
          </w:tcPr>
          <w:p w14:paraId="3C51BEDF" w14:textId="77777777" w:rsidR="00016BF7" w:rsidRPr="003E4BDF" w:rsidRDefault="00016BF7" w:rsidP="00016BF7">
            <w:pPr>
              <w:rPr>
                <w:b/>
                <w:color w:val="FFFFFF" w:themeColor="background1"/>
              </w:rPr>
            </w:pPr>
            <w:r w:rsidRPr="003E4BDF">
              <w:rPr>
                <w:b/>
                <w:color w:val="FFFFFF" w:themeColor="background1"/>
              </w:rPr>
              <w:t>Description</w:t>
            </w:r>
          </w:p>
        </w:tc>
        <w:tc>
          <w:tcPr>
            <w:tcW w:w="6151" w:type="dxa"/>
            <w:gridSpan w:val="2"/>
            <w:vAlign w:val="center"/>
          </w:tcPr>
          <w:p w14:paraId="271436C6" w14:textId="77777777" w:rsidR="00016BF7" w:rsidRDefault="00016BF7" w:rsidP="00016BF7">
            <w:r>
              <w:t>The user can invite a friend to a group challenge.</w:t>
            </w:r>
          </w:p>
        </w:tc>
      </w:tr>
      <w:tr w:rsidR="00016BF7" w14:paraId="79E1A9C8" w14:textId="77777777" w:rsidTr="00016BF7">
        <w:trPr>
          <w:trHeight w:val="340"/>
        </w:trPr>
        <w:tc>
          <w:tcPr>
            <w:tcW w:w="2152" w:type="dxa"/>
            <w:shd w:val="clear" w:color="auto" w:fill="4BACC6" w:themeFill="accent5"/>
            <w:vAlign w:val="center"/>
          </w:tcPr>
          <w:p w14:paraId="28F56958" w14:textId="77777777" w:rsidR="00016BF7" w:rsidRPr="003E4BDF" w:rsidRDefault="00016BF7" w:rsidP="00016BF7">
            <w:pPr>
              <w:rPr>
                <w:b/>
                <w:color w:val="FFFFFF" w:themeColor="background1"/>
              </w:rPr>
            </w:pPr>
            <w:r w:rsidRPr="003E4BDF">
              <w:rPr>
                <w:b/>
                <w:color w:val="FFFFFF" w:themeColor="background1"/>
              </w:rPr>
              <w:t>Pre-Conditions</w:t>
            </w:r>
          </w:p>
        </w:tc>
        <w:tc>
          <w:tcPr>
            <w:tcW w:w="6151" w:type="dxa"/>
            <w:gridSpan w:val="2"/>
            <w:vAlign w:val="center"/>
          </w:tcPr>
          <w:p w14:paraId="69D70B84" w14:textId="77777777" w:rsidR="00016BF7" w:rsidRDefault="00016BF7" w:rsidP="00016BF7">
            <w:r>
              <w:t>The user must be logged in, the challenge must exist, and the other user must be a friend.</w:t>
            </w:r>
          </w:p>
        </w:tc>
      </w:tr>
      <w:tr w:rsidR="00016BF7" w14:paraId="14504FA4" w14:textId="77777777" w:rsidTr="00016BF7">
        <w:trPr>
          <w:trHeight w:val="340"/>
        </w:trPr>
        <w:tc>
          <w:tcPr>
            <w:tcW w:w="2152" w:type="dxa"/>
            <w:shd w:val="clear" w:color="auto" w:fill="4BACC6" w:themeFill="accent5"/>
            <w:vAlign w:val="center"/>
          </w:tcPr>
          <w:p w14:paraId="613B4DE6" w14:textId="77777777" w:rsidR="00016BF7" w:rsidRPr="003E4BDF" w:rsidRDefault="00016BF7" w:rsidP="00016BF7">
            <w:pPr>
              <w:rPr>
                <w:b/>
                <w:color w:val="FFFFFF" w:themeColor="background1"/>
              </w:rPr>
            </w:pPr>
            <w:r w:rsidRPr="003E4BDF">
              <w:rPr>
                <w:b/>
                <w:color w:val="FFFFFF" w:themeColor="background1"/>
              </w:rPr>
              <w:t>Triggers</w:t>
            </w:r>
          </w:p>
        </w:tc>
        <w:tc>
          <w:tcPr>
            <w:tcW w:w="6151" w:type="dxa"/>
            <w:gridSpan w:val="2"/>
            <w:vAlign w:val="center"/>
          </w:tcPr>
          <w:p w14:paraId="3B284E4A" w14:textId="77777777" w:rsidR="00016BF7" w:rsidRDefault="00016BF7" w:rsidP="00016BF7">
            <w:r>
              <w:t>The user wants to participate in a group challenge.</w:t>
            </w:r>
          </w:p>
        </w:tc>
      </w:tr>
      <w:tr w:rsidR="00016BF7" w14:paraId="71F36D57" w14:textId="77777777" w:rsidTr="00016BF7">
        <w:trPr>
          <w:trHeight w:val="340"/>
        </w:trPr>
        <w:tc>
          <w:tcPr>
            <w:tcW w:w="2152" w:type="dxa"/>
            <w:shd w:val="clear" w:color="auto" w:fill="4BACC6" w:themeFill="accent5"/>
            <w:vAlign w:val="center"/>
          </w:tcPr>
          <w:p w14:paraId="680C097D" w14:textId="77777777" w:rsidR="00016BF7" w:rsidRPr="003E4BDF" w:rsidRDefault="00016BF7" w:rsidP="00016BF7">
            <w:pPr>
              <w:rPr>
                <w:b/>
                <w:color w:val="FFFFFF" w:themeColor="background1"/>
              </w:rPr>
            </w:pPr>
            <w:r w:rsidRPr="003E4BDF">
              <w:rPr>
                <w:b/>
                <w:color w:val="FFFFFF" w:themeColor="background1"/>
              </w:rPr>
              <w:t>Post-Conditions</w:t>
            </w:r>
          </w:p>
        </w:tc>
        <w:tc>
          <w:tcPr>
            <w:tcW w:w="6151" w:type="dxa"/>
            <w:gridSpan w:val="2"/>
            <w:vAlign w:val="center"/>
          </w:tcPr>
          <w:p w14:paraId="30D4E21E" w14:textId="77777777" w:rsidR="00016BF7" w:rsidRDefault="00016BF7" w:rsidP="00016BF7">
            <w:r>
              <w:t>The friend is added to the group challenge.</w:t>
            </w:r>
          </w:p>
        </w:tc>
      </w:tr>
      <w:tr w:rsidR="00016BF7" w14:paraId="416F7052" w14:textId="77777777" w:rsidTr="00016BF7">
        <w:trPr>
          <w:trHeight w:val="340"/>
        </w:trPr>
        <w:tc>
          <w:tcPr>
            <w:tcW w:w="2152" w:type="dxa"/>
            <w:shd w:val="clear" w:color="auto" w:fill="4BACC6" w:themeFill="accent5"/>
            <w:vAlign w:val="center"/>
          </w:tcPr>
          <w:p w14:paraId="22B697A5" w14:textId="77777777" w:rsidR="00016BF7" w:rsidRPr="003E4BDF" w:rsidRDefault="00016BF7" w:rsidP="00016BF7">
            <w:pPr>
              <w:rPr>
                <w:b/>
                <w:color w:val="FFFFFF" w:themeColor="background1"/>
              </w:rPr>
            </w:pPr>
            <w:r w:rsidRPr="003E4BDF">
              <w:rPr>
                <w:b/>
                <w:color w:val="FFFFFF" w:themeColor="background1"/>
              </w:rPr>
              <w:lastRenderedPageBreak/>
              <w:t>Basic Flow of Events</w:t>
            </w:r>
          </w:p>
        </w:tc>
        <w:tc>
          <w:tcPr>
            <w:tcW w:w="6151" w:type="dxa"/>
            <w:gridSpan w:val="2"/>
            <w:vAlign w:val="center"/>
          </w:tcPr>
          <w:p w14:paraId="51E4644A" w14:textId="77777777" w:rsidR="00016BF7" w:rsidRDefault="00016BF7" w:rsidP="00546ECF">
            <w:pPr>
              <w:pStyle w:val="ListParagraph"/>
              <w:numPr>
                <w:ilvl w:val="0"/>
                <w:numId w:val="27"/>
              </w:numPr>
            </w:pPr>
            <w:r>
              <w:t>User logs in</w:t>
            </w:r>
          </w:p>
          <w:p w14:paraId="41E8526F" w14:textId="77777777" w:rsidR="00016BF7" w:rsidRDefault="00016BF7" w:rsidP="00546ECF">
            <w:pPr>
              <w:pStyle w:val="ListParagraph"/>
              <w:numPr>
                <w:ilvl w:val="0"/>
                <w:numId w:val="27"/>
              </w:numPr>
            </w:pPr>
            <w:r>
              <w:t>User views challenges</w:t>
            </w:r>
          </w:p>
          <w:p w14:paraId="08AF4737" w14:textId="77777777" w:rsidR="00016BF7" w:rsidRDefault="00016BF7" w:rsidP="00546ECF">
            <w:pPr>
              <w:pStyle w:val="ListParagraph"/>
              <w:numPr>
                <w:ilvl w:val="0"/>
                <w:numId w:val="27"/>
              </w:numPr>
            </w:pPr>
            <w:r>
              <w:t>User selects group challenge</w:t>
            </w:r>
          </w:p>
          <w:p w14:paraId="474BC91E" w14:textId="77777777" w:rsidR="00016BF7" w:rsidRDefault="00016BF7" w:rsidP="00546ECF">
            <w:pPr>
              <w:pStyle w:val="ListParagraph"/>
              <w:numPr>
                <w:ilvl w:val="0"/>
                <w:numId w:val="27"/>
              </w:numPr>
            </w:pPr>
            <w:r>
              <w:t>User selects friend from friend list to invite</w:t>
            </w:r>
          </w:p>
        </w:tc>
      </w:tr>
    </w:tbl>
    <w:p w14:paraId="6B34CD42"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5"/>
        <w:gridCol w:w="1996"/>
        <w:gridCol w:w="4162"/>
      </w:tblGrid>
      <w:tr w:rsidR="00016BF7" w:rsidRPr="003E4BDF" w14:paraId="14EA6462" w14:textId="77777777" w:rsidTr="00016BF7">
        <w:trPr>
          <w:trHeight w:val="340"/>
        </w:trPr>
        <w:tc>
          <w:tcPr>
            <w:tcW w:w="2235" w:type="dxa"/>
            <w:shd w:val="clear" w:color="auto" w:fill="4BACC6" w:themeFill="accent5"/>
            <w:vAlign w:val="center"/>
          </w:tcPr>
          <w:p w14:paraId="63B34427"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F4A6AA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7508D5B" w14:textId="77777777" w:rsidTr="00016BF7">
        <w:trPr>
          <w:trHeight w:val="340"/>
        </w:trPr>
        <w:tc>
          <w:tcPr>
            <w:tcW w:w="2235" w:type="dxa"/>
            <w:vAlign w:val="center"/>
          </w:tcPr>
          <w:p w14:paraId="7F19C3A9" w14:textId="77777777" w:rsidR="00016BF7" w:rsidRDefault="00016BF7" w:rsidP="00016BF7">
            <w:r>
              <w:t>C0400</w:t>
            </w:r>
          </w:p>
        </w:tc>
        <w:tc>
          <w:tcPr>
            <w:tcW w:w="6621" w:type="dxa"/>
            <w:gridSpan w:val="2"/>
            <w:vAlign w:val="center"/>
          </w:tcPr>
          <w:p w14:paraId="1A743637" w14:textId="77777777" w:rsidR="00016BF7" w:rsidRDefault="00016BF7" w:rsidP="00016BF7">
            <w:r>
              <w:rPr>
                <w:rFonts w:cs="Arial"/>
              </w:rPr>
              <w:t>Verify friend’s challenge</w:t>
            </w:r>
          </w:p>
        </w:tc>
      </w:tr>
      <w:tr w:rsidR="00016BF7" w:rsidRPr="003E4BDF" w14:paraId="77EF6AF2" w14:textId="77777777" w:rsidTr="00016BF7">
        <w:trPr>
          <w:trHeight w:val="340"/>
        </w:trPr>
        <w:tc>
          <w:tcPr>
            <w:tcW w:w="4428" w:type="dxa"/>
            <w:gridSpan w:val="2"/>
            <w:shd w:val="clear" w:color="auto" w:fill="4BACC6" w:themeFill="accent5"/>
            <w:vAlign w:val="center"/>
          </w:tcPr>
          <w:p w14:paraId="684BD0CB"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F95FBF3"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2208A4F5" w14:textId="77777777" w:rsidTr="00016BF7">
        <w:trPr>
          <w:trHeight w:val="340"/>
        </w:trPr>
        <w:tc>
          <w:tcPr>
            <w:tcW w:w="4428" w:type="dxa"/>
            <w:gridSpan w:val="2"/>
            <w:vAlign w:val="center"/>
          </w:tcPr>
          <w:p w14:paraId="36E6C5AB" w14:textId="77777777" w:rsidR="00016BF7" w:rsidRDefault="00016BF7" w:rsidP="00016BF7">
            <w:r>
              <w:t>User</w:t>
            </w:r>
          </w:p>
        </w:tc>
        <w:tc>
          <w:tcPr>
            <w:tcW w:w="4428" w:type="dxa"/>
            <w:vAlign w:val="center"/>
          </w:tcPr>
          <w:p w14:paraId="4E39FF6C" w14:textId="77777777" w:rsidR="00016BF7" w:rsidRDefault="00016BF7" w:rsidP="00016BF7"/>
        </w:tc>
      </w:tr>
      <w:tr w:rsidR="00016BF7" w14:paraId="451EACB5" w14:textId="77777777" w:rsidTr="00016BF7">
        <w:trPr>
          <w:trHeight w:val="340"/>
        </w:trPr>
        <w:tc>
          <w:tcPr>
            <w:tcW w:w="2235" w:type="dxa"/>
            <w:shd w:val="clear" w:color="auto" w:fill="4BACC6" w:themeFill="accent5"/>
            <w:vAlign w:val="center"/>
          </w:tcPr>
          <w:p w14:paraId="40AD12DC"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4AB9632E" w14:textId="77777777" w:rsidR="00016BF7" w:rsidRDefault="00016BF7" w:rsidP="00016BF7">
            <w:r>
              <w:t>The user can verify that a friend has completed a challenge.</w:t>
            </w:r>
          </w:p>
        </w:tc>
      </w:tr>
      <w:tr w:rsidR="00016BF7" w14:paraId="67A6F76D" w14:textId="77777777" w:rsidTr="00016BF7">
        <w:trPr>
          <w:trHeight w:val="340"/>
        </w:trPr>
        <w:tc>
          <w:tcPr>
            <w:tcW w:w="2235" w:type="dxa"/>
            <w:shd w:val="clear" w:color="auto" w:fill="4BACC6" w:themeFill="accent5"/>
            <w:vAlign w:val="center"/>
          </w:tcPr>
          <w:p w14:paraId="44D48328"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27B8627C" w14:textId="77777777" w:rsidR="00016BF7" w:rsidRDefault="00016BF7" w:rsidP="00016BF7">
            <w:r>
              <w:t>The user must be logged in, the other user must be added as a friend, the friend must’ve marked the challenge as completed.</w:t>
            </w:r>
          </w:p>
        </w:tc>
      </w:tr>
      <w:tr w:rsidR="00016BF7" w14:paraId="5205C0CA" w14:textId="77777777" w:rsidTr="00016BF7">
        <w:trPr>
          <w:trHeight w:val="340"/>
        </w:trPr>
        <w:tc>
          <w:tcPr>
            <w:tcW w:w="2235" w:type="dxa"/>
            <w:shd w:val="clear" w:color="auto" w:fill="4BACC6" w:themeFill="accent5"/>
            <w:vAlign w:val="center"/>
          </w:tcPr>
          <w:p w14:paraId="0B6EFC46"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3BD0BD95" w14:textId="77777777" w:rsidR="00016BF7" w:rsidRDefault="00016BF7" w:rsidP="00016BF7">
            <w:r>
              <w:t>The user sees a friend has marked a challenge as completed.</w:t>
            </w:r>
          </w:p>
        </w:tc>
      </w:tr>
      <w:tr w:rsidR="00016BF7" w14:paraId="7E67726C" w14:textId="77777777" w:rsidTr="00016BF7">
        <w:trPr>
          <w:trHeight w:val="340"/>
        </w:trPr>
        <w:tc>
          <w:tcPr>
            <w:tcW w:w="2235" w:type="dxa"/>
            <w:shd w:val="clear" w:color="auto" w:fill="4BACC6" w:themeFill="accent5"/>
            <w:vAlign w:val="center"/>
          </w:tcPr>
          <w:p w14:paraId="41C1E00C"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45BCFDF5" w14:textId="77777777" w:rsidR="00016BF7" w:rsidRDefault="00016BF7" w:rsidP="00016BF7">
            <w:r>
              <w:t>The challenge completion is verified, and the friend receives points.</w:t>
            </w:r>
          </w:p>
        </w:tc>
      </w:tr>
      <w:tr w:rsidR="00016BF7" w14:paraId="613C41F0" w14:textId="77777777" w:rsidTr="00016BF7">
        <w:trPr>
          <w:trHeight w:val="340"/>
        </w:trPr>
        <w:tc>
          <w:tcPr>
            <w:tcW w:w="2235" w:type="dxa"/>
            <w:shd w:val="clear" w:color="auto" w:fill="4BACC6" w:themeFill="accent5"/>
            <w:vAlign w:val="center"/>
          </w:tcPr>
          <w:p w14:paraId="619D91F1"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74F4BC5D" w14:textId="77777777" w:rsidR="00016BF7" w:rsidRDefault="00016BF7" w:rsidP="00546ECF">
            <w:pPr>
              <w:pStyle w:val="ListParagraph"/>
              <w:numPr>
                <w:ilvl w:val="0"/>
                <w:numId w:val="29"/>
              </w:numPr>
            </w:pPr>
            <w:r>
              <w:t>User logs in</w:t>
            </w:r>
          </w:p>
          <w:p w14:paraId="6BEB389D" w14:textId="77777777" w:rsidR="00016BF7" w:rsidRDefault="00016BF7" w:rsidP="00546ECF">
            <w:pPr>
              <w:pStyle w:val="ListParagraph"/>
              <w:numPr>
                <w:ilvl w:val="0"/>
                <w:numId w:val="29"/>
              </w:numPr>
            </w:pPr>
            <w:r>
              <w:t>User views friend feed</w:t>
            </w:r>
          </w:p>
          <w:p w14:paraId="39E7D08D" w14:textId="77777777" w:rsidR="00016BF7" w:rsidRDefault="00016BF7" w:rsidP="00546ECF">
            <w:pPr>
              <w:pStyle w:val="ListParagraph"/>
              <w:numPr>
                <w:ilvl w:val="0"/>
                <w:numId w:val="29"/>
              </w:numPr>
            </w:pPr>
            <w:r>
              <w:t>User sees friends challenge marked as completed.</w:t>
            </w:r>
          </w:p>
          <w:p w14:paraId="0D389242" w14:textId="77777777" w:rsidR="00016BF7" w:rsidRDefault="00016BF7" w:rsidP="00546ECF">
            <w:pPr>
              <w:pStyle w:val="ListParagraph"/>
              <w:numPr>
                <w:ilvl w:val="0"/>
                <w:numId w:val="29"/>
              </w:numPr>
            </w:pPr>
            <w:r>
              <w:t>User verifies challenge is completed.</w:t>
            </w:r>
          </w:p>
          <w:p w14:paraId="4E4FAA12" w14:textId="77777777" w:rsidR="00016BF7" w:rsidRDefault="00016BF7" w:rsidP="00546ECF">
            <w:pPr>
              <w:pStyle w:val="ListParagraph"/>
              <w:numPr>
                <w:ilvl w:val="0"/>
                <w:numId w:val="29"/>
              </w:numPr>
            </w:pPr>
            <w:r>
              <w:t>Friend receives points.</w:t>
            </w:r>
          </w:p>
        </w:tc>
      </w:tr>
    </w:tbl>
    <w:p w14:paraId="5FBA8660" w14:textId="77777777" w:rsidR="00016BF7" w:rsidRDefault="00016BF7" w:rsidP="00016BF7">
      <w:pPr>
        <w:spacing w:before="240" w:after="120"/>
      </w:pPr>
    </w:p>
    <w:tbl>
      <w:tblPr>
        <w:tblStyle w:val="TableGrid"/>
        <w:tblW w:w="0" w:type="auto"/>
        <w:tblLook w:val="04A0" w:firstRow="1" w:lastRow="0" w:firstColumn="1" w:lastColumn="0" w:noHBand="0" w:noVBand="1"/>
      </w:tblPr>
      <w:tblGrid>
        <w:gridCol w:w="2146"/>
        <w:gridCol w:w="1996"/>
        <w:gridCol w:w="4161"/>
      </w:tblGrid>
      <w:tr w:rsidR="00016BF7" w:rsidRPr="003E4BDF" w14:paraId="0E6DABA4" w14:textId="77777777" w:rsidTr="00016BF7">
        <w:trPr>
          <w:trHeight w:val="340"/>
        </w:trPr>
        <w:tc>
          <w:tcPr>
            <w:tcW w:w="2235" w:type="dxa"/>
            <w:shd w:val="clear" w:color="auto" w:fill="4BACC6" w:themeFill="accent5"/>
            <w:vAlign w:val="center"/>
          </w:tcPr>
          <w:p w14:paraId="11C20A30" w14:textId="77777777" w:rsidR="00016BF7" w:rsidRPr="003E4BDF" w:rsidRDefault="00016BF7" w:rsidP="00016BF7">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5C0D89D6" w14:textId="77777777" w:rsidR="00016BF7" w:rsidRPr="003E4BDF" w:rsidRDefault="00016BF7" w:rsidP="00016BF7">
            <w:pPr>
              <w:rPr>
                <w:b/>
                <w:color w:val="FFFFFF" w:themeColor="background1"/>
              </w:rPr>
            </w:pPr>
            <w:r w:rsidRPr="003E4BDF">
              <w:rPr>
                <w:b/>
                <w:color w:val="FFFFFF" w:themeColor="background1"/>
              </w:rPr>
              <w:t xml:space="preserve">Use Case Name </w:t>
            </w:r>
          </w:p>
        </w:tc>
      </w:tr>
      <w:tr w:rsidR="00016BF7" w14:paraId="7D686920" w14:textId="77777777" w:rsidTr="00016BF7">
        <w:trPr>
          <w:trHeight w:val="340"/>
        </w:trPr>
        <w:tc>
          <w:tcPr>
            <w:tcW w:w="2235" w:type="dxa"/>
            <w:vAlign w:val="center"/>
          </w:tcPr>
          <w:p w14:paraId="205E5E57" w14:textId="77777777" w:rsidR="00016BF7" w:rsidRDefault="00016BF7" w:rsidP="00016BF7">
            <w:r>
              <w:t>C0500</w:t>
            </w:r>
          </w:p>
        </w:tc>
        <w:tc>
          <w:tcPr>
            <w:tcW w:w="6621" w:type="dxa"/>
            <w:gridSpan w:val="2"/>
            <w:vAlign w:val="center"/>
          </w:tcPr>
          <w:p w14:paraId="5F55E614" w14:textId="77777777" w:rsidR="00016BF7" w:rsidRDefault="00016BF7" w:rsidP="00016BF7">
            <w:r>
              <w:rPr>
                <w:rFonts w:cs="Arial"/>
              </w:rPr>
              <w:t>Join friend’s challenge</w:t>
            </w:r>
          </w:p>
        </w:tc>
      </w:tr>
      <w:tr w:rsidR="00016BF7" w:rsidRPr="003E4BDF" w14:paraId="7214AC78" w14:textId="77777777" w:rsidTr="00016BF7">
        <w:trPr>
          <w:trHeight w:val="340"/>
        </w:trPr>
        <w:tc>
          <w:tcPr>
            <w:tcW w:w="4428" w:type="dxa"/>
            <w:gridSpan w:val="2"/>
            <w:shd w:val="clear" w:color="auto" w:fill="4BACC6" w:themeFill="accent5"/>
            <w:vAlign w:val="center"/>
          </w:tcPr>
          <w:p w14:paraId="2995E4FE" w14:textId="77777777" w:rsidR="00016BF7" w:rsidRPr="003E4BDF" w:rsidRDefault="00016BF7" w:rsidP="00016BF7">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767E9B31" w14:textId="77777777" w:rsidR="00016BF7" w:rsidRPr="003E4BDF" w:rsidRDefault="00016BF7" w:rsidP="00016BF7">
            <w:pPr>
              <w:rPr>
                <w:b/>
                <w:color w:val="FFFFFF" w:themeColor="background1"/>
              </w:rPr>
            </w:pPr>
            <w:r w:rsidRPr="003E4BDF">
              <w:rPr>
                <w:b/>
                <w:color w:val="FFFFFF" w:themeColor="background1"/>
              </w:rPr>
              <w:t>Other participating Actors</w:t>
            </w:r>
          </w:p>
        </w:tc>
      </w:tr>
      <w:tr w:rsidR="00016BF7" w14:paraId="55A6054B" w14:textId="77777777" w:rsidTr="00016BF7">
        <w:trPr>
          <w:trHeight w:val="340"/>
        </w:trPr>
        <w:tc>
          <w:tcPr>
            <w:tcW w:w="4428" w:type="dxa"/>
            <w:gridSpan w:val="2"/>
            <w:vAlign w:val="center"/>
          </w:tcPr>
          <w:p w14:paraId="1E297999" w14:textId="77777777" w:rsidR="00016BF7" w:rsidRDefault="00016BF7" w:rsidP="00016BF7">
            <w:r>
              <w:t>User</w:t>
            </w:r>
          </w:p>
        </w:tc>
        <w:tc>
          <w:tcPr>
            <w:tcW w:w="4428" w:type="dxa"/>
            <w:vAlign w:val="center"/>
          </w:tcPr>
          <w:p w14:paraId="382A9BC1" w14:textId="77777777" w:rsidR="00016BF7" w:rsidRDefault="00016BF7" w:rsidP="00016BF7"/>
        </w:tc>
      </w:tr>
      <w:tr w:rsidR="00016BF7" w14:paraId="4698C9FD" w14:textId="77777777" w:rsidTr="00016BF7">
        <w:trPr>
          <w:trHeight w:val="340"/>
        </w:trPr>
        <w:tc>
          <w:tcPr>
            <w:tcW w:w="2235" w:type="dxa"/>
            <w:shd w:val="clear" w:color="auto" w:fill="4BACC6" w:themeFill="accent5"/>
            <w:vAlign w:val="center"/>
          </w:tcPr>
          <w:p w14:paraId="5D25E157" w14:textId="77777777" w:rsidR="00016BF7" w:rsidRPr="003E4BDF" w:rsidRDefault="00016BF7" w:rsidP="00016BF7">
            <w:pPr>
              <w:rPr>
                <w:b/>
                <w:color w:val="FFFFFF" w:themeColor="background1"/>
              </w:rPr>
            </w:pPr>
            <w:r w:rsidRPr="003E4BDF">
              <w:rPr>
                <w:b/>
                <w:color w:val="FFFFFF" w:themeColor="background1"/>
              </w:rPr>
              <w:t>Description</w:t>
            </w:r>
          </w:p>
        </w:tc>
        <w:tc>
          <w:tcPr>
            <w:tcW w:w="6621" w:type="dxa"/>
            <w:gridSpan w:val="2"/>
            <w:vAlign w:val="center"/>
          </w:tcPr>
          <w:p w14:paraId="1142B14E" w14:textId="77777777" w:rsidR="00016BF7" w:rsidRDefault="00016BF7" w:rsidP="00016BF7">
            <w:r>
              <w:t>The user can accept an invite to a group challenge.</w:t>
            </w:r>
          </w:p>
        </w:tc>
      </w:tr>
      <w:tr w:rsidR="00016BF7" w14:paraId="50E473DE" w14:textId="77777777" w:rsidTr="00016BF7">
        <w:trPr>
          <w:trHeight w:val="340"/>
        </w:trPr>
        <w:tc>
          <w:tcPr>
            <w:tcW w:w="2235" w:type="dxa"/>
            <w:shd w:val="clear" w:color="auto" w:fill="4BACC6" w:themeFill="accent5"/>
            <w:vAlign w:val="center"/>
          </w:tcPr>
          <w:p w14:paraId="6E89C1C7" w14:textId="77777777" w:rsidR="00016BF7" w:rsidRPr="003E4BDF" w:rsidRDefault="00016BF7" w:rsidP="00016BF7">
            <w:pPr>
              <w:rPr>
                <w:b/>
                <w:color w:val="FFFFFF" w:themeColor="background1"/>
              </w:rPr>
            </w:pPr>
            <w:r w:rsidRPr="003E4BDF">
              <w:rPr>
                <w:b/>
                <w:color w:val="FFFFFF" w:themeColor="background1"/>
              </w:rPr>
              <w:t>Pre-Conditions</w:t>
            </w:r>
          </w:p>
        </w:tc>
        <w:tc>
          <w:tcPr>
            <w:tcW w:w="6621" w:type="dxa"/>
            <w:gridSpan w:val="2"/>
            <w:vAlign w:val="center"/>
          </w:tcPr>
          <w:p w14:paraId="35DBEB73" w14:textId="77777777" w:rsidR="00016BF7" w:rsidRDefault="00016BF7" w:rsidP="00016BF7">
            <w:r>
              <w:t>The user must be logged in, and the user must’ve received an invite from another user.</w:t>
            </w:r>
          </w:p>
        </w:tc>
      </w:tr>
      <w:tr w:rsidR="00016BF7" w14:paraId="4AFDD0A8" w14:textId="77777777" w:rsidTr="00016BF7">
        <w:trPr>
          <w:trHeight w:val="340"/>
        </w:trPr>
        <w:tc>
          <w:tcPr>
            <w:tcW w:w="2235" w:type="dxa"/>
            <w:shd w:val="clear" w:color="auto" w:fill="4BACC6" w:themeFill="accent5"/>
            <w:vAlign w:val="center"/>
          </w:tcPr>
          <w:p w14:paraId="673DE45D" w14:textId="77777777" w:rsidR="00016BF7" w:rsidRPr="003E4BDF" w:rsidRDefault="00016BF7" w:rsidP="00016BF7">
            <w:pPr>
              <w:rPr>
                <w:b/>
                <w:color w:val="FFFFFF" w:themeColor="background1"/>
              </w:rPr>
            </w:pPr>
            <w:r w:rsidRPr="003E4BDF">
              <w:rPr>
                <w:b/>
                <w:color w:val="FFFFFF" w:themeColor="background1"/>
              </w:rPr>
              <w:t>Triggers</w:t>
            </w:r>
          </w:p>
        </w:tc>
        <w:tc>
          <w:tcPr>
            <w:tcW w:w="6621" w:type="dxa"/>
            <w:gridSpan w:val="2"/>
            <w:vAlign w:val="center"/>
          </w:tcPr>
          <w:p w14:paraId="4C6EA005" w14:textId="77777777" w:rsidR="00016BF7" w:rsidRDefault="00016BF7" w:rsidP="00016BF7">
            <w:r>
              <w:t>The user receives an invite to a group challenge from a friend.</w:t>
            </w:r>
          </w:p>
        </w:tc>
      </w:tr>
      <w:tr w:rsidR="00016BF7" w14:paraId="60294A21" w14:textId="77777777" w:rsidTr="00016BF7">
        <w:trPr>
          <w:trHeight w:val="340"/>
        </w:trPr>
        <w:tc>
          <w:tcPr>
            <w:tcW w:w="2235" w:type="dxa"/>
            <w:shd w:val="clear" w:color="auto" w:fill="4BACC6" w:themeFill="accent5"/>
            <w:vAlign w:val="center"/>
          </w:tcPr>
          <w:p w14:paraId="063AAC01" w14:textId="77777777" w:rsidR="00016BF7" w:rsidRPr="003E4BDF" w:rsidRDefault="00016BF7" w:rsidP="00016BF7">
            <w:pPr>
              <w:rPr>
                <w:b/>
                <w:color w:val="FFFFFF" w:themeColor="background1"/>
              </w:rPr>
            </w:pPr>
            <w:r w:rsidRPr="003E4BDF">
              <w:rPr>
                <w:b/>
                <w:color w:val="FFFFFF" w:themeColor="background1"/>
              </w:rPr>
              <w:t>Post-Conditions</w:t>
            </w:r>
          </w:p>
        </w:tc>
        <w:tc>
          <w:tcPr>
            <w:tcW w:w="6621" w:type="dxa"/>
            <w:gridSpan w:val="2"/>
            <w:vAlign w:val="center"/>
          </w:tcPr>
          <w:p w14:paraId="13E55637" w14:textId="77777777" w:rsidR="00016BF7" w:rsidRDefault="00016BF7" w:rsidP="00016BF7">
            <w:r>
              <w:t>The user is added to the group challenge.</w:t>
            </w:r>
          </w:p>
        </w:tc>
      </w:tr>
      <w:tr w:rsidR="00016BF7" w14:paraId="4711DB04" w14:textId="77777777" w:rsidTr="00016BF7">
        <w:trPr>
          <w:trHeight w:val="340"/>
        </w:trPr>
        <w:tc>
          <w:tcPr>
            <w:tcW w:w="2235" w:type="dxa"/>
            <w:shd w:val="clear" w:color="auto" w:fill="4BACC6" w:themeFill="accent5"/>
            <w:vAlign w:val="center"/>
          </w:tcPr>
          <w:p w14:paraId="2B0DBF23" w14:textId="77777777" w:rsidR="00016BF7" w:rsidRPr="003E4BDF" w:rsidRDefault="00016BF7" w:rsidP="00016BF7">
            <w:pPr>
              <w:rPr>
                <w:b/>
                <w:color w:val="FFFFFF" w:themeColor="background1"/>
              </w:rPr>
            </w:pPr>
            <w:r w:rsidRPr="003E4BDF">
              <w:rPr>
                <w:b/>
                <w:color w:val="FFFFFF" w:themeColor="background1"/>
              </w:rPr>
              <w:t>Basic Flow of Events</w:t>
            </w:r>
          </w:p>
        </w:tc>
        <w:tc>
          <w:tcPr>
            <w:tcW w:w="6621" w:type="dxa"/>
            <w:gridSpan w:val="2"/>
            <w:vAlign w:val="center"/>
          </w:tcPr>
          <w:p w14:paraId="496A71D0" w14:textId="77777777" w:rsidR="00016BF7" w:rsidRDefault="00016BF7" w:rsidP="00546ECF">
            <w:pPr>
              <w:pStyle w:val="ListParagraph"/>
              <w:numPr>
                <w:ilvl w:val="0"/>
                <w:numId w:val="28"/>
              </w:numPr>
            </w:pPr>
            <w:r>
              <w:t>User logs in</w:t>
            </w:r>
          </w:p>
          <w:p w14:paraId="139D1913" w14:textId="77777777" w:rsidR="00016BF7" w:rsidRDefault="00016BF7" w:rsidP="00546ECF">
            <w:pPr>
              <w:pStyle w:val="ListParagraph"/>
              <w:numPr>
                <w:ilvl w:val="0"/>
                <w:numId w:val="28"/>
              </w:numPr>
            </w:pPr>
            <w:r>
              <w:t>User receives invitation to group challenge from friend</w:t>
            </w:r>
          </w:p>
          <w:p w14:paraId="0CD79F95" w14:textId="77777777" w:rsidR="00016BF7" w:rsidRDefault="00016BF7" w:rsidP="00546ECF">
            <w:pPr>
              <w:pStyle w:val="ListParagraph"/>
              <w:numPr>
                <w:ilvl w:val="0"/>
                <w:numId w:val="28"/>
              </w:numPr>
            </w:pPr>
            <w:r>
              <w:t>User accepts invite</w:t>
            </w:r>
          </w:p>
        </w:tc>
      </w:tr>
    </w:tbl>
    <w:p w14:paraId="00FC264A" w14:textId="77777777" w:rsidR="00BE6DDB" w:rsidRDefault="00BE6DDB" w:rsidP="00016BF7">
      <w:pPr>
        <w:pStyle w:val="Heading1"/>
        <w:pBdr>
          <w:bottom w:val="single" w:sz="2" w:space="1" w:color="auto"/>
        </w:pBdr>
        <w:rPr>
          <w:lang w:val="en-ZA"/>
        </w:rPr>
        <w:sectPr w:rsidR="00BE6DDB" w:rsidSect="009D7F8F">
          <w:headerReference w:type="default" r:id="rId15"/>
          <w:footerReference w:type="default" r:id="rId16"/>
          <w:pgSz w:w="11907" w:h="16839" w:code="9"/>
          <w:pgMar w:top="1440" w:right="1797" w:bottom="1440" w:left="1797" w:header="1009" w:footer="1009" w:gutter="0"/>
          <w:cols w:space="720"/>
          <w:titlePg/>
          <w:docGrid w:linePitch="360"/>
        </w:sectPr>
      </w:pPr>
    </w:p>
    <w:p w14:paraId="60BA98A3" w14:textId="0831024F" w:rsidR="0001007E" w:rsidRPr="00016BF7" w:rsidRDefault="0012292E" w:rsidP="00016BF7">
      <w:pPr>
        <w:pStyle w:val="Heading1"/>
        <w:pBdr>
          <w:bottom w:val="single" w:sz="2" w:space="1" w:color="auto"/>
        </w:pBdr>
        <w:rPr>
          <w:lang w:val="en-ZA"/>
        </w:rPr>
      </w:pPr>
      <w:r>
        <w:rPr>
          <w:noProof/>
          <w:lang w:val="en-ZA"/>
        </w:rPr>
        <w:lastRenderedPageBreak/>
        <w:drawing>
          <wp:inline distT="0" distB="0" distL="0" distR="0" wp14:anchorId="31A5E8E5" wp14:editId="2600CFCF">
            <wp:extent cx="4660900" cy="8115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0900" cy="8115300"/>
                    </a:xfrm>
                    <a:prstGeom prst="rect">
                      <a:avLst/>
                    </a:prstGeom>
                    <a:noFill/>
                    <a:ln>
                      <a:noFill/>
                    </a:ln>
                  </pic:spPr>
                </pic:pic>
              </a:graphicData>
            </a:graphic>
          </wp:inline>
        </w:drawing>
      </w:r>
      <w:r w:rsidR="0001007E" w:rsidRPr="00016BF7">
        <w:rPr>
          <w:lang w:val="en-ZA"/>
        </w:rPr>
        <w:t>NON-FUNCTIONAL REQUIREMENTS</w:t>
      </w:r>
      <w:bookmarkEnd w:id="13"/>
    </w:p>
    <w:p w14:paraId="717E8F89" w14:textId="77777777" w:rsidR="0001007E" w:rsidRPr="00952F66" w:rsidRDefault="0001007E" w:rsidP="0001007E">
      <w:pPr>
        <w:pStyle w:val="Heading2"/>
        <w:rPr>
          <w:lang w:val="en-ZA"/>
        </w:rPr>
      </w:pPr>
      <w:bookmarkStart w:id="41" w:name="_Toc3230029"/>
      <w:commentRangeStart w:id="42"/>
      <w:r w:rsidRPr="00952F66">
        <w:rPr>
          <w:lang w:val="en-ZA"/>
        </w:rPr>
        <w:t>Interface</w:t>
      </w:r>
      <w:commentRangeEnd w:id="42"/>
      <w:r w:rsidR="002B438E" w:rsidRPr="00952F66">
        <w:rPr>
          <w:rStyle w:val="CommentReference"/>
          <w:rFonts w:cs="Times New Roman"/>
          <w:b w:val="0"/>
          <w:bCs w:val="0"/>
          <w:iCs w:val="0"/>
          <w:lang w:val="en-ZA"/>
        </w:rPr>
        <w:commentReference w:id="42"/>
      </w:r>
      <w:r w:rsidRPr="00952F66">
        <w:rPr>
          <w:lang w:val="en-ZA"/>
        </w:rPr>
        <w:t xml:space="preserve"> Requirements</w:t>
      </w:r>
      <w:bookmarkEnd w:id="41"/>
    </w:p>
    <w:p w14:paraId="24E85E16" w14:textId="77777777" w:rsidR="009F3F61" w:rsidRDefault="009F3F61" w:rsidP="009F3F61">
      <w:r>
        <w:lastRenderedPageBreak/>
        <w:t xml:space="preserve">Bucket List is intended to be a web-based application. The GUI should be easy on the eyes, minimalistic but also make the user want to add more to </w:t>
      </w:r>
      <w:proofErr w:type="spellStart"/>
      <w:proofErr w:type="gramStart"/>
      <w:r>
        <w:t>it’s</w:t>
      </w:r>
      <w:proofErr w:type="spellEnd"/>
      <w:proofErr w:type="gramEnd"/>
      <w:r>
        <w:t xml:space="preserve"> bucket list </w:t>
      </w:r>
    </w:p>
    <w:p w14:paraId="016E2DA4" w14:textId="77777777" w:rsidR="009F3F61" w:rsidRPr="009965A4" w:rsidRDefault="009F3F61" w:rsidP="009F3F61"/>
    <w:p w14:paraId="7AD9902A" w14:textId="77777777" w:rsidR="009F3F61" w:rsidRPr="008242C1" w:rsidRDefault="009F3F61" w:rsidP="009F3F61">
      <w:pPr>
        <w:rPr>
          <w:b/>
        </w:rPr>
      </w:pPr>
      <w:r w:rsidRPr="008242C1">
        <w:rPr>
          <w:b/>
        </w:rPr>
        <w:t>Usability goals:</w:t>
      </w:r>
    </w:p>
    <w:p w14:paraId="077CA62E" w14:textId="77777777" w:rsidR="009F3F61" w:rsidRDefault="009F3F61" w:rsidP="009F3F61">
      <w:r>
        <w:t>Navigation should be easy, straight forward, precise and intuitive for all ages.</w:t>
      </w:r>
    </w:p>
    <w:p w14:paraId="53FFE895" w14:textId="77777777" w:rsidR="009F3F61" w:rsidRDefault="009F3F61" w:rsidP="009F3F61">
      <w:r>
        <w:t>There should be shortcuts so that entering challenges and completing challenges are made simple.</w:t>
      </w:r>
    </w:p>
    <w:p w14:paraId="1B8A8CF9" w14:textId="77777777" w:rsidR="009F3F61" w:rsidRDefault="009F3F61" w:rsidP="009F3F61">
      <w:r>
        <w:t>Once an onlooker has signed up it should immediately log them in and provide a tutorial/guide on how the website works.</w:t>
      </w:r>
    </w:p>
    <w:p w14:paraId="2D4EF510" w14:textId="77777777" w:rsidR="009F3F61" w:rsidRDefault="009F3F61" w:rsidP="009F3F61">
      <w:pPr>
        <w:rPr>
          <w:color w:val="000000"/>
        </w:rPr>
      </w:pPr>
      <w:r>
        <w:rPr>
          <w:color w:val="000000"/>
        </w:rPr>
        <w:t>The system will offer simple error handling and easy reversal of actions.</w:t>
      </w:r>
    </w:p>
    <w:p w14:paraId="491C4107" w14:textId="77777777" w:rsidR="009F3F61" w:rsidRDefault="009F3F61" w:rsidP="009F3F61">
      <w:r>
        <w:rPr>
          <w:color w:val="000000"/>
        </w:rPr>
        <w:t>There will be visual or audible feedback when certain tasks are completed.</w:t>
      </w:r>
    </w:p>
    <w:p w14:paraId="5BF777B1" w14:textId="77777777" w:rsidR="009F3F61" w:rsidRDefault="009F3F61" w:rsidP="009F3F61">
      <w:r>
        <w:t>Not all personal information will be immediately available for the user to feel more secure when using the website.</w:t>
      </w:r>
    </w:p>
    <w:p w14:paraId="3FB7AC73" w14:textId="77777777" w:rsidR="009F3F61" w:rsidRDefault="009F3F61" w:rsidP="009F3F61">
      <w:r>
        <w:t>Navigating the website should be easy and worthwhile to remember</w:t>
      </w:r>
    </w:p>
    <w:p w14:paraId="045F87E1" w14:textId="77777777" w:rsidR="009F3F61" w:rsidRPr="009965A4" w:rsidRDefault="009F3F61" w:rsidP="009F3F61">
      <w:r>
        <w:t>Each profile will be password protected</w:t>
      </w:r>
    </w:p>
    <w:p w14:paraId="5FEC7CE2" w14:textId="77777777" w:rsidR="009F3F61" w:rsidRDefault="009F3F61" w:rsidP="009F3F61"/>
    <w:p w14:paraId="0E7FC225" w14:textId="77777777" w:rsidR="009F3F61" w:rsidRPr="008242C1" w:rsidRDefault="009F3F61" w:rsidP="009F3F61">
      <w:pPr>
        <w:rPr>
          <w:b/>
        </w:rPr>
      </w:pPr>
      <w:r w:rsidRPr="008242C1">
        <w:rPr>
          <w:b/>
        </w:rPr>
        <w:t>User experience goals:</w:t>
      </w:r>
    </w:p>
    <w:p w14:paraId="5647C953" w14:textId="77777777" w:rsidR="009F3F61" w:rsidRDefault="009F3F61" w:rsidP="009F3F61">
      <w:r>
        <w:t xml:space="preserve">When visiting the website, onlookers must want to immediately sign up and complete challenges as well as invite friends to join. </w:t>
      </w:r>
    </w:p>
    <w:p w14:paraId="1B0364B9" w14:textId="77777777" w:rsidR="009F3F61" w:rsidRDefault="009F3F61" w:rsidP="009F3F61">
      <w:r>
        <w:t>Formatting and themes should be consistent throughout the website.</w:t>
      </w:r>
    </w:p>
    <w:p w14:paraId="6C3BD270" w14:textId="77777777" w:rsidR="009F3F61" w:rsidRDefault="009F3F61" w:rsidP="009F3F61">
      <w:r>
        <w:t>GUI should be aesthetically pleasing.</w:t>
      </w:r>
    </w:p>
    <w:p w14:paraId="4E050C98" w14:textId="77777777" w:rsidR="009F3F61" w:rsidRDefault="009F3F61" w:rsidP="009F3F61"/>
    <w:p w14:paraId="32C11170" w14:textId="77777777" w:rsidR="009F3F61" w:rsidRPr="0053003E" w:rsidRDefault="009F3F61" w:rsidP="009F3F61">
      <w:pPr>
        <w:rPr>
          <w:b/>
        </w:rPr>
      </w:pPr>
      <w:r w:rsidRPr="0053003E">
        <w:rPr>
          <w:b/>
        </w:rPr>
        <w:t>User requirements:</w:t>
      </w:r>
    </w:p>
    <w:p w14:paraId="33C6D6F2" w14:textId="77777777" w:rsidR="009F3F61" w:rsidRDefault="009F3F61" w:rsidP="009F3F61">
      <w:pPr>
        <w:spacing w:before="80"/>
        <w:jc w:val="both"/>
        <w:rPr>
          <w:sz w:val="22"/>
        </w:rPr>
      </w:pPr>
      <w:r>
        <w:rPr>
          <w:sz w:val="22"/>
        </w:rPr>
        <w:t>Access to a computing device and the internet is required.</w:t>
      </w:r>
    </w:p>
    <w:p w14:paraId="6E30D2E9" w14:textId="77777777" w:rsidR="009F3F61" w:rsidRPr="00AA794B" w:rsidRDefault="009F3F61" w:rsidP="009F3F61">
      <w:pPr>
        <w:spacing w:before="80"/>
        <w:jc w:val="both"/>
        <w:rPr>
          <w:sz w:val="22"/>
        </w:rPr>
      </w:pPr>
      <w:r>
        <w:rPr>
          <w:sz w:val="22"/>
        </w:rPr>
        <w:t>General casual users to expert users will be able to use the system</w:t>
      </w:r>
    </w:p>
    <w:p w14:paraId="62181C0B" w14:textId="77777777" w:rsidR="009F3F61" w:rsidRDefault="009F3F61" w:rsidP="009F3F61">
      <w:pPr>
        <w:pStyle w:val="Heading2"/>
      </w:pPr>
      <w:bookmarkStart w:id="43" w:name="_Toc3230030"/>
      <w:commentRangeStart w:id="44"/>
      <w:r>
        <w:t>Performance</w:t>
      </w:r>
      <w:commentRangeEnd w:id="44"/>
      <w:r>
        <w:rPr>
          <w:rStyle w:val="CommentReference"/>
          <w:rFonts w:cs="Times New Roman"/>
          <w:b w:val="0"/>
          <w:bCs w:val="0"/>
          <w:iCs w:val="0"/>
        </w:rPr>
        <w:commentReference w:id="44"/>
      </w:r>
      <w:r>
        <w:t xml:space="preserve"> Requirements</w:t>
      </w:r>
      <w:bookmarkEnd w:id="43"/>
    </w:p>
    <w:p w14:paraId="51F8C54F" w14:textId="77777777" w:rsidR="009F3F61" w:rsidRDefault="009F3F61" w:rsidP="009F3F61">
      <w:r>
        <w:t xml:space="preserve">All responses should be immediate </w:t>
      </w:r>
      <w:proofErr w:type="spellStart"/>
      <w:r>
        <w:t>ie</w:t>
      </w:r>
      <w:proofErr w:type="spellEnd"/>
      <w:r>
        <w:t xml:space="preserve"> signing up, adding to </w:t>
      </w:r>
      <w:proofErr w:type="spellStart"/>
      <w:r>
        <w:t>bucketList</w:t>
      </w:r>
      <w:proofErr w:type="spellEnd"/>
    </w:p>
    <w:p w14:paraId="4FB65671" w14:textId="77777777" w:rsidR="009F3F61" w:rsidRDefault="009F3F61" w:rsidP="009F3F61">
      <w:r>
        <w:t xml:space="preserve">Logging into </w:t>
      </w:r>
      <w:proofErr w:type="gramStart"/>
      <w:r>
        <w:t>ones</w:t>
      </w:r>
      <w:proofErr w:type="gramEnd"/>
      <w:r>
        <w:t xml:space="preserve"> profile should be down swiftly so that loading a table querying is not noticeable.</w:t>
      </w:r>
    </w:p>
    <w:p w14:paraId="211F18BA" w14:textId="77777777" w:rsidR="009F3F61" w:rsidRDefault="009F3F61" w:rsidP="009F3F61">
      <w:r>
        <w:t>There should be no lagging when uploading</w:t>
      </w:r>
    </w:p>
    <w:p w14:paraId="41044BB8" w14:textId="77777777" w:rsidR="009F3F61" w:rsidRDefault="009F3F61" w:rsidP="009F3F61">
      <w:r>
        <w:t>Feed needs to be automatically and immediately updated every time the users opts to open the feed tab.</w:t>
      </w:r>
    </w:p>
    <w:p w14:paraId="5CD9BBDE" w14:textId="77777777" w:rsidR="009F3F61" w:rsidRDefault="009F3F61" w:rsidP="009F3F61">
      <w:pPr>
        <w:rPr>
          <w:rFonts w:cs="Arial"/>
          <w:sz w:val="22"/>
          <w:szCs w:val="22"/>
        </w:rPr>
      </w:pPr>
      <w:r>
        <w:t>All notifications received by the user should be in real-time.</w:t>
      </w:r>
    </w:p>
    <w:p w14:paraId="28090E50" w14:textId="77777777" w:rsidR="009F3F61" w:rsidRDefault="009F3F61" w:rsidP="009F3F61">
      <w:pPr>
        <w:pStyle w:val="Heading2"/>
      </w:pPr>
      <w:bookmarkStart w:id="45" w:name="_Toc3230031"/>
      <w:commentRangeStart w:id="46"/>
      <w:r>
        <w:t>Security</w:t>
      </w:r>
      <w:commentRangeEnd w:id="46"/>
      <w:r>
        <w:rPr>
          <w:rStyle w:val="CommentReference"/>
          <w:rFonts w:cs="Times New Roman"/>
          <w:b w:val="0"/>
          <w:bCs w:val="0"/>
          <w:iCs w:val="0"/>
        </w:rPr>
        <w:commentReference w:id="46"/>
      </w:r>
      <w:r>
        <w:t xml:space="preserve"> Requirements</w:t>
      </w:r>
      <w:bookmarkEnd w:id="45"/>
    </w:p>
    <w:p w14:paraId="7E76E4A8" w14:textId="77777777" w:rsidR="009F3F61" w:rsidRDefault="009F3F61" w:rsidP="009F3F61">
      <w:r>
        <w:t>All personal/ biographical information should be encrypted.</w:t>
      </w:r>
    </w:p>
    <w:p w14:paraId="322EF9D1" w14:textId="77777777" w:rsidR="009F3F61" w:rsidRDefault="009F3F61" w:rsidP="009F3F61">
      <w:r>
        <w:t>Users only have access to their own profiles but may view other profiles.</w:t>
      </w:r>
    </w:p>
    <w:p w14:paraId="4F329945" w14:textId="77777777" w:rsidR="009F3F61" w:rsidRDefault="009F3F61" w:rsidP="009F3F61">
      <w:r>
        <w:t>Onlookers may not access any system information with signing up and being logged in.</w:t>
      </w:r>
    </w:p>
    <w:p w14:paraId="632EDDCE" w14:textId="77777777" w:rsidR="009F3F61" w:rsidRDefault="009F3F61" w:rsidP="009F3F61">
      <w:r>
        <w:t>If passwords a changed and reset password email is sent out.</w:t>
      </w:r>
    </w:p>
    <w:p w14:paraId="18001DB3" w14:textId="77777777" w:rsidR="009F3F61" w:rsidRPr="00637126" w:rsidRDefault="009F3F61" w:rsidP="009F3F61">
      <w:r>
        <w:rPr>
          <w:color w:val="000000"/>
          <w:sz w:val="22"/>
          <w:szCs w:val="22"/>
        </w:rPr>
        <w:t>Users will not be allowed to view or edit the information of any other user.</w:t>
      </w:r>
    </w:p>
    <w:p w14:paraId="57802B27" w14:textId="77777777" w:rsidR="009F3F61" w:rsidRPr="00AA794B" w:rsidRDefault="009F3F61" w:rsidP="009F3F61">
      <w:pPr>
        <w:spacing w:before="80"/>
        <w:jc w:val="both"/>
        <w:rPr>
          <w:sz w:val="22"/>
        </w:rPr>
      </w:pPr>
    </w:p>
    <w:p w14:paraId="6B0449D0" w14:textId="77777777" w:rsidR="009F3F61" w:rsidRDefault="009F3F61" w:rsidP="009F3F61">
      <w:pPr>
        <w:pStyle w:val="Heading2"/>
      </w:pPr>
      <w:bookmarkStart w:id="47" w:name="_Toc3230032"/>
      <w:commentRangeStart w:id="48"/>
      <w:r>
        <w:t>Operational</w:t>
      </w:r>
      <w:commentRangeEnd w:id="48"/>
      <w:r>
        <w:rPr>
          <w:rStyle w:val="CommentReference"/>
          <w:rFonts w:cs="Times New Roman"/>
          <w:b w:val="0"/>
          <w:bCs w:val="0"/>
          <w:iCs w:val="0"/>
        </w:rPr>
        <w:commentReference w:id="48"/>
      </w:r>
      <w:r>
        <w:t xml:space="preserve"> Requirements</w:t>
      </w:r>
      <w:bookmarkEnd w:id="47"/>
    </w:p>
    <w:p w14:paraId="1E9097D1" w14:textId="77777777" w:rsidR="009F3F61" w:rsidRPr="00637126" w:rsidRDefault="009F3F61" w:rsidP="009F3F61">
      <w:r>
        <w:t>Bucket List will be web-based thus access to the internet is required</w:t>
      </w:r>
    </w:p>
    <w:p w14:paraId="09CB0C87" w14:textId="77777777" w:rsidR="0001007E" w:rsidRPr="00952F66" w:rsidRDefault="0001007E" w:rsidP="00A733E3">
      <w:pPr>
        <w:jc w:val="both"/>
        <w:rPr>
          <w:rFonts w:cs="Arial"/>
          <w:sz w:val="22"/>
          <w:szCs w:val="22"/>
          <w:lang w:val="en-ZA"/>
        </w:rPr>
      </w:pPr>
    </w:p>
    <w:p w14:paraId="4DAC57EE" w14:textId="77777777" w:rsidR="0001007E" w:rsidRPr="00952F66" w:rsidRDefault="0001007E" w:rsidP="0001007E">
      <w:pPr>
        <w:ind w:left="590"/>
        <w:jc w:val="both"/>
        <w:rPr>
          <w:rFonts w:cs="Arial"/>
          <w:sz w:val="22"/>
          <w:szCs w:val="22"/>
          <w:lang w:val="en-ZA"/>
        </w:rPr>
      </w:pPr>
    </w:p>
    <w:p w14:paraId="67B62AD6" w14:textId="77777777" w:rsidR="00375E57" w:rsidRPr="00952F66" w:rsidRDefault="00375E57">
      <w:pPr>
        <w:rPr>
          <w:rFonts w:cs="Arial"/>
          <w:b/>
          <w:bCs/>
          <w:kern w:val="32"/>
          <w:sz w:val="26"/>
          <w:szCs w:val="26"/>
          <w:lang w:val="en-ZA"/>
        </w:rPr>
      </w:pPr>
      <w:r w:rsidRPr="00952F66">
        <w:rPr>
          <w:lang w:val="en-ZA"/>
        </w:rPr>
        <w:br w:type="page"/>
      </w:r>
    </w:p>
    <w:p w14:paraId="52964ABA" w14:textId="77777777" w:rsidR="004C4A05" w:rsidRPr="00952F66" w:rsidRDefault="00E11926" w:rsidP="00A733E3">
      <w:pPr>
        <w:pStyle w:val="Heading1"/>
        <w:pBdr>
          <w:bottom w:val="single" w:sz="2" w:space="1" w:color="auto"/>
        </w:pBdr>
        <w:rPr>
          <w:lang w:val="en-ZA"/>
        </w:rPr>
      </w:pPr>
      <w:bookmarkStart w:id="49" w:name="_Toc3230033"/>
      <w:r w:rsidRPr="00952F66">
        <w:rPr>
          <w:lang w:val="en-ZA"/>
        </w:rPr>
        <w:lastRenderedPageBreak/>
        <w:t xml:space="preserve">DATA </w:t>
      </w:r>
      <w:commentRangeStart w:id="50"/>
      <w:r w:rsidRPr="00952F66">
        <w:rPr>
          <w:lang w:val="en-ZA"/>
        </w:rPr>
        <w:t>REQUIREMENTS</w:t>
      </w:r>
      <w:commentRangeEnd w:id="50"/>
      <w:r w:rsidR="002B438E" w:rsidRPr="00952F66">
        <w:rPr>
          <w:rStyle w:val="CommentReference"/>
          <w:rFonts w:cs="Times New Roman"/>
          <w:b w:val="0"/>
          <w:bCs w:val="0"/>
          <w:kern w:val="0"/>
          <w:lang w:val="en-ZA"/>
        </w:rPr>
        <w:commentReference w:id="50"/>
      </w:r>
      <w:bookmarkEnd w:id="49"/>
    </w:p>
    <w:p w14:paraId="6ABDAC7E" w14:textId="77777777" w:rsidR="001B2735" w:rsidRPr="00952F66" w:rsidRDefault="001B2735" w:rsidP="001B2735">
      <w:pPr>
        <w:rPr>
          <w:lang w:val="en-Z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4820"/>
      </w:tblGrid>
      <w:tr w:rsidR="00EE77C5" w:rsidRPr="00952F66" w14:paraId="6F873E8D" w14:textId="77777777" w:rsidTr="00EE77C5">
        <w:trPr>
          <w:cantSplit/>
          <w:trHeight w:val="459"/>
        </w:trPr>
        <w:tc>
          <w:tcPr>
            <w:tcW w:w="2972" w:type="dxa"/>
            <w:shd w:val="clear" w:color="auto" w:fill="4BACC6" w:themeFill="accent5"/>
          </w:tcPr>
          <w:p w14:paraId="098F3F55" w14:textId="77777777" w:rsidR="00EE77C5" w:rsidRPr="00952F66" w:rsidRDefault="00EE77C5" w:rsidP="001B2735">
            <w:pPr>
              <w:rPr>
                <w:rFonts w:cs="Arial"/>
                <w:b/>
                <w:color w:val="FFFFFF" w:themeColor="background1"/>
                <w:sz w:val="22"/>
                <w:szCs w:val="22"/>
                <w:lang w:val="en-ZA"/>
              </w:rPr>
            </w:pPr>
            <w:commentRangeStart w:id="51"/>
            <w:r w:rsidRPr="00952F66">
              <w:rPr>
                <w:rFonts w:cs="Arial"/>
                <w:b/>
                <w:color w:val="FFFFFF" w:themeColor="background1"/>
                <w:sz w:val="22"/>
                <w:szCs w:val="22"/>
                <w:lang w:val="en-ZA"/>
              </w:rPr>
              <w:t>Entity</w:t>
            </w:r>
            <w:commentRangeEnd w:id="51"/>
            <w:r w:rsidRPr="00952F66">
              <w:rPr>
                <w:rStyle w:val="CommentReference"/>
                <w:color w:val="FFFFFF" w:themeColor="background1"/>
                <w:lang w:val="en-ZA"/>
              </w:rPr>
              <w:commentReference w:id="51"/>
            </w:r>
          </w:p>
        </w:tc>
        <w:tc>
          <w:tcPr>
            <w:tcW w:w="4820" w:type="dxa"/>
            <w:shd w:val="clear" w:color="auto" w:fill="4BACC6" w:themeFill="accent5"/>
          </w:tcPr>
          <w:p w14:paraId="00CDBAE3" w14:textId="77777777" w:rsidR="00EE77C5" w:rsidRPr="00952F66" w:rsidRDefault="00EE77C5" w:rsidP="001B2735">
            <w:pPr>
              <w:rPr>
                <w:rFonts w:cs="Arial"/>
                <w:b/>
                <w:color w:val="FFFFFF" w:themeColor="background1"/>
                <w:sz w:val="22"/>
                <w:szCs w:val="22"/>
                <w:lang w:val="en-ZA"/>
              </w:rPr>
            </w:pPr>
            <w:r w:rsidRPr="00952F66">
              <w:rPr>
                <w:rFonts w:cs="Arial"/>
                <w:b/>
                <w:color w:val="FFFFFF" w:themeColor="background1"/>
                <w:sz w:val="22"/>
                <w:szCs w:val="22"/>
                <w:lang w:val="en-ZA"/>
              </w:rPr>
              <w:t xml:space="preserve">Entity </w:t>
            </w:r>
            <w:commentRangeStart w:id="52"/>
            <w:r w:rsidRPr="00952F66">
              <w:rPr>
                <w:rFonts w:cs="Arial"/>
                <w:b/>
                <w:color w:val="FFFFFF" w:themeColor="background1"/>
                <w:sz w:val="22"/>
                <w:szCs w:val="22"/>
                <w:lang w:val="en-ZA"/>
              </w:rPr>
              <w:t>Attributes</w:t>
            </w:r>
            <w:commentRangeEnd w:id="52"/>
            <w:r w:rsidRPr="00952F66">
              <w:rPr>
                <w:rStyle w:val="CommentReference"/>
                <w:lang w:val="en-ZA"/>
              </w:rPr>
              <w:commentReference w:id="52"/>
            </w:r>
          </w:p>
        </w:tc>
      </w:tr>
      <w:tr w:rsidR="00EE77C5" w:rsidRPr="00952F66" w14:paraId="52037687" w14:textId="77777777" w:rsidTr="00EE77C5">
        <w:trPr>
          <w:cantSplit/>
          <w:trHeight w:val="459"/>
        </w:trPr>
        <w:tc>
          <w:tcPr>
            <w:tcW w:w="2972" w:type="dxa"/>
          </w:tcPr>
          <w:p w14:paraId="327787E2" w14:textId="23F79B31" w:rsidR="00EE77C5" w:rsidRPr="00952F66" w:rsidRDefault="0066671C" w:rsidP="001B2735">
            <w:pPr>
              <w:rPr>
                <w:rFonts w:cs="Arial"/>
                <w:sz w:val="22"/>
                <w:szCs w:val="22"/>
                <w:lang w:val="en-ZA"/>
              </w:rPr>
            </w:pPr>
            <w:r>
              <w:rPr>
                <w:rFonts w:cs="Arial"/>
                <w:sz w:val="22"/>
                <w:szCs w:val="22"/>
                <w:lang w:val="en-ZA"/>
              </w:rPr>
              <w:t>User</w:t>
            </w:r>
          </w:p>
        </w:tc>
        <w:tc>
          <w:tcPr>
            <w:tcW w:w="4820" w:type="dxa"/>
          </w:tcPr>
          <w:p w14:paraId="4E2FB7D8" w14:textId="7AEB3124" w:rsidR="0066671C" w:rsidRDefault="00164E00" w:rsidP="001B2735">
            <w:pPr>
              <w:rPr>
                <w:rFonts w:cs="Arial"/>
                <w:sz w:val="22"/>
                <w:szCs w:val="22"/>
                <w:lang w:val="en-ZA"/>
              </w:rPr>
            </w:pPr>
            <w:r>
              <w:rPr>
                <w:rFonts w:cs="Arial"/>
                <w:sz w:val="22"/>
                <w:szCs w:val="22"/>
                <w:lang w:val="en-ZA"/>
              </w:rPr>
              <w:t>User</w:t>
            </w:r>
            <w:r w:rsidR="0066671C">
              <w:rPr>
                <w:rFonts w:cs="Arial"/>
                <w:sz w:val="22"/>
                <w:szCs w:val="22"/>
                <w:lang w:val="en-ZA"/>
              </w:rPr>
              <w:t xml:space="preserve"> ID</w:t>
            </w:r>
          </w:p>
          <w:p w14:paraId="414A1B51" w14:textId="708234C7" w:rsidR="00EE77C5" w:rsidRDefault="0066671C" w:rsidP="001B2735">
            <w:pPr>
              <w:rPr>
                <w:rFonts w:cs="Arial"/>
                <w:sz w:val="22"/>
                <w:szCs w:val="22"/>
                <w:lang w:val="en-ZA"/>
              </w:rPr>
            </w:pPr>
            <w:r>
              <w:rPr>
                <w:rFonts w:cs="Arial"/>
                <w:sz w:val="22"/>
                <w:szCs w:val="22"/>
                <w:lang w:val="en-ZA"/>
              </w:rPr>
              <w:t>Username</w:t>
            </w:r>
          </w:p>
          <w:p w14:paraId="1D41FB6C" w14:textId="77777777" w:rsidR="0066671C" w:rsidRDefault="0066671C" w:rsidP="001B2735">
            <w:pPr>
              <w:rPr>
                <w:rFonts w:cs="Arial"/>
                <w:sz w:val="22"/>
                <w:szCs w:val="22"/>
                <w:lang w:val="en-ZA"/>
              </w:rPr>
            </w:pPr>
            <w:r>
              <w:rPr>
                <w:rFonts w:cs="Arial"/>
                <w:sz w:val="22"/>
                <w:szCs w:val="22"/>
                <w:lang w:val="en-ZA"/>
              </w:rPr>
              <w:t>Password</w:t>
            </w:r>
          </w:p>
          <w:p w14:paraId="0DB83901" w14:textId="77777777" w:rsidR="0066671C" w:rsidRDefault="0066671C" w:rsidP="001B2735">
            <w:pPr>
              <w:rPr>
                <w:rFonts w:cs="Arial"/>
                <w:sz w:val="22"/>
                <w:szCs w:val="22"/>
                <w:lang w:val="en-ZA"/>
              </w:rPr>
            </w:pPr>
            <w:r>
              <w:rPr>
                <w:rFonts w:cs="Arial"/>
                <w:sz w:val="22"/>
                <w:szCs w:val="22"/>
                <w:lang w:val="en-ZA"/>
              </w:rPr>
              <w:t>First Name</w:t>
            </w:r>
          </w:p>
          <w:p w14:paraId="23399D10" w14:textId="77777777" w:rsidR="0066671C" w:rsidRDefault="0066671C" w:rsidP="001B2735">
            <w:pPr>
              <w:rPr>
                <w:rFonts w:cs="Arial"/>
                <w:sz w:val="22"/>
                <w:szCs w:val="22"/>
                <w:lang w:val="en-ZA"/>
              </w:rPr>
            </w:pPr>
            <w:r>
              <w:rPr>
                <w:rFonts w:cs="Arial"/>
                <w:sz w:val="22"/>
                <w:szCs w:val="22"/>
                <w:lang w:val="en-ZA"/>
              </w:rPr>
              <w:t>Surname</w:t>
            </w:r>
          </w:p>
          <w:p w14:paraId="7401AC3A" w14:textId="77777777" w:rsidR="0066671C" w:rsidRDefault="0066671C" w:rsidP="001B2735">
            <w:pPr>
              <w:rPr>
                <w:rFonts w:cs="Arial"/>
                <w:sz w:val="22"/>
                <w:szCs w:val="22"/>
                <w:lang w:val="en-ZA"/>
              </w:rPr>
            </w:pPr>
            <w:r>
              <w:rPr>
                <w:rFonts w:cs="Arial"/>
                <w:sz w:val="22"/>
                <w:szCs w:val="22"/>
                <w:lang w:val="en-ZA"/>
              </w:rPr>
              <w:t>Email</w:t>
            </w:r>
          </w:p>
          <w:p w14:paraId="7FA40291" w14:textId="3E3E1DB0" w:rsidR="0066671C" w:rsidRPr="00952F66" w:rsidRDefault="0066671C" w:rsidP="001B2735">
            <w:pPr>
              <w:rPr>
                <w:rFonts w:cs="Arial"/>
                <w:sz w:val="22"/>
                <w:szCs w:val="22"/>
                <w:lang w:val="en-ZA"/>
              </w:rPr>
            </w:pPr>
            <w:r>
              <w:rPr>
                <w:rFonts w:cs="Arial"/>
                <w:sz w:val="22"/>
                <w:szCs w:val="22"/>
                <w:lang w:val="en-ZA"/>
              </w:rPr>
              <w:t>User Type</w:t>
            </w:r>
          </w:p>
        </w:tc>
      </w:tr>
      <w:tr w:rsidR="00EE77C5" w:rsidRPr="00952F66" w14:paraId="32EC13B6" w14:textId="77777777" w:rsidTr="00EE77C5">
        <w:trPr>
          <w:cantSplit/>
          <w:trHeight w:val="459"/>
        </w:trPr>
        <w:tc>
          <w:tcPr>
            <w:tcW w:w="2972" w:type="dxa"/>
          </w:tcPr>
          <w:p w14:paraId="69E6EAA3" w14:textId="7C9B8EFB" w:rsidR="00EE77C5" w:rsidRPr="00952F66" w:rsidRDefault="0066671C" w:rsidP="001B2735">
            <w:pPr>
              <w:rPr>
                <w:rFonts w:cs="Arial"/>
                <w:sz w:val="22"/>
                <w:szCs w:val="22"/>
                <w:lang w:val="en-ZA"/>
              </w:rPr>
            </w:pPr>
            <w:r>
              <w:rPr>
                <w:rFonts w:cs="Arial"/>
                <w:sz w:val="22"/>
                <w:szCs w:val="22"/>
                <w:lang w:val="en-ZA"/>
              </w:rPr>
              <w:t>Challenge</w:t>
            </w:r>
          </w:p>
        </w:tc>
        <w:tc>
          <w:tcPr>
            <w:tcW w:w="4820" w:type="dxa"/>
          </w:tcPr>
          <w:p w14:paraId="68713F1E" w14:textId="471F3804" w:rsidR="0066671C" w:rsidRDefault="0066671C" w:rsidP="001B2735">
            <w:pPr>
              <w:rPr>
                <w:rFonts w:cs="Arial"/>
                <w:sz w:val="22"/>
                <w:szCs w:val="22"/>
                <w:lang w:val="en-ZA"/>
              </w:rPr>
            </w:pPr>
            <w:r>
              <w:rPr>
                <w:rFonts w:cs="Arial"/>
                <w:sz w:val="22"/>
                <w:szCs w:val="22"/>
                <w:lang w:val="en-ZA"/>
              </w:rPr>
              <w:t>Challenge ID</w:t>
            </w:r>
          </w:p>
          <w:p w14:paraId="2638593F" w14:textId="4788DC1E" w:rsidR="00EE77C5" w:rsidRDefault="0066671C" w:rsidP="001B2735">
            <w:pPr>
              <w:rPr>
                <w:rFonts w:cs="Arial"/>
                <w:sz w:val="22"/>
                <w:szCs w:val="22"/>
                <w:lang w:val="en-ZA"/>
              </w:rPr>
            </w:pPr>
            <w:r>
              <w:rPr>
                <w:rFonts w:cs="Arial"/>
                <w:sz w:val="22"/>
                <w:szCs w:val="22"/>
                <w:lang w:val="en-ZA"/>
              </w:rPr>
              <w:t>Title</w:t>
            </w:r>
          </w:p>
          <w:p w14:paraId="4F3A4E27" w14:textId="0501928D" w:rsidR="0066671C" w:rsidRDefault="0066671C" w:rsidP="001B2735">
            <w:pPr>
              <w:rPr>
                <w:rFonts w:cs="Arial"/>
                <w:sz w:val="22"/>
                <w:szCs w:val="22"/>
                <w:lang w:val="en-ZA"/>
              </w:rPr>
            </w:pPr>
            <w:r>
              <w:rPr>
                <w:rFonts w:cs="Arial"/>
                <w:sz w:val="22"/>
                <w:szCs w:val="22"/>
                <w:lang w:val="en-ZA"/>
              </w:rPr>
              <w:t>Description</w:t>
            </w:r>
          </w:p>
          <w:p w14:paraId="285FE0A6" w14:textId="008B591C" w:rsidR="0066671C" w:rsidRDefault="0066671C" w:rsidP="001B2735">
            <w:pPr>
              <w:rPr>
                <w:rFonts w:cs="Arial"/>
                <w:sz w:val="22"/>
                <w:szCs w:val="22"/>
                <w:lang w:val="en-ZA"/>
              </w:rPr>
            </w:pPr>
            <w:r>
              <w:rPr>
                <w:rFonts w:cs="Arial"/>
                <w:sz w:val="22"/>
                <w:szCs w:val="22"/>
                <w:lang w:val="en-ZA"/>
              </w:rPr>
              <w:t>Difficulty Level</w:t>
            </w:r>
          </w:p>
          <w:p w14:paraId="7CE64117" w14:textId="652001BF" w:rsidR="0066671C" w:rsidRDefault="00164E00" w:rsidP="001B2735">
            <w:pPr>
              <w:rPr>
                <w:rFonts w:cs="Arial"/>
                <w:sz w:val="22"/>
                <w:szCs w:val="22"/>
                <w:lang w:val="en-ZA"/>
              </w:rPr>
            </w:pPr>
            <w:r>
              <w:rPr>
                <w:rFonts w:cs="Arial"/>
                <w:sz w:val="22"/>
                <w:szCs w:val="22"/>
                <w:lang w:val="en-ZA"/>
              </w:rPr>
              <w:t>Points</w:t>
            </w:r>
          </w:p>
          <w:p w14:paraId="17EFE7FD" w14:textId="7DBF1A8E" w:rsidR="007D3F5F" w:rsidRDefault="007D3F5F" w:rsidP="001B2735">
            <w:pPr>
              <w:rPr>
                <w:rFonts w:cs="Arial"/>
                <w:sz w:val="22"/>
                <w:szCs w:val="22"/>
                <w:lang w:val="en-ZA"/>
              </w:rPr>
            </w:pPr>
            <w:r>
              <w:rPr>
                <w:rFonts w:cs="Arial"/>
                <w:sz w:val="22"/>
                <w:szCs w:val="22"/>
                <w:lang w:val="en-ZA"/>
              </w:rPr>
              <w:t>Need Photo</w:t>
            </w:r>
          </w:p>
          <w:p w14:paraId="276ABD63" w14:textId="66B3AFE3" w:rsidR="003070E6" w:rsidRDefault="003070E6" w:rsidP="001B2735">
            <w:pPr>
              <w:rPr>
                <w:rFonts w:cs="Arial"/>
                <w:sz w:val="22"/>
                <w:szCs w:val="22"/>
                <w:lang w:val="en-ZA"/>
              </w:rPr>
            </w:pPr>
            <w:r>
              <w:rPr>
                <w:rFonts w:cs="Arial"/>
                <w:sz w:val="22"/>
                <w:szCs w:val="22"/>
                <w:lang w:val="en-ZA"/>
              </w:rPr>
              <w:t>Photo</w:t>
            </w:r>
          </w:p>
          <w:p w14:paraId="3BD69A59" w14:textId="323FA8C5" w:rsidR="0066671C" w:rsidRPr="00952F66" w:rsidRDefault="0066671C" w:rsidP="001B2735">
            <w:pPr>
              <w:rPr>
                <w:rFonts w:cs="Arial"/>
                <w:sz w:val="22"/>
                <w:szCs w:val="22"/>
                <w:lang w:val="en-ZA"/>
              </w:rPr>
            </w:pPr>
          </w:p>
        </w:tc>
      </w:tr>
      <w:tr w:rsidR="00EE77C5" w:rsidRPr="00952F66" w14:paraId="31198A68" w14:textId="77777777" w:rsidTr="00EE77C5">
        <w:trPr>
          <w:cantSplit/>
          <w:trHeight w:val="459"/>
        </w:trPr>
        <w:tc>
          <w:tcPr>
            <w:tcW w:w="2972" w:type="dxa"/>
          </w:tcPr>
          <w:p w14:paraId="25BCFC9E" w14:textId="1D490761" w:rsidR="00EE77C5" w:rsidRPr="00952F66" w:rsidRDefault="00C14D26" w:rsidP="001B2735">
            <w:pPr>
              <w:rPr>
                <w:rFonts w:cs="Arial"/>
                <w:sz w:val="22"/>
                <w:szCs w:val="22"/>
                <w:lang w:val="en-ZA"/>
              </w:rPr>
            </w:pPr>
            <w:r>
              <w:rPr>
                <w:rFonts w:cs="Arial"/>
                <w:sz w:val="22"/>
                <w:szCs w:val="22"/>
                <w:lang w:val="en-ZA"/>
              </w:rPr>
              <w:t>Rating</w:t>
            </w:r>
          </w:p>
        </w:tc>
        <w:tc>
          <w:tcPr>
            <w:tcW w:w="4820" w:type="dxa"/>
          </w:tcPr>
          <w:p w14:paraId="26E29686" w14:textId="55BA9A4D" w:rsidR="00164E00" w:rsidRDefault="00164E00" w:rsidP="001B2735">
            <w:pPr>
              <w:rPr>
                <w:rFonts w:cs="Arial"/>
                <w:sz w:val="22"/>
                <w:szCs w:val="22"/>
                <w:lang w:val="en-ZA"/>
              </w:rPr>
            </w:pPr>
            <w:r>
              <w:rPr>
                <w:rFonts w:cs="Arial"/>
                <w:sz w:val="22"/>
                <w:szCs w:val="22"/>
                <w:lang w:val="en-ZA"/>
              </w:rPr>
              <w:t>Rating ID</w:t>
            </w:r>
          </w:p>
          <w:p w14:paraId="3BDC143F" w14:textId="4D9825AE" w:rsidR="00EE77C5" w:rsidRDefault="0066671C" w:rsidP="001B2735">
            <w:pPr>
              <w:rPr>
                <w:rFonts w:cs="Arial"/>
                <w:sz w:val="22"/>
                <w:szCs w:val="22"/>
                <w:lang w:val="en-ZA"/>
              </w:rPr>
            </w:pPr>
            <w:r>
              <w:rPr>
                <w:rFonts w:cs="Arial"/>
                <w:sz w:val="22"/>
                <w:szCs w:val="22"/>
                <w:lang w:val="en-ZA"/>
              </w:rPr>
              <w:t>Challenge ID</w:t>
            </w:r>
          </w:p>
          <w:p w14:paraId="60EA605F" w14:textId="7952BBC2" w:rsidR="002F03BD" w:rsidRDefault="002F03BD" w:rsidP="001B2735">
            <w:pPr>
              <w:rPr>
                <w:rFonts w:cs="Arial"/>
                <w:sz w:val="22"/>
                <w:szCs w:val="22"/>
                <w:lang w:val="en-ZA"/>
              </w:rPr>
            </w:pPr>
            <w:r>
              <w:rPr>
                <w:rFonts w:cs="Arial"/>
                <w:sz w:val="22"/>
                <w:szCs w:val="22"/>
                <w:lang w:val="en-ZA"/>
              </w:rPr>
              <w:t>User ID</w:t>
            </w:r>
          </w:p>
          <w:p w14:paraId="794AFDF6" w14:textId="5AB359FF" w:rsidR="00164E00" w:rsidRDefault="00164E00" w:rsidP="001B2735">
            <w:pPr>
              <w:rPr>
                <w:rFonts w:cs="Arial"/>
                <w:sz w:val="22"/>
                <w:szCs w:val="22"/>
                <w:lang w:val="en-ZA"/>
              </w:rPr>
            </w:pPr>
            <w:r>
              <w:rPr>
                <w:rFonts w:cs="Arial"/>
                <w:sz w:val="22"/>
                <w:szCs w:val="22"/>
                <w:lang w:val="en-ZA"/>
              </w:rPr>
              <w:t>Rating</w:t>
            </w:r>
          </w:p>
          <w:p w14:paraId="2D908120" w14:textId="4AAB0A27" w:rsidR="00164E00" w:rsidRDefault="00164E00" w:rsidP="001B2735">
            <w:pPr>
              <w:rPr>
                <w:rFonts w:cs="Arial"/>
                <w:sz w:val="22"/>
                <w:szCs w:val="22"/>
                <w:lang w:val="en-ZA"/>
              </w:rPr>
            </w:pPr>
            <w:r>
              <w:rPr>
                <w:rFonts w:cs="Arial"/>
                <w:sz w:val="22"/>
                <w:szCs w:val="22"/>
                <w:lang w:val="en-ZA"/>
              </w:rPr>
              <w:t>Review</w:t>
            </w:r>
          </w:p>
          <w:p w14:paraId="0D37CF54" w14:textId="535D42E4" w:rsidR="0066671C" w:rsidRPr="00952F66" w:rsidRDefault="0066671C" w:rsidP="001B2735">
            <w:pPr>
              <w:rPr>
                <w:rFonts w:cs="Arial"/>
                <w:sz w:val="22"/>
                <w:szCs w:val="22"/>
                <w:lang w:val="en-ZA"/>
              </w:rPr>
            </w:pPr>
          </w:p>
        </w:tc>
      </w:tr>
      <w:tr w:rsidR="00EE77C5" w:rsidRPr="00952F66" w14:paraId="08A4231E" w14:textId="77777777" w:rsidTr="00EE77C5">
        <w:trPr>
          <w:cantSplit/>
          <w:trHeight w:val="459"/>
        </w:trPr>
        <w:tc>
          <w:tcPr>
            <w:tcW w:w="2972" w:type="dxa"/>
          </w:tcPr>
          <w:p w14:paraId="3BDF76CC" w14:textId="4A572729" w:rsidR="00EE77C5" w:rsidRPr="00952F66" w:rsidRDefault="00164E00" w:rsidP="001B2735">
            <w:pPr>
              <w:rPr>
                <w:rFonts w:cs="Arial"/>
                <w:sz w:val="22"/>
                <w:szCs w:val="22"/>
                <w:lang w:val="en-ZA"/>
              </w:rPr>
            </w:pPr>
            <w:r>
              <w:rPr>
                <w:rFonts w:cs="Arial"/>
                <w:sz w:val="22"/>
                <w:szCs w:val="22"/>
                <w:lang w:val="en-ZA"/>
              </w:rPr>
              <w:t>Suggested Challenge</w:t>
            </w:r>
          </w:p>
        </w:tc>
        <w:tc>
          <w:tcPr>
            <w:tcW w:w="4820" w:type="dxa"/>
          </w:tcPr>
          <w:p w14:paraId="7DF0C2F3" w14:textId="77777777" w:rsidR="00EE77C5" w:rsidRDefault="00164E00" w:rsidP="001B2735">
            <w:pPr>
              <w:rPr>
                <w:rFonts w:cs="Arial"/>
                <w:sz w:val="22"/>
                <w:szCs w:val="22"/>
                <w:lang w:val="en-ZA"/>
              </w:rPr>
            </w:pPr>
            <w:r>
              <w:rPr>
                <w:rFonts w:cs="Arial"/>
                <w:sz w:val="22"/>
                <w:szCs w:val="22"/>
                <w:lang w:val="en-ZA"/>
              </w:rPr>
              <w:t>Suggested Challenge ID</w:t>
            </w:r>
          </w:p>
          <w:p w14:paraId="08EA5F22" w14:textId="77777777" w:rsidR="00164E00" w:rsidRDefault="00164E00" w:rsidP="001B2735">
            <w:pPr>
              <w:rPr>
                <w:rFonts w:cs="Arial"/>
                <w:sz w:val="22"/>
                <w:szCs w:val="22"/>
                <w:lang w:val="en-ZA"/>
              </w:rPr>
            </w:pPr>
            <w:r>
              <w:rPr>
                <w:rFonts w:cs="Arial"/>
                <w:sz w:val="22"/>
                <w:szCs w:val="22"/>
                <w:lang w:val="en-ZA"/>
              </w:rPr>
              <w:t>User ID</w:t>
            </w:r>
          </w:p>
          <w:p w14:paraId="3601B973" w14:textId="77777777" w:rsidR="00164E00" w:rsidRDefault="00164E00" w:rsidP="00164E00">
            <w:pPr>
              <w:rPr>
                <w:rFonts w:cs="Arial"/>
                <w:sz w:val="22"/>
                <w:szCs w:val="22"/>
                <w:lang w:val="en-ZA"/>
              </w:rPr>
            </w:pPr>
            <w:r>
              <w:rPr>
                <w:rFonts w:cs="Arial"/>
                <w:sz w:val="22"/>
                <w:szCs w:val="22"/>
                <w:lang w:val="en-ZA"/>
              </w:rPr>
              <w:t>Title</w:t>
            </w:r>
          </w:p>
          <w:p w14:paraId="7B344465" w14:textId="77777777" w:rsidR="00164E00" w:rsidRDefault="00164E00" w:rsidP="00164E00">
            <w:pPr>
              <w:rPr>
                <w:rFonts w:cs="Arial"/>
                <w:sz w:val="22"/>
                <w:szCs w:val="22"/>
                <w:lang w:val="en-ZA"/>
              </w:rPr>
            </w:pPr>
            <w:r>
              <w:rPr>
                <w:rFonts w:cs="Arial"/>
                <w:sz w:val="22"/>
                <w:szCs w:val="22"/>
                <w:lang w:val="en-ZA"/>
              </w:rPr>
              <w:t>Description</w:t>
            </w:r>
          </w:p>
          <w:p w14:paraId="1F30CBCF" w14:textId="6475F5BC" w:rsidR="00164E00" w:rsidRDefault="00164E00" w:rsidP="00164E00">
            <w:pPr>
              <w:rPr>
                <w:rFonts w:cs="Arial"/>
                <w:sz w:val="22"/>
                <w:szCs w:val="22"/>
                <w:lang w:val="en-ZA"/>
              </w:rPr>
            </w:pPr>
            <w:r>
              <w:rPr>
                <w:rFonts w:cs="Arial"/>
                <w:sz w:val="22"/>
                <w:szCs w:val="22"/>
                <w:lang w:val="en-ZA"/>
              </w:rPr>
              <w:t>Difficulty Level</w:t>
            </w:r>
          </w:p>
          <w:p w14:paraId="6033B777" w14:textId="77777777" w:rsidR="00164E00" w:rsidRDefault="00164E00" w:rsidP="001B2735">
            <w:pPr>
              <w:rPr>
                <w:rFonts w:cs="Arial"/>
                <w:sz w:val="22"/>
                <w:szCs w:val="22"/>
                <w:lang w:val="en-ZA"/>
              </w:rPr>
            </w:pPr>
            <w:r>
              <w:rPr>
                <w:rFonts w:cs="Arial"/>
                <w:sz w:val="22"/>
                <w:szCs w:val="22"/>
                <w:lang w:val="en-ZA"/>
              </w:rPr>
              <w:t>Points</w:t>
            </w:r>
          </w:p>
          <w:p w14:paraId="710930DB" w14:textId="4742F3E7" w:rsidR="003D1334" w:rsidRPr="00952F66" w:rsidRDefault="003D1334" w:rsidP="001B2735">
            <w:pPr>
              <w:rPr>
                <w:rFonts w:cs="Arial"/>
                <w:sz w:val="22"/>
                <w:szCs w:val="22"/>
                <w:lang w:val="en-ZA"/>
              </w:rPr>
            </w:pPr>
            <w:r>
              <w:rPr>
                <w:rFonts w:cs="Arial"/>
                <w:sz w:val="22"/>
                <w:szCs w:val="22"/>
                <w:lang w:val="en-ZA"/>
              </w:rPr>
              <w:t>Need Photo</w:t>
            </w:r>
          </w:p>
        </w:tc>
      </w:tr>
      <w:tr w:rsidR="00EE77C5" w:rsidRPr="00952F66" w14:paraId="1663FE63" w14:textId="77777777" w:rsidTr="00EE77C5">
        <w:trPr>
          <w:cantSplit/>
          <w:trHeight w:val="459"/>
        </w:trPr>
        <w:tc>
          <w:tcPr>
            <w:tcW w:w="2972" w:type="dxa"/>
          </w:tcPr>
          <w:p w14:paraId="1BE3FC8F" w14:textId="336B6C8D" w:rsidR="00EE77C5" w:rsidRPr="00952F66" w:rsidRDefault="00164E00" w:rsidP="001B2735">
            <w:pPr>
              <w:rPr>
                <w:rFonts w:cs="Arial"/>
                <w:sz w:val="22"/>
                <w:szCs w:val="22"/>
                <w:lang w:val="en-ZA"/>
              </w:rPr>
            </w:pPr>
            <w:r>
              <w:rPr>
                <w:rFonts w:cs="Arial"/>
                <w:sz w:val="22"/>
                <w:szCs w:val="22"/>
                <w:lang w:val="en-ZA"/>
              </w:rPr>
              <w:t xml:space="preserve">User </w:t>
            </w:r>
            <w:r w:rsidR="00C14D26">
              <w:rPr>
                <w:rFonts w:cs="Arial"/>
                <w:sz w:val="22"/>
                <w:szCs w:val="22"/>
                <w:lang w:val="en-ZA"/>
              </w:rPr>
              <w:t>Challenge</w:t>
            </w:r>
          </w:p>
        </w:tc>
        <w:tc>
          <w:tcPr>
            <w:tcW w:w="4820" w:type="dxa"/>
          </w:tcPr>
          <w:p w14:paraId="0A5274A6" w14:textId="77777777" w:rsidR="00EE77C5" w:rsidRDefault="00164E00" w:rsidP="001B2735">
            <w:pPr>
              <w:rPr>
                <w:rFonts w:cs="Arial"/>
                <w:sz w:val="22"/>
                <w:szCs w:val="22"/>
                <w:lang w:val="en-ZA"/>
              </w:rPr>
            </w:pPr>
            <w:r>
              <w:rPr>
                <w:rFonts w:cs="Arial"/>
                <w:sz w:val="22"/>
                <w:szCs w:val="22"/>
                <w:lang w:val="en-ZA"/>
              </w:rPr>
              <w:t>User ID</w:t>
            </w:r>
          </w:p>
          <w:p w14:paraId="74429D95" w14:textId="77777777" w:rsidR="00164E00" w:rsidRDefault="00164E00" w:rsidP="001B2735">
            <w:pPr>
              <w:rPr>
                <w:rFonts w:cs="Arial"/>
                <w:sz w:val="22"/>
                <w:szCs w:val="22"/>
                <w:lang w:val="en-ZA"/>
              </w:rPr>
            </w:pPr>
            <w:r>
              <w:rPr>
                <w:rFonts w:cs="Arial"/>
                <w:sz w:val="22"/>
                <w:szCs w:val="22"/>
                <w:lang w:val="en-ZA"/>
              </w:rPr>
              <w:t>Challenge ID</w:t>
            </w:r>
          </w:p>
          <w:p w14:paraId="44164E7A" w14:textId="77777777" w:rsidR="00164E00" w:rsidRDefault="00164E00" w:rsidP="001B2735">
            <w:pPr>
              <w:rPr>
                <w:rFonts w:cs="Arial"/>
                <w:sz w:val="22"/>
                <w:szCs w:val="22"/>
                <w:lang w:val="en-ZA"/>
              </w:rPr>
            </w:pPr>
            <w:r>
              <w:rPr>
                <w:rFonts w:cs="Arial"/>
                <w:sz w:val="22"/>
                <w:szCs w:val="22"/>
                <w:lang w:val="en-ZA"/>
              </w:rPr>
              <w:t>Status</w:t>
            </w:r>
          </w:p>
          <w:p w14:paraId="441C8D42" w14:textId="4A63ACB9" w:rsidR="00C14D26" w:rsidRPr="00952F66" w:rsidRDefault="00C14D26" w:rsidP="001B2735">
            <w:pPr>
              <w:rPr>
                <w:rFonts w:cs="Arial"/>
                <w:sz w:val="22"/>
                <w:szCs w:val="22"/>
                <w:lang w:val="en-ZA"/>
              </w:rPr>
            </w:pPr>
            <w:r>
              <w:rPr>
                <w:rFonts w:cs="Arial"/>
                <w:sz w:val="22"/>
                <w:szCs w:val="22"/>
                <w:lang w:val="en-ZA"/>
              </w:rPr>
              <w:t>Photo</w:t>
            </w:r>
          </w:p>
        </w:tc>
      </w:tr>
      <w:tr w:rsidR="00EE77C5" w:rsidRPr="00952F66" w14:paraId="1853DEAC" w14:textId="77777777" w:rsidTr="00EE77C5">
        <w:trPr>
          <w:cantSplit/>
          <w:trHeight w:val="459"/>
        </w:trPr>
        <w:tc>
          <w:tcPr>
            <w:tcW w:w="2972" w:type="dxa"/>
          </w:tcPr>
          <w:p w14:paraId="1522D48A" w14:textId="11B4AA26" w:rsidR="00EE77C5" w:rsidRPr="00952F66" w:rsidRDefault="003D1334" w:rsidP="001B2735">
            <w:pPr>
              <w:rPr>
                <w:rFonts w:cs="Arial"/>
                <w:sz w:val="22"/>
                <w:szCs w:val="22"/>
                <w:lang w:val="en-ZA"/>
              </w:rPr>
            </w:pPr>
            <w:r>
              <w:rPr>
                <w:rFonts w:cs="Arial"/>
                <w:sz w:val="22"/>
                <w:szCs w:val="22"/>
                <w:lang w:val="en-ZA"/>
              </w:rPr>
              <w:t>????</w:t>
            </w:r>
            <w:r w:rsidR="00164E00">
              <w:rPr>
                <w:rFonts w:cs="Arial"/>
                <w:sz w:val="22"/>
                <w:szCs w:val="22"/>
                <w:lang w:val="en-ZA"/>
              </w:rPr>
              <w:t>Reported User</w:t>
            </w:r>
          </w:p>
        </w:tc>
        <w:tc>
          <w:tcPr>
            <w:tcW w:w="4820" w:type="dxa"/>
          </w:tcPr>
          <w:p w14:paraId="6D280C1B" w14:textId="4B7C0F42" w:rsidR="00164E00" w:rsidRDefault="00164E00" w:rsidP="001B2735">
            <w:pPr>
              <w:rPr>
                <w:rFonts w:cs="Arial"/>
                <w:sz w:val="22"/>
                <w:szCs w:val="22"/>
                <w:lang w:val="en-ZA"/>
              </w:rPr>
            </w:pPr>
            <w:r>
              <w:rPr>
                <w:rFonts w:cs="Arial"/>
                <w:sz w:val="22"/>
                <w:szCs w:val="22"/>
                <w:lang w:val="en-ZA"/>
              </w:rPr>
              <w:t>Report ID</w:t>
            </w:r>
          </w:p>
          <w:p w14:paraId="1C39E806" w14:textId="2EEC9640" w:rsidR="00EE77C5" w:rsidRDefault="00164E00" w:rsidP="001B2735">
            <w:pPr>
              <w:rPr>
                <w:rFonts w:cs="Arial"/>
                <w:sz w:val="22"/>
                <w:szCs w:val="22"/>
                <w:lang w:val="en-ZA"/>
              </w:rPr>
            </w:pPr>
            <w:r>
              <w:rPr>
                <w:rFonts w:cs="Arial"/>
                <w:sz w:val="22"/>
                <w:szCs w:val="22"/>
                <w:lang w:val="en-ZA"/>
              </w:rPr>
              <w:t>Reported User ID</w:t>
            </w:r>
          </w:p>
          <w:p w14:paraId="52EA3966" w14:textId="5C9C855A" w:rsidR="00164E00" w:rsidRDefault="00164E00" w:rsidP="001B2735">
            <w:pPr>
              <w:rPr>
                <w:rFonts w:cs="Arial"/>
                <w:sz w:val="22"/>
                <w:szCs w:val="22"/>
                <w:lang w:val="en-ZA"/>
              </w:rPr>
            </w:pPr>
            <w:r>
              <w:rPr>
                <w:rFonts w:cs="Arial"/>
                <w:sz w:val="22"/>
                <w:szCs w:val="22"/>
                <w:lang w:val="en-ZA"/>
              </w:rPr>
              <w:t>Reporter User ID</w:t>
            </w:r>
          </w:p>
          <w:p w14:paraId="6399C66A" w14:textId="77777777" w:rsidR="00164E00" w:rsidRDefault="00164E00" w:rsidP="001B2735">
            <w:pPr>
              <w:rPr>
                <w:rFonts w:cs="Arial"/>
                <w:sz w:val="22"/>
                <w:szCs w:val="22"/>
                <w:lang w:val="en-ZA"/>
              </w:rPr>
            </w:pPr>
            <w:r>
              <w:rPr>
                <w:rFonts w:cs="Arial"/>
                <w:sz w:val="22"/>
                <w:szCs w:val="22"/>
                <w:lang w:val="en-ZA"/>
              </w:rPr>
              <w:t>Reason</w:t>
            </w:r>
          </w:p>
          <w:p w14:paraId="6652FA29" w14:textId="3B3A0DF2" w:rsidR="00164E00" w:rsidRPr="00952F66" w:rsidRDefault="00164E00" w:rsidP="001B2735">
            <w:pPr>
              <w:rPr>
                <w:rFonts w:cs="Arial"/>
                <w:sz w:val="22"/>
                <w:szCs w:val="22"/>
                <w:lang w:val="en-ZA"/>
              </w:rPr>
            </w:pPr>
            <w:r>
              <w:rPr>
                <w:rFonts w:cs="Arial"/>
                <w:sz w:val="22"/>
                <w:szCs w:val="22"/>
                <w:lang w:val="en-ZA"/>
              </w:rPr>
              <w:t>Status</w:t>
            </w:r>
          </w:p>
        </w:tc>
      </w:tr>
      <w:tr w:rsidR="00EE77C5" w:rsidRPr="00952F66" w14:paraId="1C19D6D1" w14:textId="77777777" w:rsidTr="00EE77C5">
        <w:trPr>
          <w:cantSplit/>
          <w:trHeight w:val="459"/>
        </w:trPr>
        <w:tc>
          <w:tcPr>
            <w:tcW w:w="2972" w:type="dxa"/>
          </w:tcPr>
          <w:p w14:paraId="649235EA" w14:textId="51FB9D8E" w:rsidR="00EE77C5" w:rsidRPr="00952F66"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w:t>
            </w:r>
          </w:p>
        </w:tc>
        <w:tc>
          <w:tcPr>
            <w:tcW w:w="4820" w:type="dxa"/>
          </w:tcPr>
          <w:p w14:paraId="73B75A83" w14:textId="708BDF50" w:rsidR="00EE77C5" w:rsidRDefault="00E71576" w:rsidP="001B2735">
            <w:pPr>
              <w:rPr>
                <w:rFonts w:cs="Arial"/>
                <w:sz w:val="22"/>
                <w:szCs w:val="22"/>
                <w:lang w:val="en-ZA"/>
              </w:rPr>
            </w:pPr>
            <w:r>
              <w:rPr>
                <w:rFonts w:cs="Arial"/>
                <w:sz w:val="22"/>
                <w:szCs w:val="22"/>
                <w:lang w:val="en-ZA"/>
              </w:rPr>
              <w:t xml:space="preserve">Friend </w:t>
            </w:r>
            <w:r w:rsidR="00C14D26">
              <w:rPr>
                <w:rFonts w:cs="Arial"/>
                <w:sz w:val="22"/>
                <w:szCs w:val="22"/>
                <w:lang w:val="en-ZA"/>
              </w:rPr>
              <w:t>Invite ID</w:t>
            </w:r>
          </w:p>
          <w:p w14:paraId="2A7F0665" w14:textId="27617E47" w:rsidR="00C14D26" w:rsidRDefault="00C14D26" w:rsidP="001B2735">
            <w:pPr>
              <w:rPr>
                <w:rFonts w:cs="Arial"/>
                <w:sz w:val="22"/>
                <w:szCs w:val="22"/>
                <w:lang w:val="en-ZA"/>
              </w:rPr>
            </w:pPr>
            <w:r>
              <w:rPr>
                <w:rFonts w:cs="Arial"/>
                <w:sz w:val="22"/>
                <w:szCs w:val="22"/>
                <w:lang w:val="en-ZA"/>
              </w:rPr>
              <w:t>From User ID</w:t>
            </w:r>
          </w:p>
          <w:p w14:paraId="0B4974FD" w14:textId="62362F2D" w:rsidR="00C14D26" w:rsidRPr="00952F66" w:rsidRDefault="00C14D26" w:rsidP="001B2735">
            <w:pPr>
              <w:rPr>
                <w:rFonts w:cs="Arial"/>
                <w:sz w:val="22"/>
                <w:szCs w:val="22"/>
                <w:lang w:val="en-ZA"/>
              </w:rPr>
            </w:pPr>
            <w:r>
              <w:rPr>
                <w:rFonts w:cs="Arial"/>
                <w:sz w:val="22"/>
                <w:szCs w:val="22"/>
                <w:lang w:val="en-ZA"/>
              </w:rPr>
              <w:t>To User ID</w:t>
            </w:r>
          </w:p>
        </w:tc>
      </w:tr>
      <w:tr w:rsidR="00EE77C5" w:rsidRPr="00952F66" w14:paraId="7BBAA10D" w14:textId="77777777" w:rsidTr="00EE77C5">
        <w:trPr>
          <w:cantSplit/>
          <w:trHeight w:val="459"/>
        </w:trPr>
        <w:tc>
          <w:tcPr>
            <w:tcW w:w="2972" w:type="dxa"/>
          </w:tcPr>
          <w:p w14:paraId="2652DFA7" w14:textId="2213F683" w:rsidR="00EE77C5" w:rsidRPr="00952F66" w:rsidRDefault="00C14D26" w:rsidP="001B2735">
            <w:pPr>
              <w:rPr>
                <w:rFonts w:cs="Arial"/>
                <w:sz w:val="22"/>
                <w:szCs w:val="22"/>
                <w:lang w:val="en-ZA"/>
              </w:rPr>
            </w:pPr>
            <w:r>
              <w:rPr>
                <w:rFonts w:cs="Arial"/>
                <w:sz w:val="22"/>
                <w:szCs w:val="22"/>
                <w:lang w:val="en-ZA"/>
              </w:rPr>
              <w:t>Friendship</w:t>
            </w:r>
          </w:p>
        </w:tc>
        <w:tc>
          <w:tcPr>
            <w:tcW w:w="4820" w:type="dxa"/>
          </w:tcPr>
          <w:p w14:paraId="797D690B" w14:textId="77777777" w:rsidR="00C14D26" w:rsidRDefault="00C14D26" w:rsidP="00C14D26">
            <w:pPr>
              <w:rPr>
                <w:rFonts w:cs="Arial"/>
                <w:sz w:val="22"/>
                <w:szCs w:val="22"/>
                <w:lang w:val="en-ZA"/>
              </w:rPr>
            </w:pPr>
            <w:r>
              <w:rPr>
                <w:rFonts w:cs="Arial"/>
                <w:sz w:val="22"/>
                <w:szCs w:val="22"/>
                <w:lang w:val="en-ZA"/>
              </w:rPr>
              <w:t>Friendship ID</w:t>
            </w:r>
          </w:p>
          <w:p w14:paraId="228BF7C4" w14:textId="77777777" w:rsidR="00C14D26" w:rsidRDefault="00C14D26" w:rsidP="00C14D26">
            <w:pPr>
              <w:rPr>
                <w:rFonts w:cs="Arial"/>
                <w:sz w:val="22"/>
                <w:szCs w:val="22"/>
                <w:lang w:val="en-ZA"/>
              </w:rPr>
            </w:pPr>
            <w:r>
              <w:rPr>
                <w:rFonts w:cs="Arial"/>
                <w:sz w:val="22"/>
                <w:szCs w:val="22"/>
                <w:lang w:val="en-ZA"/>
              </w:rPr>
              <w:t>User1 ID</w:t>
            </w:r>
          </w:p>
          <w:p w14:paraId="399DF487" w14:textId="2E87B618" w:rsidR="00EE77C5" w:rsidRPr="00952F66" w:rsidRDefault="00C14D26" w:rsidP="00C14D26">
            <w:pPr>
              <w:rPr>
                <w:rFonts w:cs="Arial"/>
                <w:sz w:val="22"/>
                <w:szCs w:val="22"/>
                <w:lang w:val="en-ZA"/>
              </w:rPr>
            </w:pPr>
            <w:r>
              <w:rPr>
                <w:rFonts w:cs="Arial"/>
                <w:sz w:val="22"/>
                <w:szCs w:val="22"/>
                <w:lang w:val="en-ZA"/>
              </w:rPr>
              <w:t>User2 ID</w:t>
            </w:r>
          </w:p>
        </w:tc>
      </w:tr>
      <w:tr w:rsidR="00EE77C5" w:rsidRPr="00952F66" w14:paraId="459CA5DD" w14:textId="77777777" w:rsidTr="00EE77C5">
        <w:trPr>
          <w:cantSplit/>
          <w:trHeight w:val="459"/>
        </w:trPr>
        <w:tc>
          <w:tcPr>
            <w:tcW w:w="2972" w:type="dxa"/>
          </w:tcPr>
          <w:p w14:paraId="41C170E6" w14:textId="54A30875" w:rsidR="00EE77C5" w:rsidRPr="00952F66" w:rsidRDefault="00C14D26" w:rsidP="001B2735">
            <w:pPr>
              <w:rPr>
                <w:rFonts w:cs="Arial"/>
                <w:sz w:val="22"/>
                <w:szCs w:val="22"/>
                <w:lang w:val="en-ZA"/>
              </w:rPr>
            </w:pPr>
            <w:r>
              <w:rPr>
                <w:rFonts w:cs="Arial"/>
                <w:sz w:val="22"/>
                <w:szCs w:val="22"/>
                <w:lang w:val="en-ZA"/>
              </w:rPr>
              <w:t>Achievement</w:t>
            </w:r>
          </w:p>
        </w:tc>
        <w:tc>
          <w:tcPr>
            <w:tcW w:w="4820" w:type="dxa"/>
          </w:tcPr>
          <w:p w14:paraId="1EFAA169" w14:textId="77777777" w:rsidR="00EE77C5" w:rsidRDefault="00C14D26" w:rsidP="001B2735">
            <w:pPr>
              <w:rPr>
                <w:rFonts w:cs="Arial"/>
                <w:sz w:val="22"/>
                <w:szCs w:val="22"/>
                <w:lang w:val="en-ZA"/>
              </w:rPr>
            </w:pPr>
            <w:r>
              <w:rPr>
                <w:rFonts w:cs="Arial"/>
                <w:sz w:val="22"/>
                <w:szCs w:val="22"/>
                <w:lang w:val="en-ZA"/>
              </w:rPr>
              <w:t>Achievement ID</w:t>
            </w:r>
          </w:p>
          <w:p w14:paraId="517385EE" w14:textId="77777777" w:rsidR="00C14D26" w:rsidRDefault="00C14D26" w:rsidP="001B2735">
            <w:pPr>
              <w:rPr>
                <w:rFonts w:cs="Arial"/>
                <w:sz w:val="22"/>
                <w:szCs w:val="22"/>
                <w:lang w:val="en-ZA"/>
              </w:rPr>
            </w:pPr>
            <w:r>
              <w:rPr>
                <w:rFonts w:cs="Arial"/>
                <w:sz w:val="22"/>
                <w:szCs w:val="22"/>
                <w:lang w:val="en-ZA"/>
              </w:rPr>
              <w:t>Achievement Description</w:t>
            </w:r>
          </w:p>
          <w:p w14:paraId="305D6F45" w14:textId="77777777" w:rsidR="00C14D26" w:rsidRDefault="00C14D26" w:rsidP="001B2735">
            <w:pPr>
              <w:rPr>
                <w:rFonts w:cs="Arial"/>
                <w:sz w:val="22"/>
                <w:szCs w:val="22"/>
                <w:lang w:val="en-ZA"/>
              </w:rPr>
            </w:pPr>
            <w:r>
              <w:rPr>
                <w:rFonts w:cs="Arial"/>
                <w:sz w:val="22"/>
                <w:szCs w:val="22"/>
                <w:lang w:val="en-ZA"/>
              </w:rPr>
              <w:t>Difficulty Type</w:t>
            </w:r>
          </w:p>
          <w:p w14:paraId="02BDC78A" w14:textId="65312149" w:rsidR="00C14D26" w:rsidRPr="00952F66" w:rsidRDefault="00C14D26" w:rsidP="001B2735">
            <w:pPr>
              <w:rPr>
                <w:rFonts w:cs="Arial"/>
                <w:sz w:val="22"/>
                <w:szCs w:val="22"/>
                <w:lang w:val="en-ZA"/>
              </w:rPr>
            </w:pPr>
            <w:r>
              <w:rPr>
                <w:rFonts w:cs="Arial"/>
                <w:sz w:val="22"/>
                <w:szCs w:val="22"/>
                <w:lang w:val="en-ZA"/>
              </w:rPr>
              <w:t>Number</w:t>
            </w:r>
          </w:p>
        </w:tc>
      </w:tr>
      <w:tr w:rsidR="00EE77C5" w:rsidRPr="00952F66" w14:paraId="6A154347" w14:textId="77777777" w:rsidTr="00EE77C5">
        <w:trPr>
          <w:cantSplit/>
          <w:trHeight w:val="459"/>
        </w:trPr>
        <w:tc>
          <w:tcPr>
            <w:tcW w:w="2972" w:type="dxa"/>
          </w:tcPr>
          <w:p w14:paraId="2593F9FD" w14:textId="68627499" w:rsidR="00EE77C5" w:rsidRPr="00952F66" w:rsidRDefault="00C14D26" w:rsidP="001B2735">
            <w:pPr>
              <w:rPr>
                <w:rFonts w:cs="Arial"/>
                <w:sz w:val="22"/>
                <w:szCs w:val="22"/>
                <w:lang w:val="en-ZA"/>
              </w:rPr>
            </w:pPr>
            <w:r>
              <w:rPr>
                <w:rFonts w:cs="Arial"/>
                <w:sz w:val="22"/>
                <w:szCs w:val="22"/>
                <w:lang w:val="en-ZA"/>
              </w:rPr>
              <w:t>User Achievement</w:t>
            </w:r>
          </w:p>
        </w:tc>
        <w:tc>
          <w:tcPr>
            <w:tcW w:w="4820" w:type="dxa"/>
          </w:tcPr>
          <w:p w14:paraId="4F154763" w14:textId="77777777" w:rsidR="00EE77C5" w:rsidRDefault="00C14D26" w:rsidP="001B2735">
            <w:pPr>
              <w:rPr>
                <w:rFonts w:cs="Arial"/>
                <w:sz w:val="22"/>
                <w:szCs w:val="22"/>
                <w:lang w:val="en-ZA"/>
              </w:rPr>
            </w:pPr>
            <w:r>
              <w:rPr>
                <w:rFonts w:cs="Arial"/>
                <w:sz w:val="22"/>
                <w:szCs w:val="22"/>
                <w:lang w:val="en-ZA"/>
              </w:rPr>
              <w:t>Achievement ID</w:t>
            </w:r>
          </w:p>
          <w:p w14:paraId="0848C0B3" w14:textId="42A6C204" w:rsidR="00C14D26" w:rsidRPr="00952F66" w:rsidRDefault="00C14D26" w:rsidP="001B2735">
            <w:pPr>
              <w:rPr>
                <w:rFonts w:cs="Arial"/>
                <w:sz w:val="22"/>
                <w:szCs w:val="22"/>
                <w:lang w:val="en-ZA"/>
              </w:rPr>
            </w:pPr>
            <w:r>
              <w:rPr>
                <w:rFonts w:cs="Arial"/>
                <w:sz w:val="22"/>
                <w:szCs w:val="22"/>
                <w:lang w:val="en-ZA"/>
              </w:rPr>
              <w:t>User ID</w:t>
            </w:r>
          </w:p>
        </w:tc>
      </w:tr>
      <w:tr w:rsidR="00EE77C5" w:rsidRPr="00952F66" w14:paraId="56AC9839" w14:textId="77777777" w:rsidTr="00EE77C5">
        <w:trPr>
          <w:cantSplit/>
          <w:trHeight w:val="459"/>
        </w:trPr>
        <w:tc>
          <w:tcPr>
            <w:tcW w:w="2972" w:type="dxa"/>
          </w:tcPr>
          <w:p w14:paraId="4CC2FA18" w14:textId="41A45A3B" w:rsidR="00EE77C5" w:rsidRPr="00952F66" w:rsidRDefault="00E71576" w:rsidP="001B2735">
            <w:pPr>
              <w:rPr>
                <w:rFonts w:cs="Arial"/>
                <w:sz w:val="22"/>
                <w:szCs w:val="22"/>
                <w:lang w:val="en-ZA"/>
              </w:rPr>
            </w:pPr>
            <w:r>
              <w:rPr>
                <w:rFonts w:cs="Arial"/>
                <w:sz w:val="22"/>
                <w:szCs w:val="22"/>
                <w:lang w:val="en-ZA"/>
              </w:rPr>
              <w:lastRenderedPageBreak/>
              <w:t>Group Challenge Invite</w:t>
            </w:r>
          </w:p>
        </w:tc>
        <w:tc>
          <w:tcPr>
            <w:tcW w:w="4820" w:type="dxa"/>
          </w:tcPr>
          <w:p w14:paraId="73DE64D5" w14:textId="526C8C0C" w:rsidR="00E71576" w:rsidRDefault="00E71576" w:rsidP="00E71576">
            <w:pPr>
              <w:rPr>
                <w:rFonts w:cs="Arial"/>
                <w:sz w:val="22"/>
                <w:szCs w:val="22"/>
                <w:lang w:val="en-ZA"/>
              </w:rPr>
            </w:pPr>
            <w:r>
              <w:rPr>
                <w:rFonts w:cs="Arial"/>
                <w:sz w:val="22"/>
                <w:szCs w:val="22"/>
                <w:lang w:val="en-ZA"/>
              </w:rPr>
              <w:t>Challenge Invite ID</w:t>
            </w:r>
          </w:p>
          <w:p w14:paraId="35CF3D56" w14:textId="77777777" w:rsidR="00E71576" w:rsidRDefault="00E71576" w:rsidP="00E71576">
            <w:pPr>
              <w:rPr>
                <w:rFonts w:cs="Arial"/>
                <w:sz w:val="22"/>
                <w:szCs w:val="22"/>
                <w:lang w:val="en-ZA"/>
              </w:rPr>
            </w:pPr>
            <w:r>
              <w:rPr>
                <w:rFonts w:cs="Arial"/>
                <w:sz w:val="22"/>
                <w:szCs w:val="22"/>
                <w:lang w:val="en-ZA"/>
              </w:rPr>
              <w:t>From User ID</w:t>
            </w:r>
          </w:p>
          <w:p w14:paraId="4ECBC7A5" w14:textId="77777777" w:rsidR="00EE77C5" w:rsidRDefault="00E71576" w:rsidP="00E71576">
            <w:pPr>
              <w:rPr>
                <w:rFonts w:cs="Arial"/>
                <w:sz w:val="22"/>
                <w:szCs w:val="22"/>
                <w:lang w:val="en-ZA"/>
              </w:rPr>
            </w:pPr>
            <w:r>
              <w:rPr>
                <w:rFonts w:cs="Arial"/>
                <w:sz w:val="22"/>
                <w:szCs w:val="22"/>
                <w:lang w:val="en-ZA"/>
              </w:rPr>
              <w:t>To User ID</w:t>
            </w:r>
          </w:p>
          <w:p w14:paraId="5B6279BA" w14:textId="6CC3ECFD" w:rsidR="00E71576" w:rsidRDefault="00E71576" w:rsidP="00E71576">
            <w:pPr>
              <w:rPr>
                <w:rFonts w:cs="Arial"/>
                <w:sz w:val="22"/>
                <w:szCs w:val="22"/>
                <w:lang w:val="en-ZA"/>
              </w:rPr>
            </w:pPr>
            <w:r>
              <w:rPr>
                <w:rFonts w:cs="Arial"/>
                <w:sz w:val="22"/>
                <w:szCs w:val="22"/>
                <w:lang w:val="en-ZA"/>
              </w:rPr>
              <w:t>Challenge ID</w:t>
            </w:r>
          </w:p>
          <w:p w14:paraId="33679C86" w14:textId="518C23CA" w:rsidR="00AA6CD1" w:rsidRDefault="00AA6CD1" w:rsidP="00E71576">
            <w:pPr>
              <w:rPr>
                <w:rFonts w:cs="Arial"/>
                <w:sz w:val="22"/>
                <w:szCs w:val="22"/>
                <w:lang w:val="en-ZA"/>
              </w:rPr>
            </w:pPr>
            <w:r>
              <w:rPr>
                <w:rFonts w:cs="Arial"/>
                <w:sz w:val="22"/>
                <w:szCs w:val="22"/>
                <w:lang w:val="en-ZA"/>
              </w:rPr>
              <w:t>Extra Points</w:t>
            </w:r>
          </w:p>
          <w:p w14:paraId="222DEB67" w14:textId="36844188" w:rsidR="00E71576" w:rsidRPr="00952F66" w:rsidRDefault="00E71576" w:rsidP="00E71576">
            <w:pPr>
              <w:rPr>
                <w:rFonts w:cs="Arial"/>
                <w:sz w:val="22"/>
                <w:szCs w:val="22"/>
                <w:lang w:val="en-ZA"/>
              </w:rPr>
            </w:pPr>
            <w:r>
              <w:rPr>
                <w:rFonts w:cs="Arial"/>
                <w:sz w:val="22"/>
                <w:szCs w:val="22"/>
                <w:lang w:val="en-ZA"/>
              </w:rPr>
              <w:t>Status</w:t>
            </w:r>
          </w:p>
        </w:tc>
      </w:tr>
      <w:tr w:rsidR="00EE77C5" w:rsidRPr="00952F66" w14:paraId="29C831C4" w14:textId="77777777" w:rsidTr="00EE77C5">
        <w:trPr>
          <w:cantSplit/>
          <w:trHeight w:val="459"/>
        </w:trPr>
        <w:tc>
          <w:tcPr>
            <w:tcW w:w="2972" w:type="dxa"/>
          </w:tcPr>
          <w:p w14:paraId="36589953" w14:textId="77777777" w:rsidR="00EE77C5" w:rsidRPr="00952F66" w:rsidRDefault="00EE77C5" w:rsidP="001B2735">
            <w:pPr>
              <w:rPr>
                <w:rFonts w:cs="Arial"/>
                <w:sz w:val="22"/>
                <w:szCs w:val="22"/>
                <w:lang w:val="en-ZA"/>
              </w:rPr>
            </w:pPr>
          </w:p>
        </w:tc>
        <w:tc>
          <w:tcPr>
            <w:tcW w:w="4820" w:type="dxa"/>
          </w:tcPr>
          <w:p w14:paraId="6F9B097F" w14:textId="77777777" w:rsidR="00EE77C5" w:rsidRPr="00952F66" w:rsidRDefault="00EE77C5" w:rsidP="001B2735">
            <w:pPr>
              <w:rPr>
                <w:rFonts w:cs="Arial"/>
                <w:sz w:val="22"/>
                <w:szCs w:val="22"/>
                <w:lang w:val="en-ZA"/>
              </w:rPr>
            </w:pPr>
          </w:p>
        </w:tc>
      </w:tr>
      <w:tr w:rsidR="00EE77C5" w:rsidRPr="00952F66" w14:paraId="4E703A86" w14:textId="77777777" w:rsidTr="00EE77C5">
        <w:trPr>
          <w:cantSplit/>
          <w:trHeight w:val="459"/>
        </w:trPr>
        <w:tc>
          <w:tcPr>
            <w:tcW w:w="2972" w:type="dxa"/>
          </w:tcPr>
          <w:p w14:paraId="002A03F3" w14:textId="77777777" w:rsidR="00EE77C5" w:rsidRPr="00952F66" w:rsidRDefault="00EE77C5" w:rsidP="001B2735">
            <w:pPr>
              <w:rPr>
                <w:rFonts w:cs="Arial"/>
                <w:sz w:val="22"/>
                <w:szCs w:val="22"/>
                <w:lang w:val="en-ZA"/>
              </w:rPr>
            </w:pPr>
          </w:p>
        </w:tc>
        <w:tc>
          <w:tcPr>
            <w:tcW w:w="4820" w:type="dxa"/>
          </w:tcPr>
          <w:p w14:paraId="26CAD593" w14:textId="77777777" w:rsidR="00EE77C5" w:rsidRPr="00952F66" w:rsidRDefault="00EE77C5" w:rsidP="001B2735">
            <w:pPr>
              <w:rPr>
                <w:rFonts w:cs="Arial"/>
                <w:sz w:val="22"/>
                <w:szCs w:val="22"/>
                <w:lang w:val="en-ZA"/>
              </w:rPr>
            </w:pPr>
          </w:p>
        </w:tc>
      </w:tr>
      <w:tr w:rsidR="00EE77C5" w:rsidRPr="00952F66" w14:paraId="60AAAE4F" w14:textId="77777777" w:rsidTr="00EE77C5">
        <w:trPr>
          <w:cantSplit/>
          <w:trHeight w:val="459"/>
        </w:trPr>
        <w:tc>
          <w:tcPr>
            <w:tcW w:w="2972" w:type="dxa"/>
          </w:tcPr>
          <w:p w14:paraId="42820384" w14:textId="77777777" w:rsidR="00EE77C5" w:rsidRPr="00952F66" w:rsidRDefault="00EE77C5" w:rsidP="001B2735">
            <w:pPr>
              <w:rPr>
                <w:rFonts w:cs="Arial"/>
                <w:sz w:val="22"/>
                <w:szCs w:val="22"/>
                <w:lang w:val="en-ZA"/>
              </w:rPr>
            </w:pPr>
          </w:p>
        </w:tc>
        <w:tc>
          <w:tcPr>
            <w:tcW w:w="4820" w:type="dxa"/>
          </w:tcPr>
          <w:p w14:paraId="3F84B1ED" w14:textId="77777777" w:rsidR="00EE77C5" w:rsidRPr="00952F66" w:rsidRDefault="00EE77C5" w:rsidP="001B2735">
            <w:pPr>
              <w:rPr>
                <w:rFonts w:cs="Arial"/>
                <w:sz w:val="22"/>
                <w:szCs w:val="22"/>
                <w:lang w:val="en-ZA"/>
              </w:rPr>
            </w:pPr>
          </w:p>
        </w:tc>
      </w:tr>
    </w:tbl>
    <w:p w14:paraId="0EEDE50B" w14:textId="77777777" w:rsidR="001B2735" w:rsidRPr="00952F66" w:rsidRDefault="001B2735" w:rsidP="001B2735">
      <w:pPr>
        <w:rPr>
          <w:lang w:val="en-ZA"/>
        </w:rPr>
      </w:pPr>
    </w:p>
    <w:p w14:paraId="57789064" w14:textId="77777777" w:rsidR="006105C9" w:rsidRPr="00952F66" w:rsidRDefault="006105C9" w:rsidP="006105C9">
      <w:pPr>
        <w:ind w:left="590"/>
        <w:jc w:val="both"/>
        <w:rPr>
          <w:rFonts w:cs="Arial"/>
          <w:sz w:val="22"/>
          <w:szCs w:val="22"/>
          <w:lang w:val="en-ZA"/>
        </w:rPr>
      </w:pPr>
      <w:bookmarkStart w:id="53" w:name="_Toc67755743"/>
    </w:p>
    <w:bookmarkEnd w:id="53"/>
    <w:p w14:paraId="47482B69" w14:textId="4B34DC18" w:rsidR="00C34AAE" w:rsidRPr="00952F66" w:rsidRDefault="00C34AAE">
      <w:pPr>
        <w:rPr>
          <w:lang w:val="en-ZA"/>
        </w:rPr>
      </w:pPr>
      <w:r w:rsidRPr="00952F66">
        <w:rPr>
          <w:lang w:val="en-ZA"/>
        </w:rPr>
        <w:br w:type="page"/>
      </w:r>
    </w:p>
    <w:p w14:paraId="5ACC4E3E" w14:textId="1D618FD5" w:rsidR="00B86B67" w:rsidRPr="00952F66" w:rsidRDefault="00B86B67" w:rsidP="00B86B67">
      <w:pPr>
        <w:pStyle w:val="Heading1"/>
        <w:pBdr>
          <w:bottom w:val="single" w:sz="2" w:space="1" w:color="auto"/>
        </w:pBdr>
        <w:rPr>
          <w:lang w:val="en-ZA"/>
        </w:rPr>
      </w:pPr>
      <w:bookmarkStart w:id="54" w:name="_Toc3230034"/>
      <w:r w:rsidRPr="00952F66">
        <w:rPr>
          <w:lang w:val="en-ZA"/>
        </w:rPr>
        <w:lastRenderedPageBreak/>
        <w:t>Project Matters</w:t>
      </w:r>
      <w:bookmarkEnd w:id="54"/>
    </w:p>
    <w:p w14:paraId="3FF5DE95" w14:textId="00A72A2A" w:rsidR="00B86B67" w:rsidRPr="00952F66" w:rsidRDefault="00B86B67" w:rsidP="00B86B67">
      <w:pPr>
        <w:pStyle w:val="Heading2"/>
        <w:rPr>
          <w:lang w:val="en-ZA"/>
        </w:rPr>
      </w:pPr>
      <w:bookmarkStart w:id="55" w:name="_Toc3230035"/>
      <w:r w:rsidRPr="00952F66">
        <w:rPr>
          <w:lang w:val="en-ZA"/>
        </w:rPr>
        <w:t xml:space="preserve">Open </w:t>
      </w:r>
      <w:commentRangeStart w:id="56"/>
      <w:r w:rsidRPr="00952F66">
        <w:rPr>
          <w:lang w:val="en-ZA"/>
        </w:rPr>
        <w:t>Issues</w:t>
      </w:r>
      <w:commentRangeEnd w:id="56"/>
      <w:r w:rsidRPr="00952F66">
        <w:rPr>
          <w:rStyle w:val="CommentReference"/>
          <w:rFonts w:cs="Times New Roman"/>
          <w:b w:val="0"/>
          <w:bCs w:val="0"/>
          <w:iCs w:val="0"/>
          <w:lang w:val="en-ZA"/>
        </w:rPr>
        <w:commentReference w:id="56"/>
      </w:r>
      <w:bookmarkEnd w:id="55"/>
    </w:p>
    <w:p w14:paraId="5668D6AA" w14:textId="48A50904" w:rsidR="00B86B67" w:rsidRPr="00952F66" w:rsidRDefault="00AA6CD1" w:rsidP="00B86B67">
      <w:pPr>
        <w:spacing w:before="80"/>
        <w:jc w:val="both"/>
        <w:rPr>
          <w:sz w:val="22"/>
          <w:lang w:val="en-ZA"/>
        </w:rPr>
      </w:pPr>
      <w:r>
        <w:rPr>
          <w:sz w:val="22"/>
          <w:lang w:val="en-ZA"/>
        </w:rPr>
        <w:t>Put nice to have here: map, email, linking to others for challenges, Notifications – mail or when log on</w:t>
      </w:r>
    </w:p>
    <w:p w14:paraId="0F001E1D" w14:textId="7308DD08" w:rsidR="00B86B67" w:rsidRPr="00952F66" w:rsidRDefault="00B86B67" w:rsidP="00B86B67">
      <w:pPr>
        <w:pStyle w:val="Heading2"/>
        <w:rPr>
          <w:lang w:val="en-ZA"/>
        </w:rPr>
      </w:pPr>
      <w:bookmarkStart w:id="57" w:name="_Toc3230036"/>
      <w:r w:rsidRPr="00952F66">
        <w:rPr>
          <w:lang w:val="en-ZA"/>
        </w:rPr>
        <w:t xml:space="preserve">Preliminary </w:t>
      </w:r>
      <w:commentRangeStart w:id="58"/>
      <w:r w:rsidRPr="00952F66">
        <w:rPr>
          <w:lang w:val="en-ZA"/>
        </w:rPr>
        <w:t>Schedule</w:t>
      </w:r>
      <w:commentRangeEnd w:id="58"/>
      <w:r w:rsidRPr="00952F66">
        <w:rPr>
          <w:rStyle w:val="CommentReference"/>
          <w:rFonts w:cs="Times New Roman"/>
          <w:b w:val="0"/>
          <w:bCs w:val="0"/>
          <w:iCs w:val="0"/>
          <w:lang w:val="en-ZA"/>
        </w:rPr>
        <w:commentReference w:id="58"/>
      </w:r>
      <w:bookmarkEnd w:id="57"/>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5"/>
        <w:gridCol w:w="1525"/>
        <w:gridCol w:w="1525"/>
        <w:gridCol w:w="2326"/>
      </w:tblGrid>
      <w:tr w:rsidR="00942368" w:rsidRPr="00952F66" w14:paraId="373261D9" w14:textId="77777777" w:rsidTr="00DD5F16">
        <w:trPr>
          <w:trHeight w:val="315"/>
        </w:trPr>
        <w:tc>
          <w:tcPr>
            <w:tcW w:w="2875" w:type="dxa"/>
            <w:vMerge w:val="restart"/>
            <w:shd w:val="clear" w:color="auto" w:fill="4BACC6" w:themeFill="accent5"/>
          </w:tcPr>
          <w:p w14:paraId="7633609C" w14:textId="77777777" w:rsidR="00942368" w:rsidRPr="00952F66" w:rsidRDefault="00942368" w:rsidP="00DD5F16">
            <w:pPr>
              <w:rPr>
                <w:rFonts w:cs="Arial"/>
                <w:b/>
                <w:color w:val="FFFFFF" w:themeColor="background1"/>
                <w:sz w:val="22"/>
                <w:szCs w:val="22"/>
                <w:lang w:val="en-ZA"/>
              </w:rPr>
            </w:pPr>
            <w:r w:rsidRPr="00952F66">
              <w:rPr>
                <w:rFonts w:cs="Arial"/>
                <w:b/>
                <w:color w:val="FFFFFF" w:themeColor="background1"/>
                <w:sz w:val="22"/>
                <w:szCs w:val="22"/>
                <w:lang w:val="en-ZA"/>
              </w:rPr>
              <w:t>Package/Sub-System Name</w:t>
            </w:r>
          </w:p>
        </w:tc>
        <w:tc>
          <w:tcPr>
            <w:tcW w:w="5376" w:type="dxa"/>
            <w:gridSpan w:val="3"/>
            <w:tcBorders>
              <w:bottom w:val="single" w:sz="4" w:space="0" w:color="auto"/>
            </w:tcBorders>
            <w:shd w:val="clear" w:color="auto" w:fill="4BACC6" w:themeFill="accent5"/>
          </w:tcPr>
          <w:p w14:paraId="2C0E2F1E" w14:textId="77777777" w:rsidR="00942368" w:rsidRPr="00952F66" w:rsidRDefault="00942368" w:rsidP="00942368">
            <w:pPr>
              <w:jc w:val="center"/>
              <w:rPr>
                <w:rFonts w:cs="Arial"/>
                <w:b/>
                <w:color w:val="FFFFFF" w:themeColor="background1"/>
                <w:sz w:val="22"/>
                <w:szCs w:val="22"/>
                <w:lang w:val="en-ZA"/>
              </w:rPr>
            </w:pPr>
            <w:r w:rsidRPr="00952F66">
              <w:rPr>
                <w:rFonts w:cs="Arial"/>
                <w:b/>
                <w:color w:val="FFFFFF" w:themeColor="background1"/>
                <w:sz w:val="22"/>
                <w:szCs w:val="22"/>
                <w:lang w:val="en-ZA"/>
              </w:rPr>
              <w:t>Team Member Responsible</w:t>
            </w:r>
          </w:p>
        </w:tc>
      </w:tr>
      <w:tr w:rsidR="00942368" w:rsidRPr="00952F66" w14:paraId="0434B5FA" w14:textId="0AC126EA" w:rsidTr="00942368">
        <w:trPr>
          <w:trHeight w:val="200"/>
        </w:trPr>
        <w:tc>
          <w:tcPr>
            <w:tcW w:w="2875" w:type="dxa"/>
            <w:vMerge/>
          </w:tcPr>
          <w:p w14:paraId="74FDA75A" w14:textId="77777777" w:rsidR="00942368" w:rsidRPr="00952F66" w:rsidRDefault="00942368" w:rsidP="00DD5F16">
            <w:pPr>
              <w:pStyle w:val="BodyText2"/>
              <w:tabs>
                <w:tab w:val="left" w:pos="540"/>
              </w:tabs>
              <w:rPr>
                <w:sz w:val="22"/>
                <w:szCs w:val="22"/>
                <w:lang w:val="en-ZA"/>
              </w:rPr>
            </w:pPr>
          </w:p>
        </w:tc>
        <w:tc>
          <w:tcPr>
            <w:tcW w:w="1525" w:type="dxa"/>
            <w:shd w:val="clear" w:color="auto" w:fill="4BACC6" w:themeFill="accent5"/>
          </w:tcPr>
          <w:p w14:paraId="420A0F79" w14:textId="77777777"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Student Number</w:t>
            </w:r>
          </w:p>
        </w:tc>
        <w:tc>
          <w:tcPr>
            <w:tcW w:w="1525" w:type="dxa"/>
            <w:shd w:val="clear" w:color="auto" w:fill="4BACC6" w:themeFill="accent5"/>
          </w:tcPr>
          <w:p w14:paraId="1F7C4FC8" w14:textId="1DB9CA9F"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Name</w:t>
            </w:r>
          </w:p>
        </w:tc>
        <w:tc>
          <w:tcPr>
            <w:tcW w:w="2326" w:type="dxa"/>
            <w:shd w:val="clear" w:color="auto" w:fill="4BACC6" w:themeFill="accent5"/>
          </w:tcPr>
          <w:p w14:paraId="2EFE9B1A" w14:textId="280FF42B" w:rsidR="00942368" w:rsidRPr="00952F66" w:rsidRDefault="00942368" w:rsidP="00942368">
            <w:pPr>
              <w:rPr>
                <w:rFonts w:cs="Arial"/>
                <w:b/>
                <w:color w:val="FFFFFF" w:themeColor="background1"/>
                <w:sz w:val="22"/>
                <w:szCs w:val="22"/>
                <w:lang w:val="en-ZA"/>
              </w:rPr>
            </w:pPr>
            <w:r w:rsidRPr="00952F66">
              <w:rPr>
                <w:rFonts w:cs="Arial"/>
                <w:b/>
                <w:color w:val="FFFFFF" w:themeColor="background1"/>
                <w:sz w:val="22"/>
                <w:szCs w:val="22"/>
                <w:lang w:val="en-ZA"/>
              </w:rPr>
              <w:t>Signature</w:t>
            </w:r>
          </w:p>
        </w:tc>
      </w:tr>
      <w:tr w:rsidR="00942368" w:rsidRPr="00952F66" w14:paraId="35659B69" w14:textId="77777777" w:rsidTr="00942368">
        <w:trPr>
          <w:trHeight w:val="200"/>
        </w:trPr>
        <w:tc>
          <w:tcPr>
            <w:tcW w:w="2875" w:type="dxa"/>
          </w:tcPr>
          <w:p w14:paraId="3527B50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F591BB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88A436F"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B49B305" w14:textId="77777777" w:rsidR="00942368" w:rsidRPr="00952F66" w:rsidRDefault="00942368" w:rsidP="00DD5F16">
            <w:pPr>
              <w:pStyle w:val="BodyText2"/>
              <w:tabs>
                <w:tab w:val="left" w:pos="540"/>
              </w:tabs>
              <w:rPr>
                <w:b/>
                <w:sz w:val="22"/>
                <w:szCs w:val="22"/>
                <w:lang w:val="en-ZA"/>
              </w:rPr>
            </w:pPr>
          </w:p>
        </w:tc>
      </w:tr>
      <w:tr w:rsidR="00942368" w:rsidRPr="00952F66" w14:paraId="32355C9F" w14:textId="77777777" w:rsidTr="00942368">
        <w:trPr>
          <w:trHeight w:val="200"/>
        </w:trPr>
        <w:tc>
          <w:tcPr>
            <w:tcW w:w="2875" w:type="dxa"/>
          </w:tcPr>
          <w:p w14:paraId="4D11E485"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427897C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2764C3B5"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5FB4B29F" w14:textId="77777777" w:rsidR="00942368" w:rsidRPr="00952F66" w:rsidRDefault="00942368" w:rsidP="00DD5F16">
            <w:pPr>
              <w:pStyle w:val="BodyText2"/>
              <w:tabs>
                <w:tab w:val="left" w:pos="540"/>
              </w:tabs>
              <w:rPr>
                <w:b/>
                <w:sz w:val="22"/>
                <w:szCs w:val="22"/>
                <w:lang w:val="en-ZA"/>
              </w:rPr>
            </w:pPr>
          </w:p>
        </w:tc>
      </w:tr>
      <w:tr w:rsidR="00942368" w:rsidRPr="00952F66" w14:paraId="47EB1C27" w14:textId="77777777" w:rsidTr="00942368">
        <w:trPr>
          <w:trHeight w:val="200"/>
        </w:trPr>
        <w:tc>
          <w:tcPr>
            <w:tcW w:w="2875" w:type="dxa"/>
          </w:tcPr>
          <w:p w14:paraId="0CC8233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74FC183F"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63B213A"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257656C2" w14:textId="77777777" w:rsidR="00942368" w:rsidRPr="00952F66" w:rsidRDefault="00942368" w:rsidP="00DD5F16">
            <w:pPr>
              <w:pStyle w:val="BodyText2"/>
              <w:tabs>
                <w:tab w:val="left" w:pos="540"/>
              </w:tabs>
              <w:rPr>
                <w:b/>
                <w:sz w:val="22"/>
                <w:szCs w:val="22"/>
                <w:lang w:val="en-ZA"/>
              </w:rPr>
            </w:pPr>
          </w:p>
        </w:tc>
      </w:tr>
      <w:tr w:rsidR="00942368" w:rsidRPr="00952F66" w14:paraId="03F80CDF" w14:textId="77777777" w:rsidTr="00942368">
        <w:trPr>
          <w:trHeight w:val="200"/>
        </w:trPr>
        <w:tc>
          <w:tcPr>
            <w:tcW w:w="2875" w:type="dxa"/>
          </w:tcPr>
          <w:p w14:paraId="2379D35A" w14:textId="77777777" w:rsidR="00942368" w:rsidRPr="00952F66" w:rsidRDefault="00942368" w:rsidP="00DD5F16">
            <w:pPr>
              <w:pStyle w:val="BodyText2"/>
              <w:tabs>
                <w:tab w:val="left" w:pos="540"/>
              </w:tabs>
              <w:rPr>
                <w:sz w:val="22"/>
                <w:szCs w:val="22"/>
                <w:lang w:val="en-ZA"/>
              </w:rPr>
            </w:pPr>
          </w:p>
        </w:tc>
        <w:tc>
          <w:tcPr>
            <w:tcW w:w="1525" w:type="dxa"/>
            <w:shd w:val="clear" w:color="auto" w:fill="FFFFFF" w:themeFill="background1"/>
          </w:tcPr>
          <w:p w14:paraId="13ADD6E0" w14:textId="77777777" w:rsidR="00942368" w:rsidRPr="00952F66" w:rsidRDefault="00942368" w:rsidP="00DD5F16">
            <w:pPr>
              <w:pStyle w:val="BodyText2"/>
              <w:tabs>
                <w:tab w:val="left" w:pos="540"/>
              </w:tabs>
              <w:rPr>
                <w:b/>
                <w:sz w:val="22"/>
                <w:szCs w:val="22"/>
                <w:lang w:val="en-ZA"/>
              </w:rPr>
            </w:pPr>
          </w:p>
        </w:tc>
        <w:tc>
          <w:tcPr>
            <w:tcW w:w="1525" w:type="dxa"/>
            <w:shd w:val="clear" w:color="auto" w:fill="FFFFFF" w:themeFill="background1"/>
          </w:tcPr>
          <w:p w14:paraId="0F1910AE" w14:textId="77777777" w:rsidR="00942368" w:rsidRPr="00952F66" w:rsidRDefault="00942368" w:rsidP="00DD5F16">
            <w:pPr>
              <w:pStyle w:val="BodyText2"/>
              <w:tabs>
                <w:tab w:val="left" w:pos="540"/>
              </w:tabs>
              <w:rPr>
                <w:b/>
                <w:sz w:val="22"/>
                <w:szCs w:val="22"/>
                <w:lang w:val="en-ZA"/>
              </w:rPr>
            </w:pPr>
          </w:p>
        </w:tc>
        <w:tc>
          <w:tcPr>
            <w:tcW w:w="2326" w:type="dxa"/>
            <w:shd w:val="clear" w:color="auto" w:fill="FFFFFF" w:themeFill="background1"/>
          </w:tcPr>
          <w:p w14:paraId="4FA18F02" w14:textId="77777777" w:rsidR="00942368" w:rsidRPr="00952F66" w:rsidRDefault="00942368" w:rsidP="00DD5F16">
            <w:pPr>
              <w:pStyle w:val="BodyText2"/>
              <w:tabs>
                <w:tab w:val="left" w:pos="540"/>
              </w:tabs>
              <w:rPr>
                <w:b/>
                <w:sz w:val="22"/>
                <w:szCs w:val="22"/>
                <w:lang w:val="en-ZA"/>
              </w:rPr>
            </w:pPr>
          </w:p>
        </w:tc>
      </w:tr>
    </w:tbl>
    <w:p w14:paraId="128FF6A9" w14:textId="77777777" w:rsidR="00B86B67" w:rsidRPr="00952F66" w:rsidRDefault="00B86B67" w:rsidP="00B86B67">
      <w:pPr>
        <w:jc w:val="both"/>
        <w:rPr>
          <w:rFonts w:cs="Arial"/>
          <w:sz w:val="22"/>
          <w:szCs w:val="22"/>
          <w:lang w:val="en-ZA"/>
        </w:rPr>
      </w:pPr>
    </w:p>
    <w:p w14:paraId="45EC562A" w14:textId="7D172FA1" w:rsidR="00B86B67" w:rsidRPr="00952F66" w:rsidRDefault="00B86B67">
      <w:pPr>
        <w:rPr>
          <w:rFonts w:cs="Arial"/>
          <w:b/>
          <w:bCs/>
          <w:kern w:val="32"/>
          <w:sz w:val="26"/>
          <w:szCs w:val="26"/>
          <w:lang w:val="en-ZA"/>
        </w:rPr>
      </w:pPr>
      <w:r w:rsidRPr="00952F66">
        <w:rPr>
          <w:rFonts w:cs="Arial"/>
          <w:b/>
          <w:bCs/>
          <w:kern w:val="32"/>
          <w:sz w:val="26"/>
          <w:szCs w:val="26"/>
          <w:lang w:val="en-ZA"/>
        </w:rPr>
        <w:br w:type="page"/>
      </w:r>
    </w:p>
    <w:p w14:paraId="51F3281C" w14:textId="5DED6D76" w:rsidR="009073F3" w:rsidRPr="00952F66" w:rsidRDefault="009073F3" w:rsidP="009073F3">
      <w:pPr>
        <w:pStyle w:val="Heading1"/>
        <w:pBdr>
          <w:bottom w:val="single" w:sz="2" w:space="1" w:color="auto"/>
        </w:pBdr>
        <w:rPr>
          <w:lang w:val="en-ZA"/>
        </w:rPr>
      </w:pPr>
      <w:bookmarkStart w:id="59" w:name="_Toc3230037"/>
      <w:r w:rsidRPr="00952F66">
        <w:rPr>
          <w:lang w:val="en-ZA"/>
        </w:rPr>
        <w:lastRenderedPageBreak/>
        <w:t>Researching the Requirements</w:t>
      </w:r>
      <w:bookmarkEnd w:id="59"/>
    </w:p>
    <w:p w14:paraId="52BA4CCF" w14:textId="44F1B730" w:rsidR="009073F3" w:rsidRPr="00952F66" w:rsidRDefault="009073F3" w:rsidP="009073F3">
      <w:pPr>
        <w:pStyle w:val="Heading2"/>
        <w:rPr>
          <w:lang w:val="en-ZA"/>
        </w:rPr>
      </w:pPr>
      <w:bookmarkStart w:id="60" w:name="_Toc3230038"/>
      <w:r w:rsidRPr="00952F66">
        <w:rPr>
          <w:lang w:val="en-ZA"/>
        </w:rPr>
        <w:t xml:space="preserve">10 User Interview </w:t>
      </w:r>
      <w:commentRangeStart w:id="61"/>
      <w:r w:rsidRPr="00952F66">
        <w:rPr>
          <w:lang w:val="en-ZA"/>
        </w:rPr>
        <w:t>Questions</w:t>
      </w:r>
      <w:commentRangeEnd w:id="61"/>
      <w:r w:rsidRPr="00952F66">
        <w:rPr>
          <w:rStyle w:val="CommentReference"/>
          <w:rFonts w:cs="Times New Roman"/>
          <w:b w:val="0"/>
          <w:bCs w:val="0"/>
          <w:iCs w:val="0"/>
          <w:lang w:val="en-ZA"/>
        </w:rPr>
        <w:commentReference w:id="61"/>
      </w:r>
      <w:bookmarkEnd w:id="60"/>
    </w:p>
    <w:p w14:paraId="1F8A56E0" w14:textId="77777777" w:rsidR="00DD5F16" w:rsidRPr="009F3F61" w:rsidRDefault="00DD5F16" w:rsidP="00546ECF">
      <w:pPr>
        <w:pStyle w:val="ListParagraph"/>
        <w:numPr>
          <w:ilvl w:val="0"/>
          <w:numId w:val="10"/>
        </w:numPr>
      </w:pPr>
      <w:r w:rsidRPr="009F3F61">
        <w:t>Do you want to be able to view the challenges without logging in, but in order to accept a challenge or interact with friends, you need to log in?</w:t>
      </w:r>
    </w:p>
    <w:p w14:paraId="19338E05" w14:textId="77777777" w:rsidR="00DD5F16" w:rsidRPr="009F3F61" w:rsidRDefault="00DD5F16" w:rsidP="00546ECF">
      <w:pPr>
        <w:pStyle w:val="ListParagraph"/>
        <w:numPr>
          <w:ilvl w:val="0"/>
          <w:numId w:val="10"/>
        </w:numPr>
      </w:pPr>
      <w:r w:rsidRPr="009F3F61">
        <w:t>Would you prefer a star system for the difficulty level (e.g. 1 star = easy, 5 stars = extreme) or would words be better (e.g. easy, difficult, extreme)?</w:t>
      </w:r>
    </w:p>
    <w:p w14:paraId="69DC0398" w14:textId="77777777" w:rsidR="00DD5F16" w:rsidRPr="009F3F61" w:rsidRDefault="00DD5F16" w:rsidP="00546ECF">
      <w:pPr>
        <w:pStyle w:val="ListParagraph"/>
        <w:numPr>
          <w:ilvl w:val="0"/>
          <w:numId w:val="10"/>
        </w:numPr>
      </w:pPr>
      <w:r w:rsidRPr="009F3F61">
        <w:t>Do you want admin users to be able to participate in challenges?</w:t>
      </w:r>
    </w:p>
    <w:p w14:paraId="480ED42F" w14:textId="76CF2303" w:rsidR="00BD11FD" w:rsidRPr="009F3F61" w:rsidRDefault="00DD5F16" w:rsidP="00546ECF">
      <w:pPr>
        <w:pStyle w:val="ListParagraph"/>
        <w:numPr>
          <w:ilvl w:val="0"/>
          <w:numId w:val="10"/>
        </w:numPr>
      </w:pPr>
      <w:r w:rsidRPr="009F3F61">
        <w:t xml:space="preserve">Can you befriend anyone whose username you </w:t>
      </w:r>
      <w:proofErr w:type="gramStart"/>
      <w:r w:rsidRPr="009F3F61">
        <w:t>know</w:t>
      </w:r>
      <w:proofErr w:type="gramEnd"/>
      <w:r w:rsidRPr="009F3F61">
        <w:t xml:space="preserve"> or does it need to be accepted by the user?</w:t>
      </w:r>
    </w:p>
    <w:p w14:paraId="40277556" w14:textId="77777777" w:rsidR="009F3F61" w:rsidRDefault="009F3F61" w:rsidP="00546ECF">
      <w:pPr>
        <w:pStyle w:val="ListParagraph"/>
        <w:numPr>
          <w:ilvl w:val="0"/>
          <w:numId w:val="10"/>
        </w:numPr>
      </w:pPr>
      <w:r w:rsidRPr="00556855">
        <w:t xml:space="preserve">If a </w:t>
      </w:r>
      <w:r>
        <w:t>user</w:t>
      </w:r>
      <w:r w:rsidRPr="00556855">
        <w:t xml:space="preserve"> </w:t>
      </w:r>
      <w:r>
        <w:t>deactivates</w:t>
      </w:r>
      <w:r w:rsidRPr="00556855">
        <w:t xml:space="preserve"> </w:t>
      </w:r>
      <w:r>
        <w:t>their Bucket List account</w:t>
      </w:r>
      <w:r w:rsidRPr="00556855">
        <w:t>, should their details be kept?</w:t>
      </w:r>
    </w:p>
    <w:p w14:paraId="44CD3A1C" w14:textId="77777777" w:rsidR="009F3F61" w:rsidRDefault="009F3F61" w:rsidP="00546ECF">
      <w:pPr>
        <w:pStyle w:val="ListParagraph"/>
        <w:numPr>
          <w:ilvl w:val="0"/>
          <w:numId w:val="10"/>
        </w:numPr>
      </w:pPr>
      <w:r>
        <w:t>What happens to an account is the user was reported</w:t>
      </w:r>
    </w:p>
    <w:p w14:paraId="103B2429" w14:textId="6F10844A" w:rsidR="009F3F61" w:rsidRDefault="009F3F61" w:rsidP="00546ECF">
      <w:pPr>
        <w:pStyle w:val="ListParagraph"/>
        <w:numPr>
          <w:ilvl w:val="0"/>
          <w:numId w:val="10"/>
        </w:numPr>
      </w:pPr>
      <w:r>
        <w:t xml:space="preserve">What happens if a challenge is completed but nobody verifies </w:t>
      </w:r>
      <w:proofErr w:type="gramStart"/>
      <w:r>
        <w:t>it</w:t>
      </w:r>
      <w:proofErr w:type="gramEnd"/>
      <w:r>
        <w:t xml:space="preserve"> or a challenge is not actually completed but is verified?</w:t>
      </w:r>
    </w:p>
    <w:p w14:paraId="47E6E028" w14:textId="77777777" w:rsidR="009F3F61" w:rsidRDefault="009F3F61" w:rsidP="00546ECF">
      <w:pPr>
        <w:pStyle w:val="ListParagraph"/>
        <w:numPr>
          <w:ilvl w:val="0"/>
          <w:numId w:val="10"/>
        </w:numPr>
      </w:pPr>
      <w:r>
        <w:t>How are fake accounts handled? For example, creating a fake account to get points for a group challenge</w:t>
      </w:r>
    </w:p>
    <w:p w14:paraId="7F323F43" w14:textId="77777777" w:rsidR="009F3F61" w:rsidRDefault="009F3F61" w:rsidP="00546ECF">
      <w:pPr>
        <w:pStyle w:val="ListParagraph"/>
        <w:numPr>
          <w:ilvl w:val="0"/>
          <w:numId w:val="10"/>
        </w:numPr>
      </w:pPr>
      <w:r>
        <w:t>Besides completing Bucket lost challenges, what else does this app provide? E.g.: charity, monetary gain, unlocking challenges based on points</w:t>
      </w:r>
      <w:bookmarkStart w:id="62" w:name="_GoBack"/>
      <w:bookmarkEnd w:id="62"/>
    </w:p>
    <w:p w14:paraId="45B1DA49" w14:textId="77777777" w:rsidR="009F3F61" w:rsidRDefault="009F3F61" w:rsidP="00546ECF">
      <w:pPr>
        <w:pStyle w:val="ListParagraph"/>
        <w:numPr>
          <w:ilvl w:val="0"/>
          <w:numId w:val="10"/>
        </w:numPr>
      </w:pPr>
      <w:r>
        <w:t>How will the app be maintained /paid for?</w:t>
      </w:r>
    </w:p>
    <w:p w14:paraId="7A9D9EBB" w14:textId="77777777" w:rsidR="00CF546E" w:rsidRDefault="009F3F61" w:rsidP="00546ECF">
      <w:pPr>
        <w:pStyle w:val="ListParagraph"/>
        <w:numPr>
          <w:ilvl w:val="0"/>
          <w:numId w:val="10"/>
        </w:numPr>
      </w:pPr>
      <w:r w:rsidRPr="009F3F61">
        <w:t>Would you like an extra security measure when logging in? (i.e. Secret question)</w:t>
      </w:r>
    </w:p>
    <w:p w14:paraId="12D92919" w14:textId="77777777" w:rsidR="00CF546E" w:rsidRDefault="009F3F61" w:rsidP="00546ECF">
      <w:pPr>
        <w:pStyle w:val="ListParagraph"/>
        <w:numPr>
          <w:ilvl w:val="0"/>
          <w:numId w:val="10"/>
        </w:numPr>
      </w:pPr>
      <w:r w:rsidRPr="009F3F61">
        <w:t>Would you like an option to disable advertisements on the system?</w:t>
      </w:r>
    </w:p>
    <w:p w14:paraId="5D43DC38" w14:textId="77777777" w:rsidR="00CF546E" w:rsidRDefault="009F3F61" w:rsidP="00546ECF">
      <w:pPr>
        <w:pStyle w:val="ListParagraph"/>
        <w:numPr>
          <w:ilvl w:val="0"/>
          <w:numId w:val="10"/>
        </w:numPr>
      </w:pPr>
      <w:r w:rsidRPr="009F3F61">
        <w:t>Would you like to receive monthly information via email about new challenges and other related products?</w:t>
      </w:r>
    </w:p>
    <w:p w14:paraId="037F27D3" w14:textId="4B9188D3" w:rsidR="009F3F61" w:rsidRPr="009F3F61" w:rsidRDefault="009F3F61" w:rsidP="00546ECF">
      <w:pPr>
        <w:pStyle w:val="ListParagraph"/>
        <w:numPr>
          <w:ilvl w:val="0"/>
          <w:numId w:val="10"/>
        </w:numPr>
      </w:pPr>
      <w:r w:rsidRPr="009F3F61">
        <w:t>What details do we need from the users, and what are you comfortable sharing</w:t>
      </w:r>
      <w:r w:rsidR="00CF546E">
        <w:t>?</w:t>
      </w:r>
    </w:p>
    <w:sectPr w:rsidR="009F3F61" w:rsidRPr="009F3F61" w:rsidSect="009D7F8F">
      <w:pgSz w:w="11907" w:h="16839" w:code="9"/>
      <w:pgMar w:top="1440" w:right="1797" w:bottom="1440" w:left="1797" w:header="1009" w:footer="1009"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0-02-09T12:20:00Z" w:initials="Janine">
    <w:p w14:paraId="14460B3C" w14:textId="77777777" w:rsidR="007D3F5F" w:rsidRPr="00183882" w:rsidRDefault="007D3F5F" w:rsidP="00183882">
      <w:pPr>
        <w:pStyle w:val="CommentText"/>
        <w:rPr>
          <w:color w:val="000000" w:themeColor="text1"/>
        </w:rPr>
      </w:pPr>
      <w:r>
        <w:rPr>
          <w:rStyle w:val="CommentReference"/>
        </w:rPr>
        <w:annotationRef/>
      </w:r>
    </w:p>
    <w:p w14:paraId="5E29B212" w14:textId="77777777" w:rsidR="007D3F5F" w:rsidRPr="00183882" w:rsidRDefault="007D3F5F" w:rsidP="00183882">
      <w:pPr>
        <w:spacing w:line="280" w:lineRule="atLeast"/>
        <w:rPr>
          <w:color w:val="000000" w:themeColor="text1"/>
        </w:rPr>
      </w:pPr>
      <w:r w:rsidRPr="00183882">
        <w:rPr>
          <w:color w:val="000000" w:themeColor="text1"/>
        </w:rPr>
        <w:t>The key for requirements analysis is what, not how! Analysts are frequently preoccupied with the technical solutions so that they inadequately define the business requirements for that solution.  Ask: “</w:t>
      </w:r>
      <w:r w:rsidRPr="00183882">
        <w:rPr>
          <w:b/>
          <w:bCs/>
          <w:color w:val="000000" w:themeColor="text1"/>
        </w:rPr>
        <w:t xml:space="preserve">What </w:t>
      </w:r>
      <w:r w:rsidRPr="00183882">
        <w:rPr>
          <w:color w:val="000000" w:themeColor="text1"/>
        </w:rPr>
        <w:t xml:space="preserve">do the users want and need from a new system?” </w:t>
      </w:r>
    </w:p>
    <w:p w14:paraId="00A13C00" w14:textId="77777777" w:rsidR="007D3F5F" w:rsidRPr="00183882" w:rsidRDefault="007D3F5F" w:rsidP="00183882">
      <w:pPr>
        <w:spacing w:line="280" w:lineRule="atLeast"/>
        <w:rPr>
          <w:color w:val="000000" w:themeColor="text1"/>
        </w:rPr>
      </w:pPr>
    </w:p>
    <w:p w14:paraId="44878F36" w14:textId="2B0A1810" w:rsidR="007D3F5F" w:rsidRDefault="007D3F5F" w:rsidP="00183882">
      <w:pPr>
        <w:pStyle w:val="CommentText"/>
      </w:pPr>
      <w:r w:rsidRPr="00183882">
        <w:rPr>
          <w:color w:val="000000" w:themeColor="text1"/>
        </w:rPr>
        <w:t>The requirements document must be a single, integrated document for the system as a whole.  Bear in mind that this document must be detailed enough to enable you to do your analysis</w:t>
      </w:r>
      <w:r>
        <w:rPr>
          <w:color w:val="000000" w:themeColor="text1"/>
        </w:rPr>
        <w:t xml:space="preserve"> &amp; design</w:t>
      </w:r>
      <w:r w:rsidRPr="00183882">
        <w:rPr>
          <w:color w:val="000000" w:themeColor="text1"/>
        </w:rPr>
        <w:t xml:space="preserve"> directly from it.</w:t>
      </w:r>
    </w:p>
  </w:comment>
  <w:comment w:id="3" w:author="Nel, Janine (Ms) (Summerstrand Campus South)" w:date="2018-02-20T08:58:00Z" w:initials="NJ((CS">
    <w:p w14:paraId="07AB46DB" w14:textId="1A855261" w:rsidR="007D3F5F" w:rsidRDefault="007D3F5F">
      <w:pPr>
        <w:pStyle w:val="CommentText"/>
        <w:rPr>
          <w:color w:val="000000" w:themeColor="text1"/>
          <w:sz w:val="22"/>
          <w:szCs w:val="22"/>
        </w:rPr>
      </w:pPr>
      <w:r>
        <w:rPr>
          <w:rStyle w:val="CommentReference"/>
        </w:rPr>
        <w:annotationRef/>
      </w:r>
      <w:r w:rsidRPr="00B82A9D">
        <w:rPr>
          <w:color w:val="000000" w:themeColor="text1"/>
          <w:sz w:val="22"/>
          <w:szCs w:val="22"/>
        </w:rPr>
        <w:t>Provide an overview of the</w:t>
      </w:r>
      <w:r>
        <w:rPr>
          <w:color w:val="000000" w:themeColor="text1"/>
          <w:sz w:val="22"/>
          <w:szCs w:val="22"/>
        </w:rPr>
        <w:t xml:space="preserve"> system to be developed – it</w:t>
      </w:r>
      <w:r w:rsidRPr="00B82A9D">
        <w:rPr>
          <w:color w:val="000000" w:themeColor="text1"/>
          <w:sz w:val="22"/>
          <w:szCs w:val="22"/>
        </w:rPr>
        <w:t xml:space="preserve"> should be a summary that interested project stakeholders can read to understand the software requirements at a high level.  This is NOT a full-blown requirements section, just an overview of the software and the system.</w:t>
      </w:r>
    </w:p>
    <w:p w14:paraId="3A0B7829" w14:textId="626F1FB3" w:rsidR="007D3F5F" w:rsidRDefault="007D3F5F">
      <w:pPr>
        <w:pStyle w:val="CommentText"/>
        <w:rPr>
          <w:color w:val="000000" w:themeColor="text1"/>
          <w:sz w:val="22"/>
          <w:szCs w:val="22"/>
        </w:rPr>
      </w:pPr>
    </w:p>
    <w:p w14:paraId="5C1FF077" w14:textId="7865FF44" w:rsidR="007D3F5F" w:rsidRDefault="007D3F5F">
      <w:pPr>
        <w:pStyle w:val="CommentText"/>
      </w:pPr>
      <w:r>
        <w:rPr>
          <w:color w:val="000000" w:themeColor="text1"/>
          <w:sz w:val="22"/>
          <w:szCs w:val="22"/>
        </w:rPr>
        <w:t>This could an adapted version of the description from the Project Proposal.</w:t>
      </w:r>
    </w:p>
  </w:comment>
  <w:comment w:id="6" w:author="Janine Nel" w:date="2010-02-09T16:06:00Z" w:initials="Janine">
    <w:p w14:paraId="6E554629" w14:textId="77777777" w:rsidR="007D3F5F" w:rsidRDefault="007D3F5F">
      <w:pPr>
        <w:pStyle w:val="CommentText"/>
      </w:pPr>
      <w:r>
        <w:rPr>
          <w:rStyle w:val="CommentReference"/>
        </w:rPr>
        <w:annotationRef/>
      </w:r>
    </w:p>
    <w:p w14:paraId="58718A67" w14:textId="27D92AC8" w:rsidR="007D3F5F" w:rsidRDefault="007D3F5F">
      <w:pPr>
        <w:pStyle w:val="CommentText"/>
      </w:pPr>
      <w:r w:rsidRPr="00AF2948">
        <w:t xml:space="preserve">Functional requirements capture and specify intended behavior of </w:t>
      </w:r>
      <w:r>
        <w:t>the system being developed. It</w:t>
      </w:r>
      <w:r w:rsidRPr="00AF2948">
        <w:t xml:space="preserve"> define things such as system calculations, data manipulation and processing, user interface and interaction with the application, and other specific functionality that show how user requirements are satisfied.</w:t>
      </w:r>
    </w:p>
  </w:comment>
  <w:comment w:id="8" w:author="Janine Nel" w:date="2010-02-09T18:16:00Z" w:initials="Janine">
    <w:p w14:paraId="716AE6AC" w14:textId="77777777" w:rsidR="007D3F5F" w:rsidRDefault="007D3F5F">
      <w:pPr>
        <w:pStyle w:val="CommentText"/>
      </w:pPr>
      <w:r>
        <w:rPr>
          <w:rStyle w:val="CommentReference"/>
        </w:rPr>
        <w:annotationRef/>
      </w:r>
    </w:p>
    <w:p w14:paraId="2D205A88" w14:textId="77777777" w:rsidR="007D3F5F" w:rsidRPr="0024266D" w:rsidRDefault="007D3F5F" w:rsidP="0024266D">
      <w:pPr>
        <w:pStyle w:val="CommentText"/>
        <w:rPr>
          <w:rFonts w:cs="Arial"/>
        </w:rPr>
      </w:pPr>
      <w:r w:rsidRPr="0024266D">
        <w:rPr>
          <w:rFonts w:cs="Arial"/>
          <w:i/>
        </w:rPr>
        <w:t>Functional requirements</w:t>
      </w:r>
      <w:r w:rsidRPr="0024266D">
        <w:rPr>
          <w:rFonts w:cs="Arial"/>
        </w:rPr>
        <w:t xml:space="preserve"> can be modeled with a business use case diagram which will provide a high-level view of all the functional requirements.   </w:t>
      </w:r>
    </w:p>
    <w:p w14:paraId="4D3DEB99" w14:textId="77777777" w:rsidR="007D3F5F" w:rsidRPr="0024266D" w:rsidRDefault="007D3F5F" w:rsidP="0024266D">
      <w:pPr>
        <w:pStyle w:val="CommentText"/>
        <w:rPr>
          <w:rFonts w:cs="Arial"/>
        </w:rPr>
      </w:pPr>
    </w:p>
    <w:p w14:paraId="5B841E67" w14:textId="77777777" w:rsidR="007D3F5F" w:rsidRPr="0024266D" w:rsidRDefault="007D3F5F" w:rsidP="0024266D">
      <w:pPr>
        <w:pStyle w:val="CommentText"/>
        <w:rPr>
          <w:rFonts w:cs="Arial"/>
          <w:color w:val="000000" w:themeColor="text1"/>
        </w:rPr>
      </w:pPr>
      <w:r w:rsidRPr="0024266D">
        <w:rPr>
          <w:rFonts w:cs="Arial"/>
        </w:rPr>
        <w:t>A business use case model i</w:t>
      </w:r>
      <w:r w:rsidRPr="0024266D">
        <w:rPr>
          <w:rFonts w:cs="Arial"/>
          <w:color w:val="000000" w:themeColor="text1"/>
        </w:rPr>
        <w:t>llustrates in a very simple way the main functions of the system and the users that will interact with it</w:t>
      </w:r>
    </w:p>
    <w:p w14:paraId="768F3CBE" w14:textId="77777777" w:rsidR="007D3F5F" w:rsidRDefault="007D3F5F" w:rsidP="0024266D">
      <w:pPr>
        <w:pStyle w:val="CommentText"/>
        <w:rPr>
          <w:rFonts w:cs="Arial"/>
          <w:color w:val="000000" w:themeColor="text1"/>
        </w:rPr>
      </w:pPr>
    </w:p>
    <w:p w14:paraId="701A315E" w14:textId="77777777" w:rsidR="007D3F5F" w:rsidRDefault="007D3F5F" w:rsidP="0024266D">
      <w:pPr>
        <w:pStyle w:val="CommentText"/>
        <w:rPr>
          <w:rFonts w:cs="Arial"/>
          <w:color w:val="000000" w:themeColor="text1"/>
        </w:rPr>
      </w:pPr>
      <w:r w:rsidRPr="0024266D">
        <w:rPr>
          <w:rFonts w:cs="Arial"/>
          <w:color w:val="000000" w:themeColor="text1"/>
        </w:rPr>
        <w:t>For this model, you do not have to show the &lt;&lt;extends&gt;&gt; and &lt;&lt;includes&gt;&gt; relationships yet – you can if you want to but we will not comment on them for the requirements doc, this is done during analysis</w:t>
      </w:r>
    </w:p>
    <w:p w14:paraId="37E4D62A" w14:textId="77777777" w:rsidR="007D3F5F" w:rsidRDefault="007D3F5F" w:rsidP="0024266D">
      <w:pPr>
        <w:pStyle w:val="CommentText"/>
        <w:rPr>
          <w:rFonts w:cs="Arial"/>
          <w:color w:val="000000" w:themeColor="text1"/>
        </w:rPr>
      </w:pPr>
    </w:p>
    <w:p w14:paraId="60F8DC34" w14:textId="77777777" w:rsidR="007D3F5F" w:rsidRPr="0024266D" w:rsidRDefault="007D3F5F" w:rsidP="0024266D">
      <w:pPr>
        <w:pStyle w:val="CommentText"/>
        <w:rPr>
          <w:rFonts w:cs="Arial"/>
          <w:b/>
        </w:rPr>
      </w:pPr>
      <w:r w:rsidRPr="0024266D">
        <w:rPr>
          <w:rFonts w:cs="Arial"/>
          <w:b/>
          <w:color w:val="000000" w:themeColor="text1"/>
          <w:szCs w:val="22"/>
        </w:rPr>
        <w:t>VERY NB:  Please include use case number</w:t>
      </w:r>
      <w:r>
        <w:rPr>
          <w:rFonts w:cs="Arial"/>
          <w:b/>
          <w:color w:val="000000" w:themeColor="text1"/>
          <w:szCs w:val="22"/>
        </w:rPr>
        <w:t>s</w:t>
      </w:r>
      <w:r w:rsidRPr="0024266D">
        <w:rPr>
          <w:rFonts w:cs="Arial"/>
          <w:b/>
          <w:color w:val="000000" w:themeColor="text1"/>
          <w:szCs w:val="22"/>
        </w:rPr>
        <w:t xml:space="preserve"> on the use case diagram as well</w:t>
      </w:r>
    </w:p>
  </w:comment>
  <w:comment w:id="10" w:author="Janine Nel" w:date="2010-02-09T18:03:00Z" w:initials="Janine">
    <w:p w14:paraId="462493A7" w14:textId="77777777" w:rsidR="007D3F5F" w:rsidRDefault="007D3F5F">
      <w:pPr>
        <w:pStyle w:val="CommentText"/>
      </w:pPr>
      <w:r>
        <w:rPr>
          <w:rStyle w:val="CommentReference"/>
        </w:rPr>
        <w:annotationRef/>
      </w:r>
    </w:p>
    <w:p w14:paraId="04414291" w14:textId="77777777" w:rsidR="007D3F5F" w:rsidRPr="00E2285F" w:rsidRDefault="007D3F5F" w:rsidP="00741385">
      <w:pPr>
        <w:tabs>
          <w:tab w:val="left" w:pos="540"/>
          <w:tab w:val="left" w:pos="900"/>
        </w:tabs>
        <w:spacing w:line="280" w:lineRule="atLeast"/>
        <w:ind w:left="19"/>
        <w:rPr>
          <w:b/>
        </w:rPr>
      </w:pPr>
      <w:r w:rsidRPr="00E2285F">
        <w:t xml:space="preserve">The use case glossary is used to document use cases and actors identified from the Business Use Case Model and from other sources.  It should include all use cases shown in the Business Use Case model. Each requirement must be documented as part of a use case.  This must </w:t>
      </w:r>
      <w:r w:rsidRPr="00741385">
        <w:rPr>
          <w:u w:val="single"/>
        </w:rPr>
        <w:t>include</w:t>
      </w:r>
      <w:r w:rsidRPr="00E2285F">
        <w:t xml:space="preserve"> </w:t>
      </w:r>
      <w:r w:rsidRPr="00741385">
        <w:rPr>
          <w:u w:val="single"/>
        </w:rPr>
        <w:t>all output / report requirements</w:t>
      </w:r>
      <w:r w:rsidRPr="00E2285F">
        <w:t xml:space="preserve"> as well.</w:t>
      </w:r>
    </w:p>
    <w:p w14:paraId="56A3606F" w14:textId="77777777" w:rsidR="007D3F5F" w:rsidRDefault="007D3F5F" w:rsidP="00741385">
      <w:pPr>
        <w:tabs>
          <w:tab w:val="left" w:pos="540"/>
          <w:tab w:val="left" w:pos="900"/>
        </w:tabs>
        <w:spacing w:line="280" w:lineRule="atLeast"/>
        <w:ind w:left="19"/>
        <w:rPr>
          <w:b/>
          <w:bCs/>
        </w:rPr>
      </w:pPr>
    </w:p>
    <w:p w14:paraId="54B75F29" w14:textId="77777777" w:rsidR="007D3F5F" w:rsidRDefault="007D3F5F" w:rsidP="00741385">
      <w:pPr>
        <w:spacing w:line="280" w:lineRule="atLeast"/>
        <w:ind w:left="19"/>
      </w:pPr>
      <w:r w:rsidRPr="00E2285F">
        <w:t>The use cases must be numbered using the standard numbering system as follows:</w:t>
      </w:r>
    </w:p>
    <w:p w14:paraId="19CA83C2" w14:textId="77777777" w:rsidR="007D3F5F" w:rsidRPr="00E2285F" w:rsidRDefault="007D3F5F" w:rsidP="00741385">
      <w:pPr>
        <w:spacing w:line="280" w:lineRule="atLeast"/>
        <w:ind w:left="19"/>
        <w:rPr>
          <w:b/>
        </w:rPr>
      </w:pPr>
    </w:p>
    <w:p w14:paraId="092D777B" w14:textId="77777777" w:rsidR="007D3F5F" w:rsidRPr="00741385" w:rsidRDefault="007D3F5F" w:rsidP="00741385">
      <w:pPr>
        <w:spacing w:line="280" w:lineRule="atLeast"/>
        <w:jc w:val="both"/>
        <w:rPr>
          <w:b/>
        </w:rPr>
      </w:pPr>
      <w:r w:rsidRPr="00E2285F">
        <w:t>N9999 where the first 4 digits represent a sequential number, starting at 0100 and increasing in increments of 100, and N represents the package</w:t>
      </w:r>
      <w:r>
        <w:t>;</w:t>
      </w:r>
      <w:r w:rsidRPr="00E2285F">
        <w:t xml:space="preserve"> where the 1</w:t>
      </w:r>
      <w:r w:rsidRPr="00741385">
        <w:rPr>
          <w:vertAlign w:val="superscript"/>
        </w:rPr>
        <w:t>st</w:t>
      </w:r>
      <w:r w:rsidRPr="00E2285F">
        <w:t xml:space="preserve"> package is A, the 2</w:t>
      </w:r>
      <w:r w:rsidRPr="00741385">
        <w:rPr>
          <w:vertAlign w:val="superscript"/>
        </w:rPr>
        <w:t>nd</w:t>
      </w:r>
      <w:r w:rsidRPr="00E2285F">
        <w:t xml:space="preserve"> package B etc. </w:t>
      </w:r>
    </w:p>
    <w:p w14:paraId="304D6088" w14:textId="77777777" w:rsidR="007D3F5F" w:rsidRDefault="007D3F5F" w:rsidP="00741385">
      <w:pPr>
        <w:spacing w:line="280" w:lineRule="atLeast"/>
        <w:jc w:val="both"/>
      </w:pPr>
    </w:p>
    <w:p w14:paraId="237D19C0" w14:textId="77777777" w:rsidR="007D3F5F" w:rsidRPr="00741385" w:rsidRDefault="007D3F5F" w:rsidP="00741385">
      <w:pPr>
        <w:spacing w:line="280" w:lineRule="atLeast"/>
        <w:jc w:val="both"/>
        <w:rPr>
          <w:b/>
        </w:rPr>
      </w:pPr>
      <w:r w:rsidRPr="00E2285F">
        <w:t>For example, if the first package is the Client package, then the use cases would be numbered as follows:</w:t>
      </w:r>
    </w:p>
    <w:p w14:paraId="11519426" w14:textId="77777777" w:rsidR="007D3F5F" w:rsidRPr="00E2285F" w:rsidRDefault="007D3F5F" w:rsidP="00546ECF">
      <w:pPr>
        <w:pStyle w:val="BodyText2"/>
        <w:numPr>
          <w:ilvl w:val="0"/>
          <w:numId w:val="5"/>
        </w:numPr>
        <w:spacing w:after="0" w:line="280" w:lineRule="atLeast"/>
        <w:jc w:val="both"/>
        <w:rPr>
          <w:b/>
        </w:rPr>
      </w:pPr>
      <w:r w:rsidRPr="00E2285F">
        <w:t>A0100 Client Maintenance</w:t>
      </w:r>
    </w:p>
    <w:p w14:paraId="01AD2E88" w14:textId="77777777" w:rsidR="007D3F5F" w:rsidRPr="00E2285F" w:rsidRDefault="007D3F5F" w:rsidP="00546ECF">
      <w:pPr>
        <w:pStyle w:val="BodyText2"/>
        <w:numPr>
          <w:ilvl w:val="0"/>
          <w:numId w:val="5"/>
        </w:numPr>
        <w:spacing w:after="0" w:line="280" w:lineRule="atLeast"/>
        <w:jc w:val="both"/>
        <w:rPr>
          <w:b/>
        </w:rPr>
      </w:pPr>
      <w:r w:rsidRPr="00E2285F">
        <w:t>A0200 Account Maintenance</w:t>
      </w:r>
    </w:p>
    <w:p w14:paraId="6BDEB7C6" w14:textId="77777777" w:rsidR="007D3F5F" w:rsidRPr="00E2285F" w:rsidRDefault="007D3F5F" w:rsidP="00546ECF">
      <w:pPr>
        <w:pStyle w:val="BodyText2"/>
        <w:numPr>
          <w:ilvl w:val="0"/>
          <w:numId w:val="5"/>
        </w:numPr>
        <w:spacing w:after="0" w:line="280" w:lineRule="atLeast"/>
        <w:jc w:val="both"/>
        <w:rPr>
          <w:b/>
        </w:rPr>
      </w:pPr>
      <w:r w:rsidRPr="00E2285F">
        <w:t>A0300 …….</w:t>
      </w:r>
    </w:p>
    <w:p w14:paraId="5A3D12C1" w14:textId="77777777" w:rsidR="007D3F5F" w:rsidRDefault="007D3F5F" w:rsidP="00741385">
      <w:pPr>
        <w:pStyle w:val="ListParagraph"/>
        <w:spacing w:line="280" w:lineRule="atLeast"/>
        <w:ind w:left="0"/>
        <w:jc w:val="both"/>
      </w:pPr>
    </w:p>
    <w:p w14:paraId="74054F33" w14:textId="77777777" w:rsidR="007D3F5F" w:rsidRPr="00741385" w:rsidRDefault="007D3F5F" w:rsidP="00741385">
      <w:pPr>
        <w:pStyle w:val="ListParagraph"/>
        <w:spacing w:line="280" w:lineRule="atLeast"/>
        <w:ind w:left="0"/>
        <w:jc w:val="both"/>
        <w:rPr>
          <w:b/>
        </w:rPr>
      </w:pPr>
      <w:r w:rsidRPr="00E2285F">
        <w:t xml:space="preserve">All use cases that relate to each other e.g. Add, Change, Delete or View of a class must have the same first 2 digits of the use case id e.g. 01 for Client related use cases. Either all of these scenarios are included in the same use case e.g. A0100, or if you need to split this into additional use cases, due to complexity, then the last two digits can be used for this. For example, </w:t>
      </w:r>
    </w:p>
    <w:p w14:paraId="0ABC569C" w14:textId="77777777" w:rsidR="007D3F5F" w:rsidRPr="00E2285F" w:rsidRDefault="007D3F5F" w:rsidP="00546ECF">
      <w:pPr>
        <w:pStyle w:val="BodyText2"/>
        <w:numPr>
          <w:ilvl w:val="0"/>
          <w:numId w:val="6"/>
        </w:numPr>
        <w:spacing w:after="0" w:line="280" w:lineRule="atLeast"/>
        <w:jc w:val="both"/>
        <w:rPr>
          <w:b/>
        </w:rPr>
      </w:pPr>
      <w:r w:rsidRPr="00E2285F">
        <w:t>A0110 Add Client</w:t>
      </w:r>
    </w:p>
    <w:p w14:paraId="7653548B" w14:textId="77777777" w:rsidR="007D3F5F" w:rsidRPr="00E2285F" w:rsidRDefault="007D3F5F" w:rsidP="00546ECF">
      <w:pPr>
        <w:pStyle w:val="BodyText2"/>
        <w:numPr>
          <w:ilvl w:val="0"/>
          <w:numId w:val="6"/>
        </w:numPr>
        <w:spacing w:after="0" w:line="280" w:lineRule="atLeast"/>
        <w:jc w:val="both"/>
        <w:rPr>
          <w:b/>
        </w:rPr>
      </w:pPr>
      <w:r w:rsidRPr="00E2285F">
        <w:t>A0120 Change Client</w:t>
      </w:r>
    </w:p>
    <w:p w14:paraId="75DF4956" w14:textId="77777777" w:rsidR="007D3F5F" w:rsidRPr="00172B61" w:rsidRDefault="007D3F5F" w:rsidP="00546ECF">
      <w:pPr>
        <w:pStyle w:val="BodyText2"/>
        <w:numPr>
          <w:ilvl w:val="0"/>
          <w:numId w:val="6"/>
        </w:numPr>
        <w:spacing w:after="0" w:line="280" w:lineRule="atLeast"/>
        <w:jc w:val="both"/>
        <w:rPr>
          <w:b/>
        </w:rPr>
      </w:pPr>
      <w:r w:rsidRPr="00E2285F">
        <w:t>A0130 Delete Client</w:t>
      </w:r>
    </w:p>
    <w:p w14:paraId="120D575D" w14:textId="77777777" w:rsidR="007D3F5F" w:rsidRDefault="007D3F5F" w:rsidP="00172B61">
      <w:pPr>
        <w:pStyle w:val="BodyText2"/>
        <w:spacing w:after="0" w:line="280" w:lineRule="atLeast"/>
        <w:jc w:val="both"/>
      </w:pPr>
    </w:p>
    <w:p w14:paraId="24DD4CA6" w14:textId="77777777" w:rsidR="007D3F5F" w:rsidRDefault="007D3F5F" w:rsidP="00172B61">
      <w:pPr>
        <w:pStyle w:val="BodyText2"/>
        <w:spacing w:after="0" w:line="280" w:lineRule="atLeast"/>
        <w:jc w:val="both"/>
      </w:pPr>
    </w:p>
    <w:p w14:paraId="58D2492E" w14:textId="77777777" w:rsidR="007D3F5F" w:rsidRPr="00172B61" w:rsidRDefault="007D3F5F" w:rsidP="00172B61">
      <w:pPr>
        <w:pStyle w:val="BodyText2"/>
        <w:spacing w:after="0" w:line="280" w:lineRule="atLeast"/>
        <w:jc w:val="both"/>
        <w:rPr>
          <w:b/>
          <w:i/>
        </w:rPr>
      </w:pPr>
      <w:r>
        <w:rPr>
          <w:i/>
        </w:rPr>
        <w:t>*Delete tables/rows not required</w:t>
      </w:r>
    </w:p>
    <w:p w14:paraId="164E517D" w14:textId="77777777" w:rsidR="007D3F5F" w:rsidRDefault="007D3F5F">
      <w:pPr>
        <w:pStyle w:val="CommentText"/>
      </w:pPr>
    </w:p>
  </w:comment>
  <w:comment w:id="14" w:author="Janine Nel" w:date="2010-02-09T19:59:00Z" w:initials="Janine">
    <w:p w14:paraId="130BF1A9" w14:textId="77777777" w:rsidR="007D3F5F" w:rsidRDefault="007D3F5F" w:rsidP="00016BF7">
      <w:pPr>
        <w:pStyle w:val="CommentText"/>
      </w:pPr>
      <w:r>
        <w:rPr>
          <w:rStyle w:val="CommentReference"/>
        </w:rPr>
        <w:annotationRef/>
      </w:r>
    </w:p>
    <w:p w14:paraId="4C42A5A1" w14:textId="77777777" w:rsidR="007D3F5F" w:rsidRDefault="007D3F5F" w:rsidP="00016BF7">
      <w:pPr>
        <w:pStyle w:val="CommentText"/>
      </w:pPr>
      <w:r>
        <w:t>Repeat tables below for every use case</w:t>
      </w:r>
    </w:p>
  </w:comment>
  <w:comment w:id="15" w:author="Janine Nel" w:date="2010-02-09T20:33:00Z" w:initials="Janine">
    <w:p w14:paraId="33D8E509" w14:textId="77777777" w:rsidR="007D3F5F" w:rsidRDefault="007D3F5F" w:rsidP="00016BF7">
      <w:pPr>
        <w:pStyle w:val="CommentText"/>
      </w:pPr>
      <w:r>
        <w:rPr>
          <w:rStyle w:val="CommentReference"/>
        </w:rPr>
        <w:annotationRef/>
      </w:r>
    </w:p>
    <w:p w14:paraId="22D7520E" w14:textId="77777777" w:rsidR="007D3F5F" w:rsidRDefault="007D3F5F" w:rsidP="00016BF7">
      <w:pPr>
        <w:pStyle w:val="CommentText"/>
      </w:pPr>
      <w:r>
        <w:t>Must correspond with Business Use Case model</w:t>
      </w:r>
    </w:p>
  </w:comment>
  <w:comment w:id="16" w:author="Janine Nel" w:date="2010-02-09T20:02:00Z" w:initials="Janine">
    <w:p w14:paraId="39739703" w14:textId="77777777" w:rsidR="007D3F5F" w:rsidRDefault="007D3F5F" w:rsidP="00016BF7">
      <w:pPr>
        <w:pStyle w:val="CommentText"/>
      </w:pPr>
      <w:r>
        <w:rPr>
          <w:rStyle w:val="CommentReference"/>
        </w:rPr>
        <w:annotationRef/>
      </w:r>
    </w:p>
    <w:p w14:paraId="22752336" w14:textId="77777777" w:rsidR="007D3F5F" w:rsidRDefault="007D3F5F" w:rsidP="00016BF7">
      <w:pPr>
        <w:pStyle w:val="CommentText"/>
      </w:pPr>
      <w:r>
        <w:t>Identify the users/systems that initiate the use case</w:t>
      </w:r>
    </w:p>
  </w:comment>
  <w:comment w:id="17" w:author="Janine Nel" w:date="2010-02-09T20:03:00Z" w:initials="Janine">
    <w:p w14:paraId="02D48F49" w14:textId="77777777" w:rsidR="007D3F5F" w:rsidRDefault="007D3F5F" w:rsidP="00016BF7">
      <w:pPr>
        <w:pStyle w:val="CommentText"/>
      </w:pPr>
      <w:r>
        <w:rPr>
          <w:rStyle w:val="CommentReference"/>
        </w:rPr>
        <w:annotationRef/>
      </w:r>
    </w:p>
    <w:p w14:paraId="2F898DA1" w14:textId="77777777" w:rsidR="007D3F5F" w:rsidRDefault="007D3F5F" w:rsidP="00016BF7">
      <w:pPr>
        <w:pStyle w:val="CommentText"/>
      </w:pPr>
      <w:r>
        <w:t>List the users/systems that receive messages/report from the use case</w:t>
      </w:r>
    </w:p>
  </w:comment>
  <w:comment w:id="18" w:author="Janine Nel" w:date="2010-02-09T20:28:00Z" w:initials="Janine">
    <w:p w14:paraId="4B0B367A" w14:textId="77777777" w:rsidR="007D3F5F" w:rsidRDefault="007D3F5F" w:rsidP="00016BF7">
      <w:pPr>
        <w:pStyle w:val="CommentText"/>
      </w:pPr>
      <w:r>
        <w:rPr>
          <w:rStyle w:val="CommentReference"/>
        </w:rPr>
        <w:annotationRef/>
      </w:r>
    </w:p>
    <w:p w14:paraId="0835C0C3" w14:textId="77777777" w:rsidR="007D3F5F" w:rsidRPr="00002D9C" w:rsidRDefault="007D3F5F" w:rsidP="00016BF7">
      <w:pPr>
        <w:pStyle w:val="CommentText"/>
        <w:rPr>
          <w:rFonts w:cs="Arial"/>
        </w:rPr>
      </w:pPr>
      <w:r w:rsidRPr="00002D9C">
        <w:rPr>
          <w:rFonts w:cs="Arial"/>
          <w:szCs w:val="18"/>
          <w:lang w:val="en-ZA" w:eastAsia="en-ZA"/>
        </w:rPr>
        <w:t>Used to describe the overall intent of the use case.</w:t>
      </w:r>
    </w:p>
  </w:comment>
  <w:comment w:id="19" w:author="Janine Nel" w:date="2010-02-09T20:36:00Z" w:initials="Janine">
    <w:p w14:paraId="1130B589" w14:textId="77777777" w:rsidR="007D3F5F" w:rsidRDefault="007D3F5F" w:rsidP="00016BF7">
      <w:pPr>
        <w:pStyle w:val="CommentText"/>
      </w:pPr>
      <w:r>
        <w:rPr>
          <w:rStyle w:val="CommentReference"/>
        </w:rPr>
        <w:annotationRef/>
      </w:r>
    </w:p>
    <w:p w14:paraId="14B10132" w14:textId="77777777" w:rsidR="007D3F5F" w:rsidRDefault="007D3F5F" w:rsidP="00016BF7">
      <w:pPr>
        <w:pStyle w:val="CommentText"/>
        <w:rPr>
          <w:color w:val="000000" w:themeColor="text1"/>
        </w:rPr>
      </w:pPr>
      <w:r w:rsidRPr="00B81786">
        <w:rPr>
          <w:color w:val="000000" w:themeColor="text1"/>
        </w:rPr>
        <w:t xml:space="preserve">List anything that must be complete prior to the initiation of the use case. </w:t>
      </w:r>
    </w:p>
    <w:p w14:paraId="65878605" w14:textId="77777777" w:rsidR="007D3F5F" w:rsidRDefault="007D3F5F" w:rsidP="00016BF7">
      <w:pPr>
        <w:pStyle w:val="CommentText"/>
        <w:rPr>
          <w:color w:val="000000" w:themeColor="text1"/>
        </w:rPr>
      </w:pPr>
    </w:p>
    <w:p w14:paraId="1B2D6A20" w14:textId="77777777" w:rsidR="007D3F5F" w:rsidRDefault="007D3F5F" w:rsidP="00016BF7">
      <w:pPr>
        <w:pStyle w:val="CommentText"/>
      </w:pPr>
      <w:r w:rsidRPr="00B81786">
        <w:rPr>
          <w:color w:val="000000" w:themeColor="text1"/>
        </w:rPr>
        <w:t xml:space="preserve">For example, the user may be required to be logged </w:t>
      </w:r>
      <w:r>
        <w:rPr>
          <w:color w:val="000000" w:themeColor="text1"/>
        </w:rPr>
        <w:t>on</w:t>
      </w:r>
    </w:p>
  </w:comment>
  <w:comment w:id="20" w:author="Janine Nel" w:date="2010-02-09T20:37:00Z" w:initials="Janine">
    <w:p w14:paraId="384D0E37" w14:textId="77777777" w:rsidR="007D3F5F" w:rsidRDefault="007D3F5F" w:rsidP="00016BF7">
      <w:pPr>
        <w:pStyle w:val="CommentText"/>
      </w:pPr>
      <w:r>
        <w:rPr>
          <w:rStyle w:val="CommentReference"/>
        </w:rPr>
        <w:annotationRef/>
      </w:r>
    </w:p>
    <w:p w14:paraId="7F271D7B" w14:textId="77777777" w:rsidR="007D3F5F" w:rsidRPr="00B81786" w:rsidRDefault="007D3F5F"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1" w:author="Janine Nel" w:date="2010-02-09T20:39:00Z" w:initials="Janine">
    <w:p w14:paraId="1AA2FF28" w14:textId="77777777" w:rsidR="007D3F5F" w:rsidRDefault="007D3F5F" w:rsidP="00016BF7">
      <w:pPr>
        <w:pStyle w:val="CommentText"/>
      </w:pPr>
      <w:r>
        <w:rPr>
          <w:rStyle w:val="CommentReference"/>
        </w:rPr>
        <w:annotationRef/>
      </w:r>
    </w:p>
    <w:p w14:paraId="7A236497" w14:textId="77777777" w:rsidR="007D3F5F" w:rsidRDefault="007D3F5F" w:rsidP="00016BF7">
      <w:pPr>
        <w:pStyle w:val="CommentText"/>
        <w:rPr>
          <w:color w:val="000000" w:themeColor="text1"/>
        </w:rPr>
      </w:pPr>
      <w:r w:rsidRPr="00B81786">
        <w:rPr>
          <w:color w:val="000000" w:themeColor="text1"/>
        </w:rPr>
        <w:t xml:space="preserve">List the end results expected by the user. </w:t>
      </w:r>
    </w:p>
    <w:p w14:paraId="3AD6E480" w14:textId="77777777" w:rsidR="007D3F5F" w:rsidRDefault="007D3F5F" w:rsidP="00016BF7">
      <w:pPr>
        <w:pStyle w:val="CommentText"/>
        <w:rPr>
          <w:color w:val="000000" w:themeColor="text1"/>
        </w:rPr>
      </w:pPr>
    </w:p>
    <w:p w14:paraId="6108CEDA" w14:textId="77777777" w:rsidR="007D3F5F" w:rsidRPr="00B81786" w:rsidRDefault="007D3F5F"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22" w:author="Janine Nel" w:date="2010-02-09T20:44:00Z" w:initials="Janine">
    <w:p w14:paraId="29F45E8F" w14:textId="77777777" w:rsidR="007D3F5F" w:rsidRDefault="007D3F5F" w:rsidP="00016BF7">
      <w:pPr>
        <w:pStyle w:val="CommentText"/>
      </w:pPr>
      <w:r>
        <w:rPr>
          <w:rStyle w:val="CommentReference"/>
        </w:rPr>
        <w:annotationRef/>
      </w:r>
    </w:p>
    <w:p w14:paraId="1EDC53DE" w14:textId="77777777" w:rsidR="007D3F5F" w:rsidRDefault="007D3F5F" w:rsidP="00016BF7">
      <w:pPr>
        <w:pStyle w:val="CommentText"/>
        <w:rPr>
          <w:color w:val="000000" w:themeColor="text1"/>
        </w:rPr>
      </w:pPr>
      <w:r w:rsidRPr="00A30BBF">
        <w:rPr>
          <w:color w:val="000000" w:themeColor="text1"/>
        </w:rPr>
        <w:t>The main flow of events covers what "normally" happens when the use case is performed.</w:t>
      </w:r>
    </w:p>
    <w:p w14:paraId="058A1CCE" w14:textId="77777777" w:rsidR="007D3F5F" w:rsidRDefault="007D3F5F" w:rsidP="00016BF7">
      <w:pPr>
        <w:pStyle w:val="CommentText"/>
        <w:rPr>
          <w:color w:val="000000" w:themeColor="text1"/>
        </w:rPr>
      </w:pPr>
    </w:p>
    <w:p w14:paraId="1E7FC44F" w14:textId="77777777" w:rsidR="007D3F5F" w:rsidRDefault="007D3F5F"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69ACA64" w14:textId="77777777" w:rsidR="007D3F5F" w:rsidRDefault="007D3F5F" w:rsidP="00016BF7">
      <w:pPr>
        <w:autoSpaceDE w:val="0"/>
        <w:autoSpaceDN w:val="0"/>
        <w:adjustRightInd w:val="0"/>
        <w:rPr>
          <w:rFonts w:cs="Arial"/>
          <w:sz w:val="18"/>
          <w:szCs w:val="18"/>
          <w:lang w:val="en-ZA" w:eastAsia="en-ZA"/>
        </w:rPr>
      </w:pPr>
    </w:p>
    <w:p w14:paraId="1B5320F1" w14:textId="77777777" w:rsidR="007D3F5F" w:rsidRPr="00A30BBF" w:rsidRDefault="007D3F5F"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23" w:author="Janine Nel" w:date="2010-02-09T20:33:00Z" w:initials="Janine">
    <w:p w14:paraId="5F238362" w14:textId="77777777" w:rsidR="007D3F5F" w:rsidRDefault="007D3F5F" w:rsidP="00016BF7">
      <w:pPr>
        <w:pStyle w:val="CommentText"/>
      </w:pPr>
      <w:r>
        <w:rPr>
          <w:rStyle w:val="CommentReference"/>
        </w:rPr>
        <w:annotationRef/>
      </w:r>
    </w:p>
    <w:p w14:paraId="70742B87" w14:textId="77777777" w:rsidR="007D3F5F" w:rsidRDefault="007D3F5F" w:rsidP="00016BF7">
      <w:pPr>
        <w:pStyle w:val="CommentText"/>
      </w:pPr>
      <w:r>
        <w:t>Must correspond with Business Use Case model</w:t>
      </w:r>
    </w:p>
  </w:comment>
  <w:comment w:id="24" w:author="Janine Nel" w:date="2010-02-09T20:02:00Z" w:initials="Janine">
    <w:p w14:paraId="33B6CD95" w14:textId="77777777" w:rsidR="007D3F5F" w:rsidRDefault="007D3F5F" w:rsidP="00016BF7">
      <w:pPr>
        <w:pStyle w:val="CommentText"/>
      </w:pPr>
      <w:r>
        <w:rPr>
          <w:rStyle w:val="CommentReference"/>
        </w:rPr>
        <w:annotationRef/>
      </w:r>
    </w:p>
    <w:p w14:paraId="06F9AA91" w14:textId="77777777" w:rsidR="007D3F5F" w:rsidRDefault="007D3F5F" w:rsidP="00016BF7">
      <w:pPr>
        <w:pStyle w:val="CommentText"/>
      </w:pPr>
      <w:r>
        <w:t>Identify the users/systems that initiate the use case</w:t>
      </w:r>
    </w:p>
  </w:comment>
  <w:comment w:id="25" w:author="Janine Nel" w:date="2010-02-09T20:03:00Z" w:initials="Janine">
    <w:p w14:paraId="3311438F" w14:textId="77777777" w:rsidR="007D3F5F" w:rsidRDefault="007D3F5F" w:rsidP="00016BF7">
      <w:pPr>
        <w:pStyle w:val="CommentText"/>
      </w:pPr>
      <w:r>
        <w:rPr>
          <w:rStyle w:val="CommentReference"/>
        </w:rPr>
        <w:annotationRef/>
      </w:r>
    </w:p>
    <w:p w14:paraId="38599858" w14:textId="77777777" w:rsidR="007D3F5F" w:rsidRDefault="007D3F5F" w:rsidP="00016BF7">
      <w:pPr>
        <w:pStyle w:val="CommentText"/>
      </w:pPr>
      <w:r>
        <w:t>List the users/systems that receive messages/report from the use case</w:t>
      </w:r>
    </w:p>
  </w:comment>
  <w:comment w:id="26" w:author="Janine Nel" w:date="2010-02-09T20:28:00Z" w:initials="Janine">
    <w:p w14:paraId="6036482D" w14:textId="77777777" w:rsidR="007D3F5F" w:rsidRDefault="007D3F5F" w:rsidP="00016BF7">
      <w:pPr>
        <w:pStyle w:val="CommentText"/>
      </w:pPr>
      <w:r>
        <w:rPr>
          <w:rStyle w:val="CommentReference"/>
        </w:rPr>
        <w:annotationRef/>
      </w:r>
    </w:p>
    <w:p w14:paraId="1D7BC8E1" w14:textId="77777777" w:rsidR="007D3F5F" w:rsidRPr="00002D9C" w:rsidRDefault="007D3F5F" w:rsidP="00016BF7">
      <w:pPr>
        <w:pStyle w:val="CommentText"/>
        <w:rPr>
          <w:rFonts w:cs="Arial"/>
        </w:rPr>
      </w:pPr>
      <w:r w:rsidRPr="00002D9C">
        <w:rPr>
          <w:rFonts w:cs="Arial"/>
          <w:szCs w:val="18"/>
          <w:lang w:val="en-ZA" w:eastAsia="en-ZA"/>
        </w:rPr>
        <w:t>Used to describe the overall intent of the use case.</w:t>
      </w:r>
    </w:p>
  </w:comment>
  <w:comment w:id="27" w:author="Janine Nel" w:date="2010-02-09T20:36:00Z" w:initials="Janine">
    <w:p w14:paraId="30D6341C" w14:textId="77777777" w:rsidR="007D3F5F" w:rsidRDefault="007D3F5F" w:rsidP="00016BF7">
      <w:pPr>
        <w:pStyle w:val="CommentText"/>
      </w:pPr>
      <w:r>
        <w:rPr>
          <w:rStyle w:val="CommentReference"/>
        </w:rPr>
        <w:annotationRef/>
      </w:r>
    </w:p>
    <w:p w14:paraId="2499DDE1" w14:textId="77777777" w:rsidR="007D3F5F" w:rsidRDefault="007D3F5F" w:rsidP="00016BF7">
      <w:pPr>
        <w:pStyle w:val="CommentText"/>
        <w:rPr>
          <w:color w:val="000000" w:themeColor="text1"/>
        </w:rPr>
      </w:pPr>
      <w:r w:rsidRPr="00B81786">
        <w:rPr>
          <w:color w:val="000000" w:themeColor="text1"/>
        </w:rPr>
        <w:t xml:space="preserve">List anything that must be complete prior to the initiation of the use case. </w:t>
      </w:r>
    </w:p>
    <w:p w14:paraId="3DE1D40F" w14:textId="77777777" w:rsidR="007D3F5F" w:rsidRDefault="007D3F5F" w:rsidP="00016BF7">
      <w:pPr>
        <w:pStyle w:val="CommentText"/>
        <w:rPr>
          <w:color w:val="000000" w:themeColor="text1"/>
        </w:rPr>
      </w:pPr>
    </w:p>
    <w:p w14:paraId="1B911CB1" w14:textId="77777777" w:rsidR="007D3F5F" w:rsidRDefault="007D3F5F" w:rsidP="00016BF7">
      <w:pPr>
        <w:pStyle w:val="CommentText"/>
      </w:pPr>
      <w:r w:rsidRPr="00B81786">
        <w:rPr>
          <w:color w:val="000000" w:themeColor="text1"/>
        </w:rPr>
        <w:t xml:space="preserve">For example, the user may be required to be logged </w:t>
      </w:r>
      <w:r>
        <w:rPr>
          <w:color w:val="000000" w:themeColor="text1"/>
        </w:rPr>
        <w:t>on</w:t>
      </w:r>
    </w:p>
  </w:comment>
  <w:comment w:id="28" w:author="Janine Nel" w:date="2010-02-09T20:37:00Z" w:initials="Janine">
    <w:p w14:paraId="29067297" w14:textId="77777777" w:rsidR="007D3F5F" w:rsidRDefault="007D3F5F" w:rsidP="00016BF7">
      <w:pPr>
        <w:pStyle w:val="CommentText"/>
      </w:pPr>
      <w:r>
        <w:rPr>
          <w:rStyle w:val="CommentReference"/>
        </w:rPr>
        <w:annotationRef/>
      </w:r>
    </w:p>
    <w:p w14:paraId="7766DED9" w14:textId="77777777" w:rsidR="007D3F5F" w:rsidRPr="00B81786" w:rsidRDefault="007D3F5F"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29" w:author="Janine Nel" w:date="2010-02-09T20:39:00Z" w:initials="Janine">
    <w:p w14:paraId="40801C6C" w14:textId="77777777" w:rsidR="007D3F5F" w:rsidRDefault="007D3F5F" w:rsidP="00016BF7">
      <w:pPr>
        <w:pStyle w:val="CommentText"/>
      </w:pPr>
      <w:r>
        <w:rPr>
          <w:rStyle w:val="CommentReference"/>
        </w:rPr>
        <w:annotationRef/>
      </w:r>
    </w:p>
    <w:p w14:paraId="0DCF432A" w14:textId="77777777" w:rsidR="007D3F5F" w:rsidRDefault="007D3F5F" w:rsidP="00016BF7">
      <w:pPr>
        <w:pStyle w:val="CommentText"/>
        <w:rPr>
          <w:color w:val="000000" w:themeColor="text1"/>
        </w:rPr>
      </w:pPr>
      <w:r w:rsidRPr="00B81786">
        <w:rPr>
          <w:color w:val="000000" w:themeColor="text1"/>
        </w:rPr>
        <w:t xml:space="preserve">List the end results expected by the user. </w:t>
      </w:r>
    </w:p>
    <w:p w14:paraId="63505342" w14:textId="77777777" w:rsidR="007D3F5F" w:rsidRDefault="007D3F5F" w:rsidP="00016BF7">
      <w:pPr>
        <w:pStyle w:val="CommentText"/>
        <w:rPr>
          <w:color w:val="000000" w:themeColor="text1"/>
        </w:rPr>
      </w:pPr>
    </w:p>
    <w:p w14:paraId="1B97033D" w14:textId="77777777" w:rsidR="007D3F5F" w:rsidRPr="00B81786" w:rsidRDefault="007D3F5F"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0" w:author="Janine Nel" w:date="2010-02-09T20:44:00Z" w:initials="Janine">
    <w:p w14:paraId="0B640318" w14:textId="77777777" w:rsidR="007D3F5F" w:rsidRDefault="007D3F5F" w:rsidP="00016BF7">
      <w:pPr>
        <w:pStyle w:val="CommentText"/>
      </w:pPr>
      <w:r>
        <w:rPr>
          <w:rStyle w:val="CommentReference"/>
        </w:rPr>
        <w:annotationRef/>
      </w:r>
    </w:p>
    <w:p w14:paraId="16D77195" w14:textId="77777777" w:rsidR="007D3F5F" w:rsidRDefault="007D3F5F" w:rsidP="00016BF7">
      <w:pPr>
        <w:pStyle w:val="CommentText"/>
        <w:rPr>
          <w:color w:val="000000" w:themeColor="text1"/>
        </w:rPr>
      </w:pPr>
      <w:r w:rsidRPr="00A30BBF">
        <w:rPr>
          <w:color w:val="000000" w:themeColor="text1"/>
        </w:rPr>
        <w:t>The main flow of events covers what "normally" happens when the use case is performed.</w:t>
      </w:r>
    </w:p>
    <w:p w14:paraId="622D2E01" w14:textId="77777777" w:rsidR="007D3F5F" w:rsidRDefault="007D3F5F" w:rsidP="00016BF7">
      <w:pPr>
        <w:pStyle w:val="CommentText"/>
        <w:rPr>
          <w:color w:val="000000" w:themeColor="text1"/>
        </w:rPr>
      </w:pPr>
    </w:p>
    <w:p w14:paraId="7A4AC423" w14:textId="77777777" w:rsidR="007D3F5F" w:rsidRDefault="007D3F5F"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1536283" w14:textId="77777777" w:rsidR="007D3F5F" w:rsidRDefault="007D3F5F" w:rsidP="00016BF7">
      <w:pPr>
        <w:autoSpaceDE w:val="0"/>
        <w:autoSpaceDN w:val="0"/>
        <w:adjustRightInd w:val="0"/>
        <w:rPr>
          <w:rFonts w:cs="Arial"/>
          <w:sz w:val="18"/>
          <w:szCs w:val="18"/>
          <w:lang w:val="en-ZA" w:eastAsia="en-ZA"/>
        </w:rPr>
      </w:pPr>
    </w:p>
    <w:p w14:paraId="16F6EF5E" w14:textId="77777777" w:rsidR="007D3F5F" w:rsidRPr="00A30BBF" w:rsidRDefault="007D3F5F"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31" w:author="Janine Nel" w:date="2010-02-09T20:33:00Z" w:initials="Janine">
    <w:p w14:paraId="1A49B055" w14:textId="77777777" w:rsidR="007D3F5F" w:rsidRDefault="007D3F5F" w:rsidP="00016BF7">
      <w:pPr>
        <w:pStyle w:val="CommentText"/>
      </w:pPr>
      <w:r>
        <w:rPr>
          <w:rStyle w:val="CommentReference"/>
        </w:rPr>
        <w:annotationRef/>
      </w:r>
    </w:p>
    <w:p w14:paraId="17FE75C9" w14:textId="77777777" w:rsidR="007D3F5F" w:rsidRDefault="007D3F5F" w:rsidP="00016BF7">
      <w:pPr>
        <w:pStyle w:val="CommentText"/>
      </w:pPr>
      <w:r>
        <w:t>Must correspond with Business Use Case model</w:t>
      </w:r>
    </w:p>
  </w:comment>
  <w:comment w:id="32" w:author="Janine Nel" w:date="2010-02-09T20:02:00Z" w:initials="Janine">
    <w:p w14:paraId="17F96FBF" w14:textId="77777777" w:rsidR="007D3F5F" w:rsidRDefault="007D3F5F" w:rsidP="00016BF7">
      <w:pPr>
        <w:pStyle w:val="CommentText"/>
      </w:pPr>
      <w:r>
        <w:rPr>
          <w:rStyle w:val="CommentReference"/>
        </w:rPr>
        <w:annotationRef/>
      </w:r>
    </w:p>
    <w:p w14:paraId="5740B00D" w14:textId="77777777" w:rsidR="007D3F5F" w:rsidRDefault="007D3F5F" w:rsidP="00016BF7">
      <w:pPr>
        <w:pStyle w:val="CommentText"/>
      </w:pPr>
      <w:r>
        <w:t>Identify the users/systems that initiate the use case</w:t>
      </w:r>
    </w:p>
  </w:comment>
  <w:comment w:id="33" w:author="Janine Nel" w:date="2010-02-09T20:03:00Z" w:initials="Janine">
    <w:p w14:paraId="67AECF5E" w14:textId="77777777" w:rsidR="007D3F5F" w:rsidRDefault="007D3F5F" w:rsidP="00016BF7">
      <w:pPr>
        <w:pStyle w:val="CommentText"/>
      </w:pPr>
      <w:r>
        <w:rPr>
          <w:rStyle w:val="CommentReference"/>
        </w:rPr>
        <w:annotationRef/>
      </w:r>
    </w:p>
    <w:p w14:paraId="38563186" w14:textId="77777777" w:rsidR="007D3F5F" w:rsidRDefault="007D3F5F" w:rsidP="00016BF7">
      <w:pPr>
        <w:pStyle w:val="CommentText"/>
      </w:pPr>
      <w:r>
        <w:t>List the users/systems that receive messages/report from the use case</w:t>
      </w:r>
    </w:p>
  </w:comment>
  <w:comment w:id="34" w:author="Janine Nel" w:date="2010-02-09T20:28:00Z" w:initials="Janine">
    <w:p w14:paraId="5DB6BC7E" w14:textId="77777777" w:rsidR="007D3F5F" w:rsidRDefault="007D3F5F" w:rsidP="00016BF7">
      <w:pPr>
        <w:pStyle w:val="CommentText"/>
      </w:pPr>
      <w:r>
        <w:rPr>
          <w:rStyle w:val="CommentReference"/>
        </w:rPr>
        <w:annotationRef/>
      </w:r>
    </w:p>
    <w:p w14:paraId="466A0D4F" w14:textId="77777777" w:rsidR="007D3F5F" w:rsidRPr="00002D9C" w:rsidRDefault="007D3F5F" w:rsidP="00016BF7">
      <w:pPr>
        <w:pStyle w:val="CommentText"/>
        <w:rPr>
          <w:rFonts w:cs="Arial"/>
        </w:rPr>
      </w:pPr>
      <w:r w:rsidRPr="00002D9C">
        <w:rPr>
          <w:rFonts w:cs="Arial"/>
          <w:szCs w:val="18"/>
          <w:lang w:val="en-ZA" w:eastAsia="en-ZA"/>
        </w:rPr>
        <w:t>Used to describe the overall intent of the use case.</w:t>
      </w:r>
    </w:p>
  </w:comment>
  <w:comment w:id="35" w:author="Janine Nel" w:date="2010-02-09T20:36:00Z" w:initials="Janine">
    <w:p w14:paraId="6D8D59E0" w14:textId="77777777" w:rsidR="007D3F5F" w:rsidRDefault="007D3F5F" w:rsidP="00016BF7">
      <w:pPr>
        <w:pStyle w:val="CommentText"/>
      </w:pPr>
      <w:r>
        <w:rPr>
          <w:rStyle w:val="CommentReference"/>
        </w:rPr>
        <w:annotationRef/>
      </w:r>
    </w:p>
    <w:p w14:paraId="62BDDFD5" w14:textId="77777777" w:rsidR="007D3F5F" w:rsidRDefault="007D3F5F" w:rsidP="00016BF7">
      <w:pPr>
        <w:pStyle w:val="CommentText"/>
        <w:rPr>
          <w:color w:val="000000" w:themeColor="text1"/>
        </w:rPr>
      </w:pPr>
      <w:r w:rsidRPr="00B81786">
        <w:rPr>
          <w:color w:val="000000" w:themeColor="text1"/>
        </w:rPr>
        <w:t xml:space="preserve">List anything that must be complete prior to the initiation of the use case. </w:t>
      </w:r>
    </w:p>
    <w:p w14:paraId="2940D927" w14:textId="77777777" w:rsidR="007D3F5F" w:rsidRDefault="007D3F5F" w:rsidP="00016BF7">
      <w:pPr>
        <w:pStyle w:val="CommentText"/>
        <w:rPr>
          <w:color w:val="000000" w:themeColor="text1"/>
        </w:rPr>
      </w:pPr>
    </w:p>
    <w:p w14:paraId="37D780CA" w14:textId="77777777" w:rsidR="007D3F5F" w:rsidRDefault="007D3F5F" w:rsidP="00016BF7">
      <w:pPr>
        <w:pStyle w:val="CommentText"/>
      </w:pPr>
      <w:r w:rsidRPr="00B81786">
        <w:rPr>
          <w:color w:val="000000" w:themeColor="text1"/>
        </w:rPr>
        <w:t xml:space="preserve">For example, the user may be required to be logged </w:t>
      </w:r>
      <w:r>
        <w:rPr>
          <w:color w:val="000000" w:themeColor="text1"/>
        </w:rPr>
        <w:t>on</w:t>
      </w:r>
    </w:p>
  </w:comment>
  <w:comment w:id="36" w:author="Janine Nel" w:date="2010-02-09T20:37:00Z" w:initials="Janine">
    <w:p w14:paraId="61749421" w14:textId="77777777" w:rsidR="007D3F5F" w:rsidRDefault="007D3F5F" w:rsidP="00016BF7">
      <w:pPr>
        <w:pStyle w:val="CommentText"/>
      </w:pPr>
      <w:r>
        <w:rPr>
          <w:rStyle w:val="CommentReference"/>
        </w:rPr>
        <w:annotationRef/>
      </w:r>
    </w:p>
    <w:p w14:paraId="5063B285" w14:textId="77777777" w:rsidR="007D3F5F" w:rsidRPr="00B81786" w:rsidRDefault="007D3F5F" w:rsidP="00016BF7">
      <w:pPr>
        <w:pStyle w:val="CommentText"/>
        <w:rPr>
          <w:color w:val="000000" w:themeColor="text1"/>
        </w:rPr>
      </w:pPr>
      <w:r w:rsidRPr="00B81786">
        <w:rPr>
          <w:color w:val="000000" w:themeColor="text1"/>
        </w:rPr>
        <w:t xml:space="preserve">List the </w:t>
      </w:r>
      <w:r>
        <w:rPr>
          <w:color w:val="000000" w:themeColor="text1"/>
        </w:rPr>
        <w:t>event / condition</w:t>
      </w:r>
      <w:r w:rsidRPr="00B81786">
        <w:rPr>
          <w:color w:val="000000" w:themeColor="text1"/>
        </w:rPr>
        <w:t xml:space="preserve"> that trigger the use case</w:t>
      </w:r>
    </w:p>
  </w:comment>
  <w:comment w:id="37" w:author="Janine Nel" w:date="2010-02-09T20:39:00Z" w:initials="Janine">
    <w:p w14:paraId="1BC46DD0" w14:textId="77777777" w:rsidR="007D3F5F" w:rsidRDefault="007D3F5F" w:rsidP="00016BF7">
      <w:pPr>
        <w:pStyle w:val="CommentText"/>
      </w:pPr>
      <w:r>
        <w:rPr>
          <w:rStyle w:val="CommentReference"/>
        </w:rPr>
        <w:annotationRef/>
      </w:r>
    </w:p>
    <w:p w14:paraId="59B581B4" w14:textId="77777777" w:rsidR="007D3F5F" w:rsidRDefault="007D3F5F" w:rsidP="00016BF7">
      <w:pPr>
        <w:pStyle w:val="CommentText"/>
        <w:rPr>
          <w:color w:val="000000" w:themeColor="text1"/>
        </w:rPr>
      </w:pPr>
      <w:r w:rsidRPr="00B81786">
        <w:rPr>
          <w:color w:val="000000" w:themeColor="text1"/>
        </w:rPr>
        <w:t xml:space="preserve">List the end results expected by the user. </w:t>
      </w:r>
    </w:p>
    <w:p w14:paraId="233DB8A0" w14:textId="77777777" w:rsidR="007D3F5F" w:rsidRDefault="007D3F5F" w:rsidP="00016BF7">
      <w:pPr>
        <w:pStyle w:val="CommentText"/>
        <w:rPr>
          <w:color w:val="000000" w:themeColor="text1"/>
        </w:rPr>
      </w:pPr>
    </w:p>
    <w:p w14:paraId="11E08AA0" w14:textId="77777777" w:rsidR="007D3F5F" w:rsidRPr="00B81786" w:rsidRDefault="007D3F5F" w:rsidP="00016BF7">
      <w:pPr>
        <w:pStyle w:val="CommentText"/>
        <w:rPr>
          <w:color w:val="000000" w:themeColor="text1"/>
        </w:rPr>
      </w:pPr>
      <w:r w:rsidRPr="00B81786">
        <w:rPr>
          <w:color w:val="000000" w:themeColor="text1"/>
        </w:rPr>
        <w:t xml:space="preserve">For example, </w:t>
      </w:r>
      <w:proofErr w:type="gramStart"/>
      <w:r>
        <w:rPr>
          <w:color w:val="000000" w:themeColor="text1"/>
        </w:rPr>
        <w:t>An</w:t>
      </w:r>
      <w:proofErr w:type="gramEnd"/>
      <w:r>
        <w:rPr>
          <w:color w:val="000000" w:themeColor="text1"/>
        </w:rPr>
        <w:t xml:space="preserve"> order is created</w:t>
      </w:r>
    </w:p>
  </w:comment>
  <w:comment w:id="38" w:author="Janine Nel" w:date="2010-02-09T20:44:00Z" w:initials="Janine">
    <w:p w14:paraId="6E32CDF3" w14:textId="77777777" w:rsidR="007D3F5F" w:rsidRDefault="007D3F5F" w:rsidP="00016BF7">
      <w:pPr>
        <w:pStyle w:val="CommentText"/>
      </w:pPr>
      <w:r>
        <w:rPr>
          <w:rStyle w:val="CommentReference"/>
        </w:rPr>
        <w:annotationRef/>
      </w:r>
    </w:p>
    <w:p w14:paraId="2E13DB77" w14:textId="77777777" w:rsidR="007D3F5F" w:rsidRDefault="007D3F5F" w:rsidP="00016BF7">
      <w:pPr>
        <w:pStyle w:val="CommentText"/>
        <w:rPr>
          <w:color w:val="000000" w:themeColor="text1"/>
        </w:rPr>
      </w:pPr>
      <w:r w:rsidRPr="00A30BBF">
        <w:rPr>
          <w:color w:val="000000" w:themeColor="text1"/>
        </w:rPr>
        <w:t>The main flow of events covers what "normally" happens when the use case is performed.</w:t>
      </w:r>
    </w:p>
    <w:p w14:paraId="4AD72531" w14:textId="77777777" w:rsidR="007D3F5F" w:rsidRDefault="007D3F5F" w:rsidP="00016BF7">
      <w:pPr>
        <w:pStyle w:val="CommentText"/>
        <w:rPr>
          <w:color w:val="000000" w:themeColor="text1"/>
        </w:rPr>
      </w:pPr>
    </w:p>
    <w:p w14:paraId="3ABAB526" w14:textId="77777777" w:rsidR="007D3F5F" w:rsidRDefault="007D3F5F" w:rsidP="00016BF7">
      <w:pPr>
        <w:autoSpaceDE w:val="0"/>
        <w:autoSpaceDN w:val="0"/>
        <w:adjustRightInd w:val="0"/>
        <w:rPr>
          <w:rFonts w:cs="Arial"/>
          <w:sz w:val="18"/>
          <w:szCs w:val="18"/>
          <w:lang w:val="en-ZA" w:eastAsia="en-ZA"/>
        </w:rPr>
      </w:pPr>
      <w:r w:rsidRPr="00E04A11">
        <w:rPr>
          <w:rFonts w:cs="Arial"/>
          <w:sz w:val="18"/>
          <w:szCs w:val="18"/>
          <w:lang w:val="en-ZA" w:eastAsia="en-ZA"/>
        </w:rPr>
        <w:t>The basic flow is often represented as a</w:t>
      </w:r>
      <w:r>
        <w:rPr>
          <w:rFonts w:cs="Arial"/>
          <w:sz w:val="18"/>
          <w:szCs w:val="18"/>
          <w:lang w:val="en-ZA" w:eastAsia="en-ZA"/>
        </w:rPr>
        <w:t xml:space="preserve"> </w:t>
      </w:r>
      <w:r w:rsidRPr="00E04A11">
        <w:rPr>
          <w:rFonts w:cs="Arial"/>
          <w:sz w:val="18"/>
          <w:szCs w:val="18"/>
          <w:lang w:val="en-ZA" w:eastAsia="en-ZA"/>
        </w:rPr>
        <w:t>numbered list that describes the interaction between an</w:t>
      </w:r>
      <w:r>
        <w:rPr>
          <w:rFonts w:cs="Arial"/>
          <w:sz w:val="18"/>
          <w:szCs w:val="18"/>
          <w:lang w:val="en-ZA" w:eastAsia="en-ZA"/>
        </w:rPr>
        <w:t xml:space="preserve"> </w:t>
      </w:r>
      <w:r w:rsidRPr="00E04A11">
        <w:rPr>
          <w:rFonts w:cs="Arial"/>
          <w:sz w:val="18"/>
          <w:szCs w:val="18"/>
          <w:lang w:val="en-ZA" w:eastAsia="en-ZA"/>
        </w:rPr>
        <w:t>actor and the system. Decision points in the basic flow</w:t>
      </w:r>
      <w:r>
        <w:rPr>
          <w:rFonts w:cs="Arial"/>
          <w:sz w:val="18"/>
          <w:szCs w:val="18"/>
          <w:lang w:val="en-ZA" w:eastAsia="en-ZA"/>
        </w:rPr>
        <w:t xml:space="preserve"> </w:t>
      </w:r>
      <w:r w:rsidRPr="00E04A11">
        <w:rPr>
          <w:rFonts w:cs="Arial"/>
          <w:sz w:val="18"/>
          <w:szCs w:val="18"/>
          <w:lang w:val="en-ZA" w:eastAsia="en-ZA"/>
        </w:rPr>
        <w:t>branch off to alternate flows.</w:t>
      </w:r>
    </w:p>
    <w:p w14:paraId="27C43F4F" w14:textId="77777777" w:rsidR="007D3F5F" w:rsidRDefault="007D3F5F" w:rsidP="00016BF7">
      <w:pPr>
        <w:autoSpaceDE w:val="0"/>
        <w:autoSpaceDN w:val="0"/>
        <w:adjustRightInd w:val="0"/>
        <w:rPr>
          <w:rFonts w:cs="Arial"/>
          <w:sz w:val="18"/>
          <w:szCs w:val="18"/>
          <w:lang w:val="en-ZA" w:eastAsia="en-ZA"/>
        </w:rPr>
      </w:pPr>
    </w:p>
    <w:p w14:paraId="2EBD7EA2" w14:textId="77777777" w:rsidR="007D3F5F" w:rsidRPr="00A30BBF" w:rsidRDefault="007D3F5F" w:rsidP="00016BF7">
      <w:pPr>
        <w:autoSpaceDE w:val="0"/>
        <w:autoSpaceDN w:val="0"/>
        <w:adjustRightInd w:val="0"/>
        <w:rPr>
          <w:color w:val="000000" w:themeColor="text1"/>
        </w:rPr>
      </w:pPr>
      <w:r w:rsidRPr="00E04A11">
        <w:rPr>
          <w:rFonts w:cs="Arial"/>
          <w:b/>
          <w:sz w:val="18"/>
          <w:szCs w:val="18"/>
          <w:lang w:val="en-ZA" w:eastAsia="en-ZA"/>
        </w:rPr>
        <w:t xml:space="preserve">Note: </w:t>
      </w:r>
      <w:r>
        <w:rPr>
          <w:rFonts w:cs="Arial"/>
          <w:sz w:val="18"/>
          <w:szCs w:val="18"/>
          <w:lang w:val="en-ZA" w:eastAsia="en-ZA"/>
        </w:rPr>
        <w:t xml:space="preserve">Alternate Flows will be described </w:t>
      </w:r>
      <w:r w:rsidRPr="00212175">
        <w:rPr>
          <w:rFonts w:cs="Arial"/>
          <w:sz w:val="18"/>
          <w:szCs w:val="18"/>
          <w:u w:val="single"/>
          <w:lang w:val="en-ZA" w:eastAsia="en-ZA"/>
        </w:rPr>
        <w:t>during Analysis &amp; Design</w:t>
      </w:r>
      <w:r>
        <w:rPr>
          <w:rFonts w:cs="Arial"/>
          <w:sz w:val="18"/>
          <w:szCs w:val="18"/>
          <w:lang w:val="en-ZA" w:eastAsia="en-ZA"/>
        </w:rPr>
        <w:t xml:space="preserve">.  Alternate Flows </w:t>
      </w:r>
      <w:r>
        <w:rPr>
          <w:rFonts w:ascii="Birka" w:hAnsi="Birka" w:cs="Birka"/>
          <w:sz w:val="18"/>
          <w:szCs w:val="18"/>
          <w:lang w:val="en-ZA" w:eastAsia="en-ZA"/>
        </w:rPr>
        <w:t xml:space="preserve">capture variations to the basic flows, such as user decisions or error conditions. There are typically multiple alternate flows in a single use case. Some alternate flows </w:t>
      </w:r>
      <w:proofErr w:type="spellStart"/>
      <w:r>
        <w:rPr>
          <w:rFonts w:ascii="Birka" w:hAnsi="Birka" w:cs="Birka"/>
          <w:sz w:val="18"/>
          <w:szCs w:val="18"/>
          <w:lang w:val="en-ZA" w:eastAsia="en-ZA"/>
        </w:rPr>
        <w:t>rejoin</w:t>
      </w:r>
      <w:proofErr w:type="spellEnd"/>
      <w:r>
        <w:rPr>
          <w:rFonts w:ascii="Birka" w:hAnsi="Birka" w:cs="Birka"/>
          <w:sz w:val="18"/>
          <w:szCs w:val="18"/>
          <w:lang w:val="en-ZA" w:eastAsia="en-ZA"/>
        </w:rPr>
        <w:t xml:space="preserve"> the basic flow at a specified point, while others terminate the use case.</w:t>
      </w:r>
    </w:p>
  </w:comment>
  <w:comment w:id="42" w:author="Janine Nel" w:date="2010-02-09T19:35:00Z" w:initials="Janine">
    <w:p w14:paraId="4B4CDFC6" w14:textId="77777777" w:rsidR="007D3F5F" w:rsidRDefault="007D3F5F">
      <w:pPr>
        <w:pStyle w:val="CommentText"/>
      </w:pPr>
      <w:r>
        <w:rPr>
          <w:rStyle w:val="CommentReference"/>
        </w:rPr>
        <w:annotationRef/>
      </w:r>
    </w:p>
    <w:p w14:paraId="5F31835F" w14:textId="41589457" w:rsidR="007D3F5F" w:rsidRPr="00E2285F" w:rsidRDefault="007D3F5F" w:rsidP="00402165">
      <w:pPr>
        <w:pStyle w:val="BodyText2"/>
        <w:ind w:left="34"/>
        <w:rPr>
          <w:b/>
        </w:rPr>
      </w:pPr>
      <w:r w:rsidRPr="00E2285F">
        <w:t xml:space="preserve">Interface requirements define how the product interfaces with the users.  We must define the ‘look and feel’ of the GUI. </w:t>
      </w:r>
      <w:r w:rsidRPr="00E2285F">
        <w:rPr>
          <w:lang w:val="en-ZA"/>
        </w:rPr>
        <w:t>Specific</w:t>
      </w:r>
      <w:r w:rsidRPr="00E2285F">
        <w:t xml:space="preserve"> usability and user experience goals need to be identifi</w:t>
      </w:r>
      <w:r>
        <w:t>ed and clearly documented</w:t>
      </w:r>
      <w:r w:rsidRPr="00E2285F">
        <w:t xml:space="preserve">. </w:t>
      </w:r>
    </w:p>
    <w:p w14:paraId="0989C88E" w14:textId="77777777" w:rsidR="007D3F5F" w:rsidRPr="00E2285F" w:rsidRDefault="007D3F5F" w:rsidP="00402165">
      <w:pPr>
        <w:pStyle w:val="BodyText2"/>
        <w:ind w:left="34"/>
        <w:rPr>
          <w:b/>
        </w:rPr>
      </w:pPr>
    </w:p>
    <w:p w14:paraId="05DF986D" w14:textId="77777777" w:rsidR="007D3F5F" w:rsidRPr="00E2285F" w:rsidRDefault="007D3F5F" w:rsidP="00402165">
      <w:pPr>
        <w:pStyle w:val="BodyText2"/>
        <w:ind w:left="34"/>
        <w:rPr>
          <w:b/>
        </w:rPr>
      </w:pPr>
      <w:r w:rsidRPr="00E2285F">
        <w:t>Examples of usability goals are:</w:t>
      </w:r>
    </w:p>
    <w:p w14:paraId="6DE740D9"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Effective to use</w:t>
      </w:r>
      <w:r w:rsidRPr="00E2285F">
        <w:rPr>
          <w:lang w:val="en-ZA"/>
        </w:rPr>
        <w:t xml:space="preserve"> (effectiveness),</w:t>
      </w:r>
    </w:p>
    <w:p w14:paraId="5BAFA7F6"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Efficient to use</w:t>
      </w:r>
      <w:r w:rsidRPr="00E2285F">
        <w:rPr>
          <w:lang w:val="en-ZA"/>
        </w:rPr>
        <w:t xml:space="preserve"> (efficiency),</w:t>
      </w:r>
    </w:p>
    <w:p w14:paraId="7CCB6E31"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Safe to use</w:t>
      </w:r>
      <w:r w:rsidRPr="00E2285F">
        <w:rPr>
          <w:lang w:val="en-ZA"/>
        </w:rPr>
        <w:t xml:space="preserve"> (safety),</w:t>
      </w:r>
    </w:p>
    <w:p w14:paraId="234F483C"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Have good utility</w:t>
      </w:r>
      <w:r w:rsidRPr="00E2285F">
        <w:rPr>
          <w:lang w:val="en-ZA"/>
        </w:rPr>
        <w:t xml:space="preserve"> (utility),</w:t>
      </w:r>
    </w:p>
    <w:p w14:paraId="3392F825"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Easy to learn</w:t>
      </w:r>
      <w:r w:rsidRPr="00E2285F">
        <w:rPr>
          <w:lang w:val="en-ZA"/>
        </w:rPr>
        <w:t xml:space="preserve"> (learn ability), and</w:t>
      </w:r>
    </w:p>
    <w:p w14:paraId="28466ED2" w14:textId="77777777" w:rsidR="007D3F5F" w:rsidRPr="00E2285F" w:rsidRDefault="007D3F5F" w:rsidP="00546ECF">
      <w:pPr>
        <w:pStyle w:val="BodyText2"/>
        <w:numPr>
          <w:ilvl w:val="0"/>
          <w:numId w:val="8"/>
        </w:numPr>
        <w:tabs>
          <w:tab w:val="left" w:pos="540"/>
        </w:tabs>
        <w:spacing w:after="0" w:line="280" w:lineRule="atLeast"/>
        <w:jc w:val="both"/>
        <w:rPr>
          <w:b/>
        </w:rPr>
      </w:pPr>
      <w:r w:rsidRPr="00E2285F">
        <w:t>Easy to remember how to</w:t>
      </w:r>
      <w:r w:rsidRPr="00E2285F">
        <w:rPr>
          <w:lang w:val="en-ZA"/>
        </w:rPr>
        <w:t xml:space="preserve"> </w:t>
      </w:r>
      <w:r w:rsidRPr="00E2285F">
        <w:t>use</w:t>
      </w:r>
      <w:r w:rsidRPr="00E2285F">
        <w:rPr>
          <w:lang w:val="en-ZA"/>
        </w:rPr>
        <w:t xml:space="preserve"> (memorability).</w:t>
      </w:r>
    </w:p>
    <w:p w14:paraId="31163DCA" w14:textId="77777777" w:rsidR="007D3F5F" w:rsidRPr="00E2285F" w:rsidRDefault="007D3F5F" w:rsidP="00402165">
      <w:pPr>
        <w:pStyle w:val="BodyText2"/>
        <w:ind w:left="34"/>
        <w:rPr>
          <w:b/>
        </w:rPr>
      </w:pPr>
    </w:p>
    <w:p w14:paraId="3D4D3D82" w14:textId="77777777" w:rsidR="007D3F5F" w:rsidRPr="00E2285F" w:rsidRDefault="007D3F5F" w:rsidP="00402165">
      <w:pPr>
        <w:pStyle w:val="BodyText2"/>
        <w:ind w:left="34"/>
        <w:rPr>
          <w:b/>
        </w:rPr>
      </w:pPr>
      <w:r w:rsidRPr="00E2285F">
        <w:t xml:space="preserve">Examples of user experience goals are: </w:t>
      </w:r>
    </w:p>
    <w:p w14:paraId="573D76DF" w14:textId="77777777" w:rsidR="007D3F5F" w:rsidRPr="00E2285F" w:rsidRDefault="007D3F5F" w:rsidP="00402165">
      <w:pPr>
        <w:pStyle w:val="BodyText2"/>
        <w:spacing w:after="0" w:line="280" w:lineRule="atLeast"/>
        <w:ind w:left="34"/>
        <w:jc w:val="both"/>
        <w:rPr>
          <w:b/>
          <w:lang w:val="en-ZA"/>
        </w:rPr>
      </w:pPr>
      <w:r w:rsidRPr="00E2285F">
        <w:t xml:space="preserve">Satisfying, enjoyable, fun, entertaining, helpful, motivating, aesthetically pleasing, </w:t>
      </w:r>
      <w:r w:rsidRPr="00E2285F">
        <w:rPr>
          <w:lang w:val="en-ZA"/>
        </w:rPr>
        <w:t>etc</w:t>
      </w:r>
    </w:p>
    <w:p w14:paraId="6C063043" w14:textId="77777777" w:rsidR="007D3F5F" w:rsidRPr="00E2285F" w:rsidRDefault="007D3F5F" w:rsidP="00402165">
      <w:pPr>
        <w:pStyle w:val="BodyText2"/>
        <w:ind w:left="34"/>
        <w:rPr>
          <w:b/>
        </w:rPr>
      </w:pPr>
    </w:p>
    <w:p w14:paraId="44765FB8" w14:textId="77777777" w:rsidR="007D3F5F" w:rsidRPr="00E2285F" w:rsidRDefault="007D3F5F" w:rsidP="00402165">
      <w:pPr>
        <w:pStyle w:val="BodyText2"/>
        <w:ind w:left="34"/>
        <w:rPr>
          <w:b/>
        </w:rPr>
      </w:pPr>
      <w:r w:rsidRPr="00E2285F">
        <w:t>The User requirements must also be identified. These can include:</w:t>
      </w:r>
    </w:p>
    <w:p w14:paraId="0C42E68C" w14:textId="77777777" w:rsidR="007D3F5F" w:rsidRPr="00E2285F" w:rsidRDefault="007D3F5F" w:rsidP="00546ECF">
      <w:pPr>
        <w:pStyle w:val="BodyText2"/>
        <w:numPr>
          <w:ilvl w:val="0"/>
          <w:numId w:val="9"/>
        </w:numPr>
        <w:tabs>
          <w:tab w:val="left" w:pos="540"/>
        </w:tabs>
        <w:spacing w:after="0" w:line="280" w:lineRule="atLeast"/>
        <w:jc w:val="both"/>
        <w:rPr>
          <w:b/>
        </w:rPr>
      </w:pPr>
      <w:r w:rsidRPr="00E2285F">
        <w:t>Characteristics: ability, background, attitude to computers,</w:t>
      </w:r>
    </w:p>
    <w:p w14:paraId="7D932E05" w14:textId="77777777" w:rsidR="007D3F5F" w:rsidRPr="00E2285F" w:rsidRDefault="007D3F5F" w:rsidP="00546ECF">
      <w:pPr>
        <w:pStyle w:val="BodyText2"/>
        <w:numPr>
          <w:ilvl w:val="0"/>
          <w:numId w:val="9"/>
        </w:numPr>
        <w:tabs>
          <w:tab w:val="left" w:pos="540"/>
        </w:tabs>
        <w:spacing w:after="0" w:line="280" w:lineRule="atLeast"/>
        <w:jc w:val="both"/>
        <w:rPr>
          <w:b/>
        </w:rPr>
      </w:pPr>
      <w:r w:rsidRPr="00E2285F">
        <w:t>System use: novice, expert, casual, frequent,</w:t>
      </w:r>
    </w:p>
    <w:p w14:paraId="1259799E" w14:textId="77777777" w:rsidR="007D3F5F" w:rsidRPr="00E2285F" w:rsidRDefault="007D3F5F" w:rsidP="00546ECF">
      <w:pPr>
        <w:pStyle w:val="BodyText2"/>
        <w:numPr>
          <w:ilvl w:val="0"/>
          <w:numId w:val="9"/>
        </w:numPr>
        <w:tabs>
          <w:tab w:val="left" w:pos="540"/>
        </w:tabs>
        <w:spacing w:after="0" w:line="280" w:lineRule="atLeast"/>
        <w:jc w:val="both"/>
        <w:rPr>
          <w:b/>
        </w:rPr>
      </w:pPr>
      <w:r w:rsidRPr="00E2285F">
        <w:t>Novice: step-by-step (prompted), constrained, clear information,</w:t>
      </w:r>
    </w:p>
    <w:p w14:paraId="0D9B695C" w14:textId="77777777" w:rsidR="007D3F5F" w:rsidRPr="00E2285F" w:rsidRDefault="007D3F5F" w:rsidP="00546ECF">
      <w:pPr>
        <w:pStyle w:val="BodyText2"/>
        <w:numPr>
          <w:ilvl w:val="0"/>
          <w:numId w:val="9"/>
        </w:numPr>
        <w:tabs>
          <w:tab w:val="left" w:pos="540"/>
        </w:tabs>
        <w:spacing w:after="0" w:line="280" w:lineRule="atLeast"/>
        <w:jc w:val="both"/>
        <w:rPr>
          <w:b/>
        </w:rPr>
      </w:pPr>
      <w:r w:rsidRPr="00E2285F">
        <w:t>Expert: flexibility, access/power,</w:t>
      </w:r>
    </w:p>
    <w:p w14:paraId="1E25A26D" w14:textId="77777777" w:rsidR="007D3F5F" w:rsidRPr="00402165" w:rsidRDefault="007D3F5F" w:rsidP="00546ECF">
      <w:pPr>
        <w:pStyle w:val="BodyText2"/>
        <w:numPr>
          <w:ilvl w:val="0"/>
          <w:numId w:val="9"/>
        </w:numPr>
        <w:tabs>
          <w:tab w:val="left" w:pos="540"/>
        </w:tabs>
        <w:spacing w:after="0" w:line="280" w:lineRule="atLeast"/>
        <w:jc w:val="both"/>
        <w:rPr>
          <w:b/>
        </w:rPr>
      </w:pPr>
      <w:r w:rsidRPr="00E2285F">
        <w:t>Frequent: short cuts, and</w:t>
      </w:r>
    </w:p>
    <w:p w14:paraId="24D4E553" w14:textId="77777777" w:rsidR="007D3F5F" w:rsidRPr="00402165" w:rsidRDefault="007D3F5F" w:rsidP="00546ECF">
      <w:pPr>
        <w:pStyle w:val="BodyText2"/>
        <w:numPr>
          <w:ilvl w:val="0"/>
          <w:numId w:val="9"/>
        </w:numPr>
        <w:tabs>
          <w:tab w:val="left" w:pos="540"/>
        </w:tabs>
        <w:spacing w:after="0" w:line="280" w:lineRule="atLeast"/>
        <w:jc w:val="both"/>
        <w:rPr>
          <w:b/>
        </w:rPr>
      </w:pPr>
      <w:r w:rsidRPr="00E2285F">
        <w:t>Casual/infrequent: clear instructions, e.g. menu paths</w:t>
      </w:r>
    </w:p>
  </w:comment>
  <w:comment w:id="44" w:author="Janine Nel" w:date="2010-02-09T19:35:00Z" w:initials="Janine">
    <w:p w14:paraId="2C1CEC18" w14:textId="77777777" w:rsidR="007D3F5F" w:rsidRDefault="007D3F5F" w:rsidP="009F3F61">
      <w:pPr>
        <w:pStyle w:val="CommentText"/>
      </w:pPr>
      <w:r>
        <w:rPr>
          <w:rStyle w:val="CommentReference"/>
        </w:rPr>
        <w:annotationRef/>
      </w:r>
    </w:p>
    <w:p w14:paraId="6C9A0CEA" w14:textId="77777777" w:rsidR="007D3F5F" w:rsidRDefault="007D3F5F" w:rsidP="009F3F61">
      <w:pPr>
        <w:pStyle w:val="CommentText"/>
      </w:pPr>
      <w:r w:rsidRPr="00E2285F">
        <w:t xml:space="preserve">Performance requirements specify the speed/response time at which various tasks </w:t>
      </w:r>
      <w:proofErr w:type="gramStart"/>
      <w:r w:rsidRPr="00E2285F">
        <w:t>have to</w:t>
      </w:r>
      <w:proofErr w:type="gramEnd"/>
      <w:r w:rsidRPr="00E2285F">
        <w:t xml:space="preserve"> be accomplished. Can also include other constraints </w:t>
      </w:r>
      <w:proofErr w:type="gramStart"/>
      <w:r w:rsidRPr="00E2285F">
        <w:t>with regard to</w:t>
      </w:r>
      <w:proofErr w:type="gramEnd"/>
      <w:r w:rsidRPr="00E2285F">
        <w:t xml:space="preserve"> system’s reliability, availability, throughput etc.</w:t>
      </w:r>
    </w:p>
  </w:comment>
  <w:comment w:id="46" w:author="Janine Nel" w:date="2010-02-09T19:42:00Z" w:initials="Janine">
    <w:p w14:paraId="6CEE4FB0" w14:textId="77777777" w:rsidR="007D3F5F" w:rsidRDefault="007D3F5F" w:rsidP="009F3F61">
      <w:pPr>
        <w:pStyle w:val="CommentText"/>
      </w:pPr>
      <w:r>
        <w:rPr>
          <w:rStyle w:val="CommentReference"/>
        </w:rPr>
        <w:annotationRef/>
      </w:r>
    </w:p>
    <w:p w14:paraId="0D73F552" w14:textId="77777777" w:rsidR="007D3F5F" w:rsidRDefault="007D3F5F" w:rsidP="009F3F61">
      <w:pPr>
        <w:pStyle w:val="CommentText"/>
      </w:pPr>
      <w:r w:rsidRPr="00E2285F">
        <w:t>Describe users’ access privileges to the information under the system’s control. Users can be given restricted access to data and/or restricted rights to execute certain operations on data.</w:t>
      </w:r>
      <w:r>
        <w:t xml:space="preserve"> W</w:t>
      </w:r>
      <w:r w:rsidRPr="00B76273">
        <w:rPr>
          <w:color w:val="000000" w:themeColor="text1"/>
        </w:rPr>
        <w:t xml:space="preserve">ho should be allowed to see and update what type of </w:t>
      </w:r>
      <w:proofErr w:type="gramStart"/>
      <w:r w:rsidRPr="00B76273">
        <w:rPr>
          <w:color w:val="000000" w:themeColor="text1"/>
        </w:rPr>
        <w:t>data.</w:t>
      </w:r>
      <w:proofErr w:type="gramEnd"/>
    </w:p>
  </w:comment>
  <w:comment w:id="48" w:author="Janine Nel" w:date="2010-02-09T19:36:00Z" w:initials="Janine">
    <w:p w14:paraId="3497114C" w14:textId="77777777" w:rsidR="007D3F5F" w:rsidRDefault="007D3F5F" w:rsidP="009F3F61">
      <w:pPr>
        <w:pStyle w:val="CommentText"/>
      </w:pPr>
      <w:r>
        <w:rPr>
          <w:rStyle w:val="CommentReference"/>
        </w:rPr>
        <w:annotationRef/>
      </w:r>
      <w:r w:rsidRPr="00E2285F">
        <w:t>Operational requirements determine the hardware/software environment, in which the system will operate.</w:t>
      </w:r>
    </w:p>
  </w:comment>
  <w:comment w:id="50" w:author="Janine Nel" w:date="2010-02-09T19:30:00Z" w:initials="Janine">
    <w:p w14:paraId="466A29BC" w14:textId="77777777" w:rsidR="007D3F5F" w:rsidRDefault="007D3F5F">
      <w:pPr>
        <w:pStyle w:val="CommentText"/>
      </w:pPr>
      <w:r>
        <w:rPr>
          <w:rStyle w:val="CommentReference"/>
        </w:rPr>
        <w:annotationRef/>
      </w:r>
    </w:p>
    <w:p w14:paraId="71CFEEBB" w14:textId="77777777" w:rsidR="007D3F5F" w:rsidRPr="0031121D" w:rsidRDefault="007D3F5F" w:rsidP="002B438E">
      <w:pPr>
        <w:spacing w:line="280" w:lineRule="atLeast"/>
        <w:ind w:left="19" w:hanging="19"/>
        <w:rPr>
          <w:b/>
        </w:rPr>
      </w:pPr>
      <w:r w:rsidRPr="0031121D">
        <w:t>Data requirements can be modeled with a Data Model. This is a list of relevant business entities about which we need to capture and store data. It must be:</w:t>
      </w:r>
    </w:p>
    <w:p w14:paraId="5106692E" w14:textId="77777777" w:rsidR="007D3F5F" w:rsidRPr="002B438E" w:rsidRDefault="007D3F5F" w:rsidP="00546ECF">
      <w:pPr>
        <w:pStyle w:val="ListParagraph"/>
        <w:numPr>
          <w:ilvl w:val="0"/>
          <w:numId w:val="7"/>
        </w:numPr>
        <w:tabs>
          <w:tab w:val="num" w:pos="1517"/>
        </w:tabs>
        <w:spacing w:line="280" w:lineRule="atLeast"/>
        <w:jc w:val="both"/>
        <w:rPr>
          <w:b/>
        </w:rPr>
      </w:pPr>
      <w:r w:rsidRPr="0031121D">
        <w:t>Independent of technology,</w:t>
      </w:r>
    </w:p>
    <w:p w14:paraId="7DFDDD41" w14:textId="77777777" w:rsidR="007D3F5F" w:rsidRPr="002B438E" w:rsidRDefault="007D3F5F" w:rsidP="00546ECF">
      <w:pPr>
        <w:pStyle w:val="ListParagraph"/>
        <w:numPr>
          <w:ilvl w:val="0"/>
          <w:numId w:val="7"/>
        </w:numPr>
        <w:tabs>
          <w:tab w:val="num" w:pos="1517"/>
        </w:tabs>
        <w:spacing w:line="280" w:lineRule="atLeast"/>
        <w:jc w:val="both"/>
        <w:rPr>
          <w:b/>
        </w:rPr>
      </w:pPr>
      <w:r w:rsidRPr="0031121D">
        <w:t>A logical system model i.e. not the technical solution or file layout (class diagram NOT required at this stage), and</w:t>
      </w:r>
    </w:p>
    <w:p w14:paraId="0B4390EB" w14:textId="41153147" w:rsidR="007D3F5F" w:rsidRDefault="007D3F5F" w:rsidP="002B438E">
      <w:pPr>
        <w:pStyle w:val="CommentText"/>
      </w:pPr>
    </w:p>
  </w:comment>
  <w:comment w:id="51" w:author="Janine Nel" w:date="2010-02-09T19:38:00Z" w:initials="Janine">
    <w:p w14:paraId="3A1B4410" w14:textId="77777777" w:rsidR="007D3F5F" w:rsidRDefault="007D3F5F">
      <w:pPr>
        <w:pStyle w:val="CommentText"/>
      </w:pPr>
      <w:r>
        <w:rPr>
          <w:rStyle w:val="CommentReference"/>
        </w:rPr>
        <w:annotationRef/>
      </w:r>
    </w:p>
    <w:p w14:paraId="430EF899" w14:textId="3343C77E" w:rsidR="007D3F5F" w:rsidRDefault="007D3F5F">
      <w:pPr>
        <w:pStyle w:val="CommentText"/>
      </w:pPr>
      <w:r>
        <w:t>Entity / Class Name i.e. Student, Employee, Book</w:t>
      </w:r>
    </w:p>
  </w:comment>
  <w:comment w:id="52" w:author="Nel, Janine (Ms) (Summerstrand Campus South)" w:date="2018-02-20T09:24:00Z" w:initials="NJ((CS">
    <w:p w14:paraId="2655ECD8" w14:textId="77777777" w:rsidR="007D3F5F" w:rsidRDefault="007D3F5F">
      <w:pPr>
        <w:pStyle w:val="CommentText"/>
        <w:rPr>
          <w:rFonts w:cs="Arial"/>
          <w:sz w:val="22"/>
          <w:szCs w:val="22"/>
        </w:rPr>
      </w:pPr>
      <w:r>
        <w:rPr>
          <w:rStyle w:val="CommentReference"/>
        </w:rPr>
        <w:annotationRef/>
      </w:r>
      <w:r>
        <w:rPr>
          <w:rFonts w:cs="Arial"/>
          <w:sz w:val="22"/>
          <w:szCs w:val="22"/>
        </w:rPr>
        <w:t>This needs to be fairly c</w:t>
      </w:r>
      <w:r w:rsidRPr="00FC4D12">
        <w:rPr>
          <w:rFonts w:cs="Arial"/>
          <w:sz w:val="22"/>
          <w:szCs w:val="22"/>
        </w:rPr>
        <w:t xml:space="preserve">omplete. </w:t>
      </w:r>
    </w:p>
    <w:p w14:paraId="0466B801" w14:textId="77777777" w:rsidR="007D3F5F" w:rsidRDefault="007D3F5F">
      <w:pPr>
        <w:pStyle w:val="CommentText"/>
        <w:rPr>
          <w:rFonts w:cs="Arial"/>
          <w:sz w:val="22"/>
          <w:szCs w:val="22"/>
        </w:rPr>
      </w:pPr>
      <w:r>
        <w:rPr>
          <w:rFonts w:cs="Arial"/>
          <w:sz w:val="22"/>
          <w:szCs w:val="22"/>
        </w:rPr>
        <w:t>S</w:t>
      </w:r>
      <w:r w:rsidRPr="00FC4D12">
        <w:rPr>
          <w:rFonts w:cs="Arial"/>
          <w:sz w:val="22"/>
          <w:szCs w:val="22"/>
        </w:rPr>
        <w:t>pecify the exact data attributes to be stored for each entity</w:t>
      </w:r>
    </w:p>
    <w:p w14:paraId="79EAA2B6" w14:textId="38AFEFEB" w:rsidR="007D3F5F" w:rsidRDefault="007D3F5F">
      <w:pPr>
        <w:pStyle w:val="CommentText"/>
      </w:pPr>
      <w:r w:rsidRPr="00FC4D12">
        <w:rPr>
          <w:rFonts w:cs="Arial"/>
          <w:sz w:val="22"/>
          <w:szCs w:val="22"/>
        </w:rPr>
        <w:t>You do NOT need to specify the type and format of the data attributes at this stage</w:t>
      </w:r>
    </w:p>
  </w:comment>
  <w:comment w:id="56" w:author="Nel, Janine (Ms) (Summerstrand Campus South)" w:date="2018-02-20T09:30:00Z" w:initials="NJ((CS">
    <w:p w14:paraId="57EC4C07" w14:textId="77777777" w:rsidR="007D3F5F" w:rsidRPr="00FC4D12" w:rsidRDefault="007D3F5F" w:rsidP="00B86B67">
      <w:pPr>
        <w:pStyle w:val="BodyText2"/>
        <w:tabs>
          <w:tab w:val="left" w:pos="540"/>
        </w:tabs>
        <w:rPr>
          <w:sz w:val="22"/>
          <w:szCs w:val="22"/>
        </w:rPr>
      </w:pPr>
      <w:r>
        <w:rPr>
          <w:rStyle w:val="CommentReference"/>
        </w:rPr>
        <w:annotationRef/>
      </w:r>
      <w:r w:rsidRPr="00FC4D12">
        <w:rPr>
          <w:sz w:val="22"/>
          <w:szCs w:val="22"/>
        </w:rPr>
        <w:t>Open issues specify any issues that can affect the success of the project, but have not been discussed under any other headings. Any outstanding questions or issues that have not yet been answered should be included here.</w:t>
      </w:r>
    </w:p>
    <w:p w14:paraId="3B80FD31" w14:textId="5E7E098E" w:rsidR="007D3F5F" w:rsidRDefault="007D3F5F">
      <w:pPr>
        <w:pStyle w:val="CommentText"/>
      </w:pPr>
    </w:p>
  </w:comment>
  <w:comment w:id="58" w:author="Nel, Janine (Ms) (Summerstrand Campus South)" w:date="2018-02-20T09:31:00Z" w:initials="NJ((CS">
    <w:p w14:paraId="4263983F" w14:textId="77777777" w:rsidR="007D3F5F" w:rsidRDefault="007D3F5F">
      <w:pPr>
        <w:pStyle w:val="CommentText"/>
        <w:rPr>
          <w:sz w:val="22"/>
          <w:szCs w:val="22"/>
        </w:rPr>
      </w:pPr>
      <w:r>
        <w:rPr>
          <w:rStyle w:val="CommentReference"/>
        </w:rPr>
        <w:annotationRef/>
      </w:r>
      <w:r w:rsidRPr="00FC4D12">
        <w:rPr>
          <w:sz w:val="22"/>
          <w:szCs w:val="22"/>
        </w:rPr>
        <w:t xml:space="preserve">Here is where each team member must reflect his/her responsibilities for the project. </w:t>
      </w:r>
    </w:p>
    <w:p w14:paraId="15D33ED3" w14:textId="30D71038" w:rsidR="007D3F5F" w:rsidRDefault="007D3F5F">
      <w:pPr>
        <w:pStyle w:val="CommentText"/>
      </w:pPr>
      <w:r w:rsidRPr="00FC4D12">
        <w:rPr>
          <w:sz w:val="22"/>
          <w:szCs w:val="22"/>
        </w:rPr>
        <w:t>Th</w:t>
      </w:r>
      <w:r>
        <w:rPr>
          <w:sz w:val="22"/>
          <w:szCs w:val="22"/>
        </w:rPr>
        <w:t>e system</w:t>
      </w:r>
      <w:r w:rsidRPr="00FC4D12">
        <w:rPr>
          <w:sz w:val="22"/>
          <w:szCs w:val="22"/>
        </w:rPr>
        <w:t xml:space="preserve"> </w:t>
      </w:r>
      <w:r>
        <w:rPr>
          <w:sz w:val="22"/>
          <w:szCs w:val="22"/>
        </w:rPr>
        <w:t>must be</w:t>
      </w:r>
      <w:r w:rsidRPr="00FC4D12">
        <w:rPr>
          <w:sz w:val="22"/>
          <w:szCs w:val="22"/>
        </w:rPr>
        <w:t xml:space="preserve"> broken down into </w:t>
      </w:r>
      <w:r>
        <w:rPr>
          <w:sz w:val="22"/>
          <w:szCs w:val="22"/>
        </w:rPr>
        <w:t>packages</w:t>
      </w:r>
      <w:r w:rsidRPr="00FC4D12">
        <w:rPr>
          <w:sz w:val="22"/>
          <w:szCs w:val="22"/>
        </w:rPr>
        <w:t xml:space="preserve">/subsections and </w:t>
      </w:r>
      <w:r>
        <w:rPr>
          <w:sz w:val="22"/>
          <w:szCs w:val="22"/>
        </w:rPr>
        <w:t xml:space="preserve">one </w:t>
      </w:r>
      <w:r w:rsidRPr="00FC4D12">
        <w:rPr>
          <w:sz w:val="22"/>
          <w:szCs w:val="22"/>
        </w:rPr>
        <w:t xml:space="preserve">team member </w:t>
      </w:r>
      <w:r>
        <w:rPr>
          <w:sz w:val="22"/>
          <w:szCs w:val="22"/>
        </w:rPr>
        <w:t xml:space="preserve">allocated </w:t>
      </w:r>
      <w:r w:rsidRPr="00FC4D12">
        <w:rPr>
          <w:sz w:val="22"/>
          <w:szCs w:val="22"/>
        </w:rPr>
        <w:t xml:space="preserve">to </w:t>
      </w:r>
      <w:r>
        <w:rPr>
          <w:sz w:val="22"/>
          <w:szCs w:val="22"/>
        </w:rPr>
        <w:t>e</w:t>
      </w:r>
      <w:r w:rsidRPr="00FC4D12">
        <w:rPr>
          <w:sz w:val="22"/>
          <w:szCs w:val="22"/>
        </w:rPr>
        <w:t>a</w:t>
      </w:r>
      <w:r>
        <w:rPr>
          <w:sz w:val="22"/>
          <w:szCs w:val="22"/>
        </w:rPr>
        <w:t>ch</w:t>
      </w:r>
      <w:r w:rsidRPr="00FC4D12">
        <w:rPr>
          <w:sz w:val="22"/>
          <w:szCs w:val="22"/>
        </w:rPr>
        <w:t xml:space="preserve"> </w:t>
      </w:r>
      <w:r>
        <w:rPr>
          <w:sz w:val="22"/>
          <w:szCs w:val="22"/>
        </w:rPr>
        <w:t>package</w:t>
      </w:r>
      <w:r w:rsidRPr="00FC4D12">
        <w:rPr>
          <w:sz w:val="22"/>
          <w:szCs w:val="22"/>
        </w:rPr>
        <w:t xml:space="preserve">. </w:t>
      </w:r>
    </w:p>
  </w:comment>
  <w:comment w:id="61" w:author="Nel, Janine (Ms) (Summerstrand Campus South)" w:date="2018-02-20T09:41:00Z" w:initials="NJ((CS">
    <w:p w14:paraId="6D3E6D1D" w14:textId="77777777" w:rsidR="007D3F5F" w:rsidRPr="00C56973" w:rsidRDefault="007D3F5F" w:rsidP="009073F3">
      <w:pPr>
        <w:pStyle w:val="Bulletlist"/>
        <w:jc w:val="both"/>
        <w:rPr>
          <w:b/>
          <w:color w:val="000000" w:themeColor="text1"/>
        </w:rPr>
      </w:pPr>
      <w:r>
        <w:rPr>
          <w:rStyle w:val="CommentReference"/>
        </w:rPr>
        <w:annotationRef/>
      </w:r>
      <w:r>
        <w:rPr>
          <w:color w:val="000000" w:themeColor="text1"/>
        </w:rPr>
        <w:t>Compile a list of 10 questions you would asked the user of the system during an interview</w:t>
      </w:r>
    </w:p>
    <w:p w14:paraId="60DA1BDB" w14:textId="2A6B8916" w:rsidR="007D3F5F" w:rsidRDefault="007D3F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878F36" w15:done="0"/>
  <w15:commentEx w15:paraId="5C1FF077" w15:done="0"/>
  <w15:commentEx w15:paraId="58718A67" w15:done="0"/>
  <w15:commentEx w15:paraId="60F8DC34" w15:done="0"/>
  <w15:commentEx w15:paraId="164E517D" w15:done="0"/>
  <w15:commentEx w15:paraId="4C42A5A1" w15:done="0"/>
  <w15:commentEx w15:paraId="22D7520E" w15:done="0"/>
  <w15:commentEx w15:paraId="22752336" w15:done="0"/>
  <w15:commentEx w15:paraId="2F898DA1" w15:done="0"/>
  <w15:commentEx w15:paraId="0835C0C3" w15:done="0"/>
  <w15:commentEx w15:paraId="1B2D6A20" w15:done="0"/>
  <w15:commentEx w15:paraId="7F271D7B" w15:done="0"/>
  <w15:commentEx w15:paraId="6108CEDA" w15:done="0"/>
  <w15:commentEx w15:paraId="1B5320F1" w15:done="0"/>
  <w15:commentEx w15:paraId="70742B87" w15:done="0"/>
  <w15:commentEx w15:paraId="06F9AA91" w15:done="0"/>
  <w15:commentEx w15:paraId="38599858" w15:done="0"/>
  <w15:commentEx w15:paraId="1D7BC8E1" w15:done="0"/>
  <w15:commentEx w15:paraId="1B911CB1" w15:done="0"/>
  <w15:commentEx w15:paraId="7766DED9" w15:done="0"/>
  <w15:commentEx w15:paraId="1B97033D" w15:done="0"/>
  <w15:commentEx w15:paraId="16F6EF5E" w15:done="0"/>
  <w15:commentEx w15:paraId="17FE75C9" w15:done="0"/>
  <w15:commentEx w15:paraId="5740B00D" w15:done="0"/>
  <w15:commentEx w15:paraId="38563186" w15:done="0"/>
  <w15:commentEx w15:paraId="466A0D4F" w15:done="0"/>
  <w15:commentEx w15:paraId="37D780CA" w15:done="0"/>
  <w15:commentEx w15:paraId="5063B285" w15:done="0"/>
  <w15:commentEx w15:paraId="11E08AA0" w15:done="0"/>
  <w15:commentEx w15:paraId="2EBD7EA2" w15:done="0"/>
  <w15:commentEx w15:paraId="24D4E553" w15:done="0"/>
  <w15:commentEx w15:paraId="6C9A0CEA" w15:done="0"/>
  <w15:commentEx w15:paraId="0D73F552" w15:done="0"/>
  <w15:commentEx w15:paraId="3497114C" w15:done="0"/>
  <w15:commentEx w15:paraId="0B4390EB" w15:done="0"/>
  <w15:commentEx w15:paraId="430EF899" w15:done="0"/>
  <w15:commentEx w15:paraId="79EAA2B6" w15:done="0"/>
  <w15:commentEx w15:paraId="3B80FD31" w15:done="0"/>
  <w15:commentEx w15:paraId="15D33ED3" w15:done="0"/>
  <w15:commentEx w15:paraId="60DA1B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878F36" w16cid:durableId="20696754"/>
  <w16cid:commentId w16cid:paraId="5C1FF077" w16cid:durableId="20696755"/>
  <w16cid:commentId w16cid:paraId="58718A67" w16cid:durableId="20696756"/>
  <w16cid:commentId w16cid:paraId="60F8DC34" w16cid:durableId="20696757"/>
  <w16cid:commentId w16cid:paraId="164E517D" w16cid:durableId="20696758"/>
  <w16cid:commentId w16cid:paraId="4C42A5A1" w16cid:durableId="206C1A35"/>
  <w16cid:commentId w16cid:paraId="22D7520E" w16cid:durableId="2069F034"/>
  <w16cid:commentId w16cid:paraId="22752336" w16cid:durableId="2069F035"/>
  <w16cid:commentId w16cid:paraId="2F898DA1" w16cid:durableId="2069F036"/>
  <w16cid:commentId w16cid:paraId="0835C0C3" w16cid:durableId="2069F037"/>
  <w16cid:commentId w16cid:paraId="1B2D6A20" w16cid:durableId="2069F038"/>
  <w16cid:commentId w16cid:paraId="7F271D7B" w16cid:durableId="2069F039"/>
  <w16cid:commentId w16cid:paraId="6108CEDA" w16cid:durableId="2069F03A"/>
  <w16cid:commentId w16cid:paraId="1B5320F1" w16cid:durableId="2069F03B"/>
  <w16cid:commentId w16cid:paraId="70742B87" w16cid:durableId="2069F545"/>
  <w16cid:commentId w16cid:paraId="06F9AA91" w16cid:durableId="2069F544"/>
  <w16cid:commentId w16cid:paraId="38599858" w16cid:durableId="2069F543"/>
  <w16cid:commentId w16cid:paraId="1D7BC8E1" w16cid:durableId="2069F542"/>
  <w16cid:commentId w16cid:paraId="1B911CB1" w16cid:durableId="2069F541"/>
  <w16cid:commentId w16cid:paraId="7766DED9" w16cid:durableId="2069F540"/>
  <w16cid:commentId w16cid:paraId="1B97033D" w16cid:durableId="2069F53F"/>
  <w16cid:commentId w16cid:paraId="16F6EF5E" w16cid:durableId="2069F53E"/>
  <w16cid:commentId w16cid:paraId="17FE75C9" w16cid:durableId="2069F663"/>
  <w16cid:commentId w16cid:paraId="5740B00D" w16cid:durableId="2069F662"/>
  <w16cid:commentId w16cid:paraId="38563186" w16cid:durableId="2069F661"/>
  <w16cid:commentId w16cid:paraId="466A0D4F" w16cid:durableId="2069F660"/>
  <w16cid:commentId w16cid:paraId="37D780CA" w16cid:durableId="2069F65F"/>
  <w16cid:commentId w16cid:paraId="5063B285" w16cid:durableId="2069F65E"/>
  <w16cid:commentId w16cid:paraId="11E08AA0" w16cid:durableId="2069F65D"/>
  <w16cid:commentId w16cid:paraId="2EBD7EA2" w16cid:durableId="2069F65C"/>
  <w16cid:commentId w16cid:paraId="24D4E553" w16cid:durableId="20696762"/>
  <w16cid:commentId w16cid:paraId="6C9A0CEA" w16cid:durableId="20696880"/>
  <w16cid:commentId w16cid:paraId="0D73F552" w16cid:durableId="20696881"/>
  <w16cid:commentId w16cid:paraId="3497114C" w16cid:durableId="20696882"/>
  <w16cid:commentId w16cid:paraId="0B4390EB" w16cid:durableId="20696766"/>
  <w16cid:commentId w16cid:paraId="430EF899" w16cid:durableId="20696767"/>
  <w16cid:commentId w16cid:paraId="79EAA2B6" w16cid:durableId="20696768"/>
  <w16cid:commentId w16cid:paraId="3B80FD31" w16cid:durableId="20696769"/>
  <w16cid:commentId w16cid:paraId="15D33ED3" w16cid:durableId="2069676A"/>
  <w16cid:commentId w16cid:paraId="60DA1BDB" w16cid:durableId="20696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E4011" w14:textId="77777777" w:rsidR="000E0FDB" w:rsidRDefault="000E0FDB">
      <w:r>
        <w:separator/>
      </w:r>
    </w:p>
  </w:endnote>
  <w:endnote w:type="continuationSeparator" w:id="0">
    <w:p w14:paraId="3FAC1C9E" w14:textId="77777777" w:rsidR="000E0FDB" w:rsidRDefault="000E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Birk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673C9" w14:textId="77777777" w:rsidR="007D3F5F" w:rsidRDefault="007D3F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44B3CB" w14:textId="77777777" w:rsidR="007D3F5F" w:rsidRDefault="007D3F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6CCB" w14:textId="2C059A86" w:rsidR="007D3F5F" w:rsidRDefault="007D3F5F"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13</w:t>
    </w:r>
    <w:r>
      <w:rPr>
        <w:b/>
        <w:sz w:val="24"/>
        <w:szCs w:val="24"/>
      </w:rPr>
      <w:fldChar w:fldCharType="end"/>
    </w:r>
  </w:p>
  <w:p w14:paraId="2E6B5FF2" w14:textId="77777777" w:rsidR="007D3F5F" w:rsidRPr="00DC1839" w:rsidRDefault="007D3F5F"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6061C" w14:textId="77777777" w:rsidR="000E0FDB" w:rsidRDefault="000E0FDB">
      <w:r>
        <w:separator/>
      </w:r>
    </w:p>
  </w:footnote>
  <w:footnote w:type="continuationSeparator" w:id="0">
    <w:p w14:paraId="5CF79947" w14:textId="77777777" w:rsidR="000E0FDB" w:rsidRDefault="000E0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00449" w14:textId="77777777" w:rsidR="007D3F5F" w:rsidRPr="00A733E3" w:rsidRDefault="007D3F5F"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F0354"/>
    <w:multiLevelType w:val="hybridMultilevel"/>
    <w:tmpl w:val="082CDCB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1E7485"/>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57214F7"/>
    <w:multiLevelType w:val="hybridMultilevel"/>
    <w:tmpl w:val="AE6275F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D98457A"/>
    <w:multiLevelType w:val="hybridMultilevel"/>
    <w:tmpl w:val="DDA6B5A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19B1157"/>
    <w:multiLevelType w:val="hybridMultilevel"/>
    <w:tmpl w:val="50F6427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64913"/>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BF12EA8"/>
    <w:multiLevelType w:val="hybridMultilevel"/>
    <w:tmpl w:val="574A0F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CB15B76"/>
    <w:multiLevelType w:val="hybridMultilevel"/>
    <w:tmpl w:val="85CC765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7EA3E70"/>
    <w:multiLevelType w:val="hybridMultilevel"/>
    <w:tmpl w:val="BDCCB6D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A87031C"/>
    <w:multiLevelType w:val="hybridMultilevel"/>
    <w:tmpl w:val="427C02B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34C0F02"/>
    <w:multiLevelType w:val="hybridMultilevel"/>
    <w:tmpl w:val="0EAAFDC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3FD0B09"/>
    <w:multiLevelType w:val="hybridMultilevel"/>
    <w:tmpl w:val="35C06256"/>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3"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4" w15:restartNumberingAfterBreak="0">
    <w:nsid w:val="4A44549B"/>
    <w:multiLevelType w:val="hybridMultilevel"/>
    <w:tmpl w:val="E9CA6D2A"/>
    <w:lvl w:ilvl="0" w:tplc="08090001">
      <w:start w:val="1"/>
      <w:numFmt w:val="bullet"/>
      <w:lvlText w:val=""/>
      <w:lvlJc w:val="left"/>
      <w:pPr>
        <w:ind w:left="754" w:hanging="360"/>
      </w:pPr>
      <w:rPr>
        <w:rFonts w:ascii="Symbol" w:hAnsi="Symbol" w:hint="default"/>
      </w:rPr>
    </w:lvl>
    <w:lvl w:ilvl="1" w:tplc="1C090003" w:tentative="1">
      <w:start w:val="1"/>
      <w:numFmt w:val="bullet"/>
      <w:lvlText w:val="o"/>
      <w:lvlJc w:val="left"/>
      <w:pPr>
        <w:ind w:left="1474" w:hanging="360"/>
      </w:pPr>
      <w:rPr>
        <w:rFonts w:ascii="Courier New" w:hAnsi="Courier New" w:cs="Courier New" w:hint="default"/>
      </w:rPr>
    </w:lvl>
    <w:lvl w:ilvl="2" w:tplc="1C090005" w:tentative="1">
      <w:start w:val="1"/>
      <w:numFmt w:val="bullet"/>
      <w:lvlText w:val=""/>
      <w:lvlJc w:val="left"/>
      <w:pPr>
        <w:ind w:left="2194" w:hanging="360"/>
      </w:pPr>
      <w:rPr>
        <w:rFonts w:ascii="Wingdings" w:hAnsi="Wingdings" w:hint="default"/>
      </w:rPr>
    </w:lvl>
    <w:lvl w:ilvl="3" w:tplc="1C090001" w:tentative="1">
      <w:start w:val="1"/>
      <w:numFmt w:val="bullet"/>
      <w:lvlText w:val=""/>
      <w:lvlJc w:val="left"/>
      <w:pPr>
        <w:ind w:left="2914" w:hanging="360"/>
      </w:pPr>
      <w:rPr>
        <w:rFonts w:ascii="Symbol" w:hAnsi="Symbol" w:hint="default"/>
      </w:rPr>
    </w:lvl>
    <w:lvl w:ilvl="4" w:tplc="1C090003" w:tentative="1">
      <w:start w:val="1"/>
      <w:numFmt w:val="bullet"/>
      <w:lvlText w:val="o"/>
      <w:lvlJc w:val="left"/>
      <w:pPr>
        <w:ind w:left="3634" w:hanging="360"/>
      </w:pPr>
      <w:rPr>
        <w:rFonts w:ascii="Courier New" w:hAnsi="Courier New" w:cs="Courier New" w:hint="default"/>
      </w:rPr>
    </w:lvl>
    <w:lvl w:ilvl="5" w:tplc="1C090005" w:tentative="1">
      <w:start w:val="1"/>
      <w:numFmt w:val="bullet"/>
      <w:lvlText w:val=""/>
      <w:lvlJc w:val="left"/>
      <w:pPr>
        <w:ind w:left="4354" w:hanging="360"/>
      </w:pPr>
      <w:rPr>
        <w:rFonts w:ascii="Wingdings" w:hAnsi="Wingdings" w:hint="default"/>
      </w:rPr>
    </w:lvl>
    <w:lvl w:ilvl="6" w:tplc="1C090001" w:tentative="1">
      <w:start w:val="1"/>
      <w:numFmt w:val="bullet"/>
      <w:lvlText w:val=""/>
      <w:lvlJc w:val="left"/>
      <w:pPr>
        <w:ind w:left="5074" w:hanging="360"/>
      </w:pPr>
      <w:rPr>
        <w:rFonts w:ascii="Symbol" w:hAnsi="Symbol" w:hint="default"/>
      </w:rPr>
    </w:lvl>
    <w:lvl w:ilvl="7" w:tplc="1C090003" w:tentative="1">
      <w:start w:val="1"/>
      <w:numFmt w:val="bullet"/>
      <w:lvlText w:val="o"/>
      <w:lvlJc w:val="left"/>
      <w:pPr>
        <w:ind w:left="5794" w:hanging="360"/>
      </w:pPr>
      <w:rPr>
        <w:rFonts w:ascii="Courier New" w:hAnsi="Courier New" w:cs="Courier New" w:hint="default"/>
      </w:rPr>
    </w:lvl>
    <w:lvl w:ilvl="8" w:tplc="1C090005" w:tentative="1">
      <w:start w:val="1"/>
      <w:numFmt w:val="bullet"/>
      <w:lvlText w:val=""/>
      <w:lvlJc w:val="left"/>
      <w:pPr>
        <w:ind w:left="6514" w:hanging="360"/>
      </w:pPr>
      <w:rPr>
        <w:rFonts w:ascii="Wingdings" w:hAnsi="Wingdings" w:hint="default"/>
      </w:rPr>
    </w:lvl>
  </w:abstractNum>
  <w:abstractNum w:abstractNumId="15" w15:restartNumberingAfterBreak="0">
    <w:nsid w:val="51433283"/>
    <w:multiLevelType w:val="hybridMultilevel"/>
    <w:tmpl w:val="20F48336"/>
    <w:lvl w:ilvl="0" w:tplc="1C090001">
      <w:start w:val="1"/>
      <w:numFmt w:val="bullet"/>
      <w:lvlText w:val=""/>
      <w:lvlJc w:val="left"/>
      <w:pPr>
        <w:tabs>
          <w:tab w:val="num" w:pos="360"/>
        </w:tabs>
        <w:ind w:left="360" w:hanging="360"/>
      </w:pPr>
      <w:rPr>
        <w:rFonts w:ascii="Symbol" w:hAnsi="Symbol" w:hint="default"/>
      </w:rPr>
    </w:lvl>
    <w:lvl w:ilvl="1" w:tplc="1C090003" w:tentative="1">
      <w:start w:val="1"/>
      <w:numFmt w:val="bullet"/>
      <w:lvlText w:val="o"/>
      <w:lvlJc w:val="left"/>
      <w:pPr>
        <w:ind w:left="720" w:hanging="360"/>
      </w:pPr>
      <w:rPr>
        <w:rFonts w:ascii="Courier New" w:hAnsi="Courier New" w:cs="Courier New" w:hint="default"/>
      </w:rPr>
    </w:lvl>
    <w:lvl w:ilvl="2" w:tplc="1C090005" w:tentative="1">
      <w:start w:val="1"/>
      <w:numFmt w:val="bullet"/>
      <w:lvlText w:val=""/>
      <w:lvlJc w:val="left"/>
      <w:pPr>
        <w:ind w:left="1440" w:hanging="360"/>
      </w:pPr>
      <w:rPr>
        <w:rFonts w:ascii="Wingdings" w:hAnsi="Wingdings" w:hint="default"/>
      </w:rPr>
    </w:lvl>
    <w:lvl w:ilvl="3" w:tplc="1C090001" w:tentative="1">
      <w:start w:val="1"/>
      <w:numFmt w:val="bullet"/>
      <w:lvlText w:val=""/>
      <w:lvlJc w:val="left"/>
      <w:pPr>
        <w:ind w:left="2160" w:hanging="360"/>
      </w:pPr>
      <w:rPr>
        <w:rFonts w:ascii="Symbol" w:hAnsi="Symbol" w:hint="default"/>
      </w:rPr>
    </w:lvl>
    <w:lvl w:ilvl="4" w:tplc="1C090003" w:tentative="1">
      <w:start w:val="1"/>
      <w:numFmt w:val="bullet"/>
      <w:lvlText w:val="o"/>
      <w:lvlJc w:val="left"/>
      <w:pPr>
        <w:ind w:left="2880" w:hanging="360"/>
      </w:pPr>
      <w:rPr>
        <w:rFonts w:ascii="Courier New" w:hAnsi="Courier New" w:cs="Courier New" w:hint="default"/>
      </w:rPr>
    </w:lvl>
    <w:lvl w:ilvl="5" w:tplc="1C090005" w:tentative="1">
      <w:start w:val="1"/>
      <w:numFmt w:val="bullet"/>
      <w:lvlText w:val=""/>
      <w:lvlJc w:val="left"/>
      <w:pPr>
        <w:ind w:left="3600" w:hanging="360"/>
      </w:pPr>
      <w:rPr>
        <w:rFonts w:ascii="Wingdings" w:hAnsi="Wingdings" w:hint="default"/>
      </w:rPr>
    </w:lvl>
    <w:lvl w:ilvl="6" w:tplc="1C090001" w:tentative="1">
      <w:start w:val="1"/>
      <w:numFmt w:val="bullet"/>
      <w:lvlText w:val=""/>
      <w:lvlJc w:val="left"/>
      <w:pPr>
        <w:ind w:left="4320" w:hanging="360"/>
      </w:pPr>
      <w:rPr>
        <w:rFonts w:ascii="Symbol" w:hAnsi="Symbol" w:hint="default"/>
      </w:rPr>
    </w:lvl>
    <w:lvl w:ilvl="7" w:tplc="1C090003" w:tentative="1">
      <w:start w:val="1"/>
      <w:numFmt w:val="bullet"/>
      <w:lvlText w:val="o"/>
      <w:lvlJc w:val="left"/>
      <w:pPr>
        <w:ind w:left="5040" w:hanging="360"/>
      </w:pPr>
      <w:rPr>
        <w:rFonts w:ascii="Courier New" w:hAnsi="Courier New" w:cs="Courier New" w:hint="default"/>
      </w:rPr>
    </w:lvl>
    <w:lvl w:ilvl="8" w:tplc="1C090005" w:tentative="1">
      <w:start w:val="1"/>
      <w:numFmt w:val="bullet"/>
      <w:lvlText w:val=""/>
      <w:lvlJc w:val="left"/>
      <w:pPr>
        <w:ind w:left="5760" w:hanging="360"/>
      </w:pPr>
      <w:rPr>
        <w:rFonts w:ascii="Wingdings" w:hAnsi="Wingdings" w:hint="default"/>
      </w:rPr>
    </w:lvl>
  </w:abstractNum>
  <w:abstractNum w:abstractNumId="16" w15:restartNumberingAfterBreak="0">
    <w:nsid w:val="55904E4C"/>
    <w:multiLevelType w:val="hybridMultilevel"/>
    <w:tmpl w:val="3C8E7E4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5B43487"/>
    <w:multiLevelType w:val="multilevel"/>
    <w:tmpl w:val="93DA7AB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579D65FA"/>
    <w:multiLevelType w:val="hybridMultilevel"/>
    <w:tmpl w:val="073A823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83816D3"/>
    <w:multiLevelType w:val="hybridMultilevel"/>
    <w:tmpl w:val="D5ACA042"/>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1"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3B657A"/>
    <w:multiLevelType w:val="hybridMultilevel"/>
    <w:tmpl w:val="2E7463B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2D66C5C"/>
    <w:multiLevelType w:val="hybridMultilevel"/>
    <w:tmpl w:val="47CA8956"/>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2F81471"/>
    <w:multiLevelType w:val="hybridMultilevel"/>
    <w:tmpl w:val="222EBEAE"/>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7B31096"/>
    <w:multiLevelType w:val="hybridMultilevel"/>
    <w:tmpl w:val="72F8FC5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0291DBB"/>
    <w:multiLevelType w:val="hybridMultilevel"/>
    <w:tmpl w:val="871259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73B6623D"/>
    <w:multiLevelType w:val="hybridMultilevel"/>
    <w:tmpl w:val="312EFD8A"/>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7D142E58"/>
    <w:multiLevelType w:val="hybridMultilevel"/>
    <w:tmpl w:val="35464A9E"/>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17"/>
  </w:num>
  <w:num w:numId="2">
    <w:abstractNumId w:val="5"/>
  </w:num>
  <w:num w:numId="3">
    <w:abstractNumId w:val="21"/>
  </w:num>
  <w:num w:numId="4">
    <w:abstractNumId w:val="13"/>
  </w:num>
  <w:num w:numId="5">
    <w:abstractNumId w:val="15"/>
  </w:num>
  <w:num w:numId="6">
    <w:abstractNumId w:val="28"/>
  </w:num>
  <w:num w:numId="7">
    <w:abstractNumId w:val="20"/>
  </w:num>
  <w:num w:numId="8">
    <w:abstractNumId w:val="14"/>
  </w:num>
  <w:num w:numId="9">
    <w:abstractNumId w:val="12"/>
  </w:num>
  <w:num w:numId="10">
    <w:abstractNumId w:val="26"/>
  </w:num>
  <w:num w:numId="11">
    <w:abstractNumId w:val="11"/>
  </w:num>
  <w:num w:numId="12">
    <w:abstractNumId w:val="1"/>
  </w:num>
  <w:num w:numId="13">
    <w:abstractNumId w:val="6"/>
  </w:num>
  <w:num w:numId="14">
    <w:abstractNumId w:val="4"/>
  </w:num>
  <w:num w:numId="15">
    <w:abstractNumId w:val="25"/>
  </w:num>
  <w:num w:numId="16">
    <w:abstractNumId w:val="23"/>
  </w:num>
  <w:num w:numId="17">
    <w:abstractNumId w:val="19"/>
  </w:num>
  <w:num w:numId="18">
    <w:abstractNumId w:val="27"/>
  </w:num>
  <w:num w:numId="19">
    <w:abstractNumId w:val="22"/>
  </w:num>
  <w:num w:numId="20">
    <w:abstractNumId w:val="10"/>
  </w:num>
  <w:num w:numId="21">
    <w:abstractNumId w:val="18"/>
  </w:num>
  <w:num w:numId="22">
    <w:abstractNumId w:val="7"/>
  </w:num>
  <w:num w:numId="23">
    <w:abstractNumId w:val="3"/>
  </w:num>
  <w:num w:numId="24">
    <w:abstractNumId w:val="24"/>
  </w:num>
  <w:num w:numId="25">
    <w:abstractNumId w:val="9"/>
  </w:num>
  <w:num w:numId="26">
    <w:abstractNumId w:val="16"/>
  </w:num>
  <w:num w:numId="27">
    <w:abstractNumId w:val="0"/>
  </w:num>
  <w:num w:numId="28">
    <w:abstractNumId w:val="8"/>
  </w:num>
  <w:num w:numId="29">
    <w:abstractNumId w:val="2"/>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1007E"/>
    <w:rsid w:val="00016BF7"/>
    <w:rsid w:val="00024C8E"/>
    <w:rsid w:val="000311A9"/>
    <w:rsid w:val="0003155D"/>
    <w:rsid w:val="00033DBD"/>
    <w:rsid w:val="00055369"/>
    <w:rsid w:val="000670D4"/>
    <w:rsid w:val="00072483"/>
    <w:rsid w:val="00072673"/>
    <w:rsid w:val="00075D48"/>
    <w:rsid w:val="00077350"/>
    <w:rsid w:val="000778DB"/>
    <w:rsid w:val="00077950"/>
    <w:rsid w:val="0008310D"/>
    <w:rsid w:val="00084150"/>
    <w:rsid w:val="0009153A"/>
    <w:rsid w:val="00093E8C"/>
    <w:rsid w:val="000A2CDE"/>
    <w:rsid w:val="000A5610"/>
    <w:rsid w:val="000B2594"/>
    <w:rsid w:val="000B2A3C"/>
    <w:rsid w:val="000C30CC"/>
    <w:rsid w:val="000D40A2"/>
    <w:rsid w:val="000E0FDB"/>
    <w:rsid w:val="000E2EEF"/>
    <w:rsid w:val="00116F0A"/>
    <w:rsid w:val="0012292E"/>
    <w:rsid w:val="001252A7"/>
    <w:rsid w:val="0013103C"/>
    <w:rsid w:val="0013642E"/>
    <w:rsid w:val="0014039B"/>
    <w:rsid w:val="00142E35"/>
    <w:rsid w:val="001569E8"/>
    <w:rsid w:val="00156C3C"/>
    <w:rsid w:val="00164E00"/>
    <w:rsid w:val="00171821"/>
    <w:rsid w:val="00172B61"/>
    <w:rsid w:val="00183882"/>
    <w:rsid w:val="001A2559"/>
    <w:rsid w:val="001B2735"/>
    <w:rsid w:val="001B3945"/>
    <w:rsid w:val="001C4818"/>
    <w:rsid w:val="001C4D72"/>
    <w:rsid w:val="001D1D6C"/>
    <w:rsid w:val="001E6665"/>
    <w:rsid w:val="001F56BD"/>
    <w:rsid w:val="001F7C2E"/>
    <w:rsid w:val="00212175"/>
    <w:rsid w:val="00216E76"/>
    <w:rsid w:val="00217602"/>
    <w:rsid w:val="00222718"/>
    <w:rsid w:val="002236D3"/>
    <w:rsid w:val="00224731"/>
    <w:rsid w:val="00227788"/>
    <w:rsid w:val="00230265"/>
    <w:rsid w:val="00230FBB"/>
    <w:rsid w:val="00241017"/>
    <w:rsid w:val="0024266D"/>
    <w:rsid w:val="00246AC2"/>
    <w:rsid w:val="00251F57"/>
    <w:rsid w:val="00261770"/>
    <w:rsid w:val="00263726"/>
    <w:rsid w:val="00265D51"/>
    <w:rsid w:val="002772CF"/>
    <w:rsid w:val="00283C1D"/>
    <w:rsid w:val="0028684F"/>
    <w:rsid w:val="002934C8"/>
    <w:rsid w:val="002B438E"/>
    <w:rsid w:val="002C4EAB"/>
    <w:rsid w:val="002C6C08"/>
    <w:rsid w:val="002D42C3"/>
    <w:rsid w:val="002D5392"/>
    <w:rsid w:val="002E13C6"/>
    <w:rsid w:val="002E1D48"/>
    <w:rsid w:val="002E6B63"/>
    <w:rsid w:val="002F03BD"/>
    <w:rsid w:val="00306E75"/>
    <w:rsid w:val="003070E6"/>
    <w:rsid w:val="00322F56"/>
    <w:rsid w:val="00356B53"/>
    <w:rsid w:val="00375E57"/>
    <w:rsid w:val="00383E33"/>
    <w:rsid w:val="00386837"/>
    <w:rsid w:val="00392A66"/>
    <w:rsid w:val="003A1498"/>
    <w:rsid w:val="003A1636"/>
    <w:rsid w:val="003A35D4"/>
    <w:rsid w:val="003B020C"/>
    <w:rsid w:val="003B4F48"/>
    <w:rsid w:val="003D1334"/>
    <w:rsid w:val="003E4BDF"/>
    <w:rsid w:val="003F4613"/>
    <w:rsid w:val="003F6175"/>
    <w:rsid w:val="00402165"/>
    <w:rsid w:val="004047A2"/>
    <w:rsid w:val="00417E2E"/>
    <w:rsid w:val="00421E1D"/>
    <w:rsid w:val="00424139"/>
    <w:rsid w:val="00435758"/>
    <w:rsid w:val="004378FC"/>
    <w:rsid w:val="00453E31"/>
    <w:rsid w:val="004617FC"/>
    <w:rsid w:val="004656E5"/>
    <w:rsid w:val="00470E05"/>
    <w:rsid w:val="0048263F"/>
    <w:rsid w:val="00490341"/>
    <w:rsid w:val="004A050F"/>
    <w:rsid w:val="004A7483"/>
    <w:rsid w:val="004C1D6D"/>
    <w:rsid w:val="004C2641"/>
    <w:rsid w:val="004C4A05"/>
    <w:rsid w:val="004C5C19"/>
    <w:rsid w:val="004F6761"/>
    <w:rsid w:val="00505410"/>
    <w:rsid w:val="0051064D"/>
    <w:rsid w:val="005111D0"/>
    <w:rsid w:val="00520187"/>
    <w:rsid w:val="00520B4B"/>
    <w:rsid w:val="005272F4"/>
    <w:rsid w:val="00546ECF"/>
    <w:rsid w:val="005509F0"/>
    <w:rsid w:val="0055645E"/>
    <w:rsid w:val="00564476"/>
    <w:rsid w:val="005646D6"/>
    <w:rsid w:val="00575EE7"/>
    <w:rsid w:val="005A12C3"/>
    <w:rsid w:val="005A1738"/>
    <w:rsid w:val="005B3DED"/>
    <w:rsid w:val="005B64B3"/>
    <w:rsid w:val="005C4912"/>
    <w:rsid w:val="005C57EC"/>
    <w:rsid w:val="005D17E1"/>
    <w:rsid w:val="005E2126"/>
    <w:rsid w:val="006019C8"/>
    <w:rsid w:val="00603C95"/>
    <w:rsid w:val="006105C9"/>
    <w:rsid w:val="00617A07"/>
    <w:rsid w:val="006240A1"/>
    <w:rsid w:val="00626C60"/>
    <w:rsid w:val="00627C30"/>
    <w:rsid w:val="006470E3"/>
    <w:rsid w:val="00660516"/>
    <w:rsid w:val="00663204"/>
    <w:rsid w:val="006642DF"/>
    <w:rsid w:val="0066671C"/>
    <w:rsid w:val="0066717C"/>
    <w:rsid w:val="006718B9"/>
    <w:rsid w:val="00674B9E"/>
    <w:rsid w:val="0068079F"/>
    <w:rsid w:val="0068283F"/>
    <w:rsid w:val="006856D3"/>
    <w:rsid w:val="0069049A"/>
    <w:rsid w:val="006B01C8"/>
    <w:rsid w:val="006B1863"/>
    <w:rsid w:val="006B43B4"/>
    <w:rsid w:val="006D53EE"/>
    <w:rsid w:val="006E460E"/>
    <w:rsid w:val="006E5987"/>
    <w:rsid w:val="006F03F5"/>
    <w:rsid w:val="006F630B"/>
    <w:rsid w:val="00711285"/>
    <w:rsid w:val="00711B3F"/>
    <w:rsid w:val="00724151"/>
    <w:rsid w:val="007400EE"/>
    <w:rsid w:val="00741385"/>
    <w:rsid w:val="00741925"/>
    <w:rsid w:val="00744DEC"/>
    <w:rsid w:val="007458F3"/>
    <w:rsid w:val="007462B0"/>
    <w:rsid w:val="00753386"/>
    <w:rsid w:val="00761842"/>
    <w:rsid w:val="00765F37"/>
    <w:rsid w:val="00783EC6"/>
    <w:rsid w:val="007845AF"/>
    <w:rsid w:val="007A7438"/>
    <w:rsid w:val="007B661D"/>
    <w:rsid w:val="007C7B64"/>
    <w:rsid w:val="007D3F5F"/>
    <w:rsid w:val="007D4E19"/>
    <w:rsid w:val="007F119A"/>
    <w:rsid w:val="007F2EC4"/>
    <w:rsid w:val="008132E2"/>
    <w:rsid w:val="008152E8"/>
    <w:rsid w:val="0081794B"/>
    <w:rsid w:val="00824E43"/>
    <w:rsid w:val="008276D9"/>
    <w:rsid w:val="00831918"/>
    <w:rsid w:val="00842713"/>
    <w:rsid w:val="0084514C"/>
    <w:rsid w:val="008465A8"/>
    <w:rsid w:val="00852753"/>
    <w:rsid w:val="00864225"/>
    <w:rsid w:val="008646F6"/>
    <w:rsid w:val="008769EF"/>
    <w:rsid w:val="00883299"/>
    <w:rsid w:val="0088693C"/>
    <w:rsid w:val="0089088F"/>
    <w:rsid w:val="008954F5"/>
    <w:rsid w:val="008A23C9"/>
    <w:rsid w:val="008A6712"/>
    <w:rsid w:val="008A73E6"/>
    <w:rsid w:val="008A74BA"/>
    <w:rsid w:val="008B00D9"/>
    <w:rsid w:val="008B1E3E"/>
    <w:rsid w:val="008B5196"/>
    <w:rsid w:val="008C5BFE"/>
    <w:rsid w:val="008C7CC2"/>
    <w:rsid w:val="008D51CA"/>
    <w:rsid w:val="008E1BD5"/>
    <w:rsid w:val="008E56EF"/>
    <w:rsid w:val="008E60A4"/>
    <w:rsid w:val="008E7A27"/>
    <w:rsid w:val="00901624"/>
    <w:rsid w:val="0090571D"/>
    <w:rsid w:val="009073F3"/>
    <w:rsid w:val="00912FD9"/>
    <w:rsid w:val="00915408"/>
    <w:rsid w:val="00915FB4"/>
    <w:rsid w:val="00921287"/>
    <w:rsid w:val="00940155"/>
    <w:rsid w:val="00940339"/>
    <w:rsid w:val="00942368"/>
    <w:rsid w:val="00951835"/>
    <w:rsid w:val="00952F66"/>
    <w:rsid w:val="00960EE0"/>
    <w:rsid w:val="00963C62"/>
    <w:rsid w:val="00971A0B"/>
    <w:rsid w:val="009767AE"/>
    <w:rsid w:val="009938AB"/>
    <w:rsid w:val="009A0565"/>
    <w:rsid w:val="009A12D2"/>
    <w:rsid w:val="009A2B15"/>
    <w:rsid w:val="009A66F6"/>
    <w:rsid w:val="009A77D0"/>
    <w:rsid w:val="009B79B9"/>
    <w:rsid w:val="009D0637"/>
    <w:rsid w:val="009D1E34"/>
    <w:rsid w:val="009D7F8F"/>
    <w:rsid w:val="009E0B38"/>
    <w:rsid w:val="009F29B5"/>
    <w:rsid w:val="009F3A04"/>
    <w:rsid w:val="009F3F61"/>
    <w:rsid w:val="009F6094"/>
    <w:rsid w:val="009F7553"/>
    <w:rsid w:val="00A17E8B"/>
    <w:rsid w:val="00A30BBF"/>
    <w:rsid w:val="00A31CBF"/>
    <w:rsid w:val="00A34EE7"/>
    <w:rsid w:val="00A425EC"/>
    <w:rsid w:val="00A42B5E"/>
    <w:rsid w:val="00A42BCF"/>
    <w:rsid w:val="00A440A0"/>
    <w:rsid w:val="00A45783"/>
    <w:rsid w:val="00A46894"/>
    <w:rsid w:val="00A47258"/>
    <w:rsid w:val="00A47486"/>
    <w:rsid w:val="00A531C0"/>
    <w:rsid w:val="00A5561A"/>
    <w:rsid w:val="00A571B2"/>
    <w:rsid w:val="00A63D1E"/>
    <w:rsid w:val="00A704BB"/>
    <w:rsid w:val="00A733E3"/>
    <w:rsid w:val="00A80612"/>
    <w:rsid w:val="00AA19FC"/>
    <w:rsid w:val="00AA6CD1"/>
    <w:rsid w:val="00AA75EC"/>
    <w:rsid w:val="00AA794B"/>
    <w:rsid w:val="00AB4613"/>
    <w:rsid w:val="00AB5758"/>
    <w:rsid w:val="00AB7A3F"/>
    <w:rsid w:val="00AE6171"/>
    <w:rsid w:val="00AE7612"/>
    <w:rsid w:val="00AF28A9"/>
    <w:rsid w:val="00AF43DA"/>
    <w:rsid w:val="00AF54C9"/>
    <w:rsid w:val="00B118C0"/>
    <w:rsid w:val="00B120AE"/>
    <w:rsid w:val="00B25572"/>
    <w:rsid w:val="00B3043A"/>
    <w:rsid w:val="00B455B2"/>
    <w:rsid w:val="00B5147F"/>
    <w:rsid w:val="00B67E49"/>
    <w:rsid w:val="00B75410"/>
    <w:rsid w:val="00B76273"/>
    <w:rsid w:val="00B803CE"/>
    <w:rsid w:val="00B81786"/>
    <w:rsid w:val="00B82020"/>
    <w:rsid w:val="00B82A9D"/>
    <w:rsid w:val="00B86B67"/>
    <w:rsid w:val="00B939FB"/>
    <w:rsid w:val="00BA4079"/>
    <w:rsid w:val="00BB3230"/>
    <w:rsid w:val="00BC030C"/>
    <w:rsid w:val="00BC4059"/>
    <w:rsid w:val="00BD11FD"/>
    <w:rsid w:val="00BD59C9"/>
    <w:rsid w:val="00BE6DDB"/>
    <w:rsid w:val="00BF0219"/>
    <w:rsid w:val="00BF3F49"/>
    <w:rsid w:val="00BF7E92"/>
    <w:rsid w:val="00C14D26"/>
    <w:rsid w:val="00C150F4"/>
    <w:rsid w:val="00C26249"/>
    <w:rsid w:val="00C27667"/>
    <w:rsid w:val="00C3371A"/>
    <w:rsid w:val="00C34AAE"/>
    <w:rsid w:val="00C4352B"/>
    <w:rsid w:val="00C4743C"/>
    <w:rsid w:val="00C51A60"/>
    <w:rsid w:val="00C52390"/>
    <w:rsid w:val="00C76BAB"/>
    <w:rsid w:val="00C774A6"/>
    <w:rsid w:val="00C805B3"/>
    <w:rsid w:val="00C84A0F"/>
    <w:rsid w:val="00CA4CC1"/>
    <w:rsid w:val="00CA57D9"/>
    <w:rsid w:val="00CB22FB"/>
    <w:rsid w:val="00CC3379"/>
    <w:rsid w:val="00CC42EF"/>
    <w:rsid w:val="00CC59B3"/>
    <w:rsid w:val="00CD4D5F"/>
    <w:rsid w:val="00CF546E"/>
    <w:rsid w:val="00D0110E"/>
    <w:rsid w:val="00D0286D"/>
    <w:rsid w:val="00D0658C"/>
    <w:rsid w:val="00D115DE"/>
    <w:rsid w:val="00D4174B"/>
    <w:rsid w:val="00D45281"/>
    <w:rsid w:val="00D5125D"/>
    <w:rsid w:val="00D515FE"/>
    <w:rsid w:val="00D63482"/>
    <w:rsid w:val="00D6355E"/>
    <w:rsid w:val="00D7046C"/>
    <w:rsid w:val="00D84051"/>
    <w:rsid w:val="00D86D63"/>
    <w:rsid w:val="00D90196"/>
    <w:rsid w:val="00D94B8B"/>
    <w:rsid w:val="00D96067"/>
    <w:rsid w:val="00D973DC"/>
    <w:rsid w:val="00DA3485"/>
    <w:rsid w:val="00DA622D"/>
    <w:rsid w:val="00DB3C42"/>
    <w:rsid w:val="00DC1839"/>
    <w:rsid w:val="00DD253A"/>
    <w:rsid w:val="00DD55CF"/>
    <w:rsid w:val="00DD5F16"/>
    <w:rsid w:val="00DE569C"/>
    <w:rsid w:val="00DE7367"/>
    <w:rsid w:val="00DF09E8"/>
    <w:rsid w:val="00E04A11"/>
    <w:rsid w:val="00E05BA3"/>
    <w:rsid w:val="00E11926"/>
    <w:rsid w:val="00E21D35"/>
    <w:rsid w:val="00E30AC2"/>
    <w:rsid w:val="00E37DB8"/>
    <w:rsid w:val="00E42224"/>
    <w:rsid w:val="00E52A0B"/>
    <w:rsid w:val="00E56B86"/>
    <w:rsid w:val="00E57686"/>
    <w:rsid w:val="00E60AD8"/>
    <w:rsid w:val="00E60E5F"/>
    <w:rsid w:val="00E64CE4"/>
    <w:rsid w:val="00E67838"/>
    <w:rsid w:val="00E71576"/>
    <w:rsid w:val="00E83AB9"/>
    <w:rsid w:val="00E9144B"/>
    <w:rsid w:val="00EA1E36"/>
    <w:rsid w:val="00EE26C5"/>
    <w:rsid w:val="00EE3850"/>
    <w:rsid w:val="00EE77C5"/>
    <w:rsid w:val="00F012F3"/>
    <w:rsid w:val="00F01BDA"/>
    <w:rsid w:val="00F04235"/>
    <w:rsid w:val="00F05634"/>
    <w:rsid w:val="00F23521"/>
    <w:rsid w:val="00F27B3B"/>
    <w:rsid w:val="00F34CA0"/>
    <w:rsid w:val="00F43DED"/>
    <w:rsid w:val="00F46794"/>
    <w:rsid w:val="00F52838"/>
    <w:rsid w:val="00F545A8"/>
    <w:rsid w:val="00F6180C"/>
    <w:rsid w:val="00F61DD2"/>
    <w:rsid w:val="00F6357F"/>
    <w:rsid w:val="00F677E1"/>
    <w:rsid w:val="00F93E93"/>
    <w:rsid w:val="00FA24FF"/>
    <w:rsid w:val="00FA3DE7"/>
    <w:rsid w:val="00FD5CBD"/>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2B77B"/>
  <w15:docId w15:val="{98527C10-8E5D-4E79-83A1-406E77C7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tabs>
        <w:tab w:val="clear" w:pos="432"/>
      </w:tabs>
      <w:spacing w:before="240" w:after="120"/>
      <w:ind w:left="590" w:hanging="59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ind w:left="578" w:hanging="578"/>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711285"/>
    <w:pPr>
      <w:ind w:left="1140"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4"/>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paragraph" w:customStyle="1" w:styleId="Bulletlist">
    <w:name w:val="Bullet list"/>
    <w:basedOn w:val="ListParagraph"/>
    <w:link w:val="BulletlistChar"/>
    <w:qFormat/>
    <w:rsid w:val="009073F3"/>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073F3"/>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23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73428-69D6-4B35-8B58-913681072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622</TotalTime>
  <Pages>20</Pages>
  <Words>3291</Words>
  <Characters>18761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22008</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 Ms J</dc:creator>
  <cp:lastModifiedBy> </cp:lastModifiedBy>
  <cp:revision>22</cp:revision>
  <cp:lastPrinted>2013-02-26T08:36:00Z</cp:lastPrinted>
  <dcterms:created xsi:type="dcterms:W3CDTF">2018-02-20T06:56:00Z</dcterms:created>
  <dcterms:modified xsi:type="dcterms:W3CDTF">2019-04-25T10:29:00Z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